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theme="majorBidi"/>
          <w:sz w:val="76"/>
          <w:szCs w:val="72"/>
        </w:rPr>
        <w:id w:val="16694291"/>
        <w:docPartObj>
          <w:docPartGallery w:val="Cover Pages"/>
          <w:docPartUnique/>
        </w:docPartObj>
      </w:sdtPr>
      <w:sdtEndPr>
        <w:rPr>
          <w:rFonts w:ascii="Calibri" w:eastAsia="Times New Roman" w:hAnsi="Calibri" w:cs="Times New Roman"/>
          <w:sz w:val="22"/>
          <w:szCs w:val="20"/>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393"/>
            <w:gridCol w:w="5515"/>
            <w:gridCol w:w="452"/>
          </w:tblGrid>
          <w:tr w:rsidR="005D46BE" w:rsidTr="00401066">
            <w:tc>
              <w:tcPr>
                <w:tcW w:w="3393" w:type="dxa"/>
                <w:tcBorders>
                  <w:bottom w:val="single" w:sz="18" w:space="0" w:color="808080" w:themeColor="background1" w:themeShade="80"/>
                  <w:right w:val="single" w:sz="18" w:space="0" w:color="808080" w:themeColor="background1" w:themeShade="80"/>
                </w:tcBorders>
                <w:vAlign w:val="center"/>
              </w:tcPr>
              <w:p w:rsidR="005D46BE" w:rsidRDefault="005D46BE" w:rsidP="002532AD">
                <w:pPr>
                  <w:pStyle w:val="StyleNoSpacingLatinHeadings18pt"/>
                  <w:rPr>
                    <w:rFonts w:eastAsiaTheme="majorEastAsia"/>
                  </w:rPr>
                </w:pPr>
                <w:r>
                  <w:rPr>
                    <w:rFonts w:eastAsiaTheme="majorEastAsia"/>
                  </w:rPr>
                  <w:t xml:space="preserve"> </w:t>
                </w:r>
                <w:sdt>
                  <w:sdtPr>
                    <w:rPr>
                      <w:rFonts w:eastAsiaTheme="majorEastAsia"/>
                    </w:rPr>
                    <w:alias w:val="Date"/>
                    <w:id w:val="276713165"/>
                    <w:dataBinding w:prefixMappings="xmlns:ns0='http://schemas.microsoft.com/office/2006/coverPageProps'" w:xpath="/ns0:CoverPageProperties[1]/ns0:PublishDate[1]" w:storeItemID="{55AF091B-3C7A-41E3-B477-F2FDAA23CFDA}"/>
                    <w:date w:fullDate="2015-05-04T00:00:00Z">
                      <w:dateFormat w:val="MMMM d"/>
                      <w:lid w:val="en-US"/>
                      <w:storeMappedDataAs w:val="dateTime"/>
                      <w:calendar w:val="gregorian"/>
                    </w:date>
                  </w:sdtPr>
                  <w:sdtEndPr/>
                  <w:sdtContent>
                    <w:r w:rsidR="00401066">
                      <w:rPr>
                        <w:rFonts w:eastAsiaTheme="majorEastAsia"/>
                      </w:rPr>
                      <w:t>May 4</w:t>
                    </w:r>
                  </w:sdtContent>
                </w:sdt>
              </w:p>
              <w:sdt>
                <w:sdtPr>
                  <w:alias w:val="Year"/>
                  <w:id w:val="276713170"/>
                  <w:dataBinding w:prefixMappings="xmlns:ns0='http://schemas.microsoft.com/office/2006/coverPageProps'" w:xpath="/ns0:CoverPageProperties[1]/ns0:PublishDate[1]" w:storeItemID="{55AF091B-3C7A-41E3-B477-F2FDAA23CFDA}"/>
                  <w:date w:fullDate="2015-05-04T00:00:00Z">
                    <w:dateFormat w:val="yyyy"/>
                    <w:lid w:val="en-US"/>
                    <w:storeMappedDataAs w:val="dateTime"/>
                    <w:calendar w:val="gregorian"/>
                  </w:date>
                </w:sdtPr>
                <w:sdtEndPr/>
                <w:sdtContent>
                  <w:p w:rsidR="005D46BE" w:rsidRDefault="00E76A66" w:rsidP="002532AD">
                    <w:pPr>
                      <w:pStyle w:val="StyleNoSpacing100ptAccent1"/>
                      <w:rPr>
                        <w:rFonts w:asciiTheme="majorHAnsi" w:eastAsiaTheme="majorEastAsia" w:hAnsiTheme="majorHAnsi" w:cstheme="majorBidi"/>
                        <w:sz w:val="76"/>
                        <w:szCs w:val="72"/>
                      </w:rPr>
                    </w:pPr>
                    <w:r>
                      <w:t>2015</w:t>
                    </w:r>
                  </w:p>
                </w:sdtContent>
              </w:sdt>
            </w:tc>
            <w:sdt>
              <w:sdtPr>
                <w:rPr>
                  <w:rFonts w:eastAsiaTheme="majorEastAsia"/>
                  <w:sz w:val="64"/>
                  <w:szCs w:val="64"/>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tc>
                  <w:tcPr>
                    <w:tcW w:w="5967" w:type="dxa"/>
                    <w:gridSpan w:val="2"/>
                    <w:tcBorders>
                      <w:left w:val="single" w:sz="18" w:space="0" w:color="808080" w:themeColor="background1" w:themeShade="80"/>
                      <w:bottom w:val="single" w:sz="18" w:space="0" w:color="808080" w:themeColor="background1" w:themeShade="80"/>
                    </w:tcBorders>
                    <w:vAlign w:val="center"/>
                  </w:tcPr>
                  <w:p w:rsidR="005D46BE" w:rsidRDefault="00E76A66" w:rsidP="003A72B9">
                    <w:pPr>
                      <w:pStyle w:val="StyleNoSpacingLatinHeadings36pt"/>
                      <w:rPr>
                        <w:color w:val="4F81BD" w:themeColor="accent1"/>
                        <w:sz w:val="200"/>
                        <w:szCs w:val="200"/>
                      </w:rPr>
                    </w:pPr>
                    <w:r>
                      <w:rPr>
                        <w:rFonts w:eastAsiaTheme="majorEastAsia"/>
                        <w:sz w:val="64"/>
                        <w:szCs w:val="64"/>
                      </w:rPr>
                      <w:t>IndusInd Bank Mobile Application</w:t>
                    </w:r>
                  </w:p>
                </w:tc>
              </w:sdtContent>
            </w:sdt>
          </w:tr>
          <w:tr w:rsidR="005D46BE" w:rsidTr="00401066">
            <w:tc>
              <w:tcPr>
                <w:tcW w:w="8908" w:type="dxa"/>
                <w:gridSpan w:val="2"/>
                <w:tcBorders>
                  <w:top w:val="single" w:sz="18" w:space="0" w:color="808080" w:themeColor="background1" w:themeShade="80"/>
                </w:tcBorders>
                <w:vAlign w:val="center"/>
              </w:tcPr>
              <w:p w:rsidR="005D46BE" w:rsidRPr="00E148C6" w:rsidRDefault="00F02AB3" w:rsidP="002532AD">
                <w:pPr>
                  <w:pStyle w:val="NoSpacing"/>
                  <w:rPr>
                    <w:sz w:val="28"/>
                    <w:szCs w:val="28"/>
                  </w:rPr>
                </w:pPr>
                <w:sdt>
                  <w:sdtPr>
                    <w:rPr>
                      <w:rFonts w:cstheme="minorHAnsi"/>
                      <w:b/>
                      <w:sz w:val="52"/>
                      <w:szCs w:val="52"/>
                    </w:rPr>
                    <w:alias w:val="Subtitle"/>
                    <w:id w:val="-292442814"/>
                    <w:dataBinding w:prefixMappings="xmlns:ns0='http://schemas.openxmlformats.org/package/2006/metadata/core-properties' xmlns:ns1='http://purl.org/dc/elements/1.1/'" w:xpath="/ns0:coreProperties[1]/ns1:subject[1]" w:storeItemID="{6C3C8BC8-F283-45AE-878A-BAB7291924A1}"/>
                    <w:text/>
                  </w:sdtPr>
                  <w:sdtEndPr/>
                  <w:sdtContent>
                    <w:r w:rsidR="00401066">
                      <w:rPr>
                        <w:rFonts w:cstheme="minorHAnsi"/>
                        <w:b/>
                        <w:sz w:val="52"/>
                        <w:szCs w:val="52"/>
                      </w:rPr>
                      <w:t xml:space="preserve">      Functional Specifications Document</w:t>
                    </w:r>
                  </w:sdtContent>
                </w:sdt>
              </w:p>
            </w:tc>
            <w:tc>
              <w:tcPr>
                <w:tcW w:w="452" w:type="dxa"/>
                <w:tcBorders>
                  <w:top w:val="single" w:sz="18" w:space="0" w:color="808080" w:themeColor="background1" w:themeShade="80"/>
                </w:tcBorders>
                <w:vAlign w:val="center"/>
              </w:tcPr>
              <w:p w:rsidR="005D46BE" w:rsidRDefault="005D46BE" w:rsidP="00483BE7">
                <w:pPr>
                  <w:pStyle w:val="StyleNoSpacingLatinHeadings18pt"/>
                  <w:rPr>
                    <w:rFonts w:eastAsiaTheme="majorEastAsia"/>
                  </w:rPr>
                </w:pPr>
              </w:p>
            </w:tc>
          </w:tr>
        </w:tbl>
        <w:p w:rsidR="005D46BE" w:rsidRDefault="005D46BE" w:rsidP="005D46BE">
          <w:r>
            <w:rPr>
              <w:noProof/>
            </w:rPr>
            <w:drawing>
              <wp:inline distT="0" distB="0" distL="0" distR="0" wp14:anchorId="1C4E3E71" wp14:editId="00BE2323">
                <wp:extent cx="1752600" cy="1169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y_logo_hi_res_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3064" cy="1169948"/>
                        </a:xfrm>
                        <a:prstGeom prst="rect">
                          <a:avLst/>
                        </a:prstGeom>
                      </pic:spPr>
                    </pic:pic>
                  </a:graphicData>
                </a:graphic>
              </wp:inline>
            </w:drawing>
          </w:r>
          <w:r>
            <w:t xml:space="preserve">                                                           </w:t>
          </w:r>
          <w:r w:rsidR="006837A3">
            <w:t xml:space="preserve">       </w:t>
          </w:r>
          <w:r>
            <w:t xml:space="preserve">    </w:t>
          </w:r>
          <w:r w:rsidR="00435B88">
            <w:rPr>
              <w:noProof/>
            </w:rPr>
            <w:drawing>
              <wp:inline distT="0" distB="0" distL="0" distR="0" wp14:anchorId="19569E07" wp14:editId="2AF941BF">
                <wp:extent cx="1809750" cy="11099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4019" cy="1167748"/>
                        </a:xfrm>
                        <a:prstGeom prst="rect">
                          <a:avLst/>
                        </a:prstGeom>
                      </pic:spPr>
                    </pic:pic>
                  </a:graphicData>
                </a:graphic>
              </wp:inline>
            </w:drawing>
          </w:r>
        </w:p>
        <w:p w:rsidR="005D46BE" w:rsidRDefault="005D46BE" w:rsidP="005D46BE"/>
        <w:p w:rsidR="005D46BE" w:rsidRDefault="005D46BE" w:rsidP="005D46BE"/>
        <w:p w:rsidR="006837A3" w:rsidRDefault="006837A3" w:rsidP="005D46BE"/>
        <w:p w:rsidR="006837A3" w:rsidRDefault="006837A3" w:rsidP="005D46BE"/>
        <w:p w:rsidR="006837A3" w:rsidRDefault="006837A3" w:rsidP="005D46BE"/>
        <w:p w:rsidR="006837A3" w:rsidRDefault="006837A3" w:rsidP="005D46BE"/>
        <w:p w:rsidR="006837A3" w:rsidRDefault="006837A3" w:rsidP="005D46BE"/>
        <w:p w:rsidR="006837A3" w:rsidRDefault="006837A3" w:rsidP="005D46BE"/>
        <w:p w:rsidR="006837A3" w:rsidRDefault="006837A3" w:rsidP="005D46BE"/>
        <w:p w:rsidR="006837A3" w:rsidRDefault="006837A3" w:rsidP="005D46BE"/>
        <w:p w:rsidR="005D46BE" w:rsidRDefault="005D46BE" w:rsidP="005D46BE"/>
        <w:p w:rsidR="005D46BE" w:rsidRPr="00401066" w:rsidRDefault="00401066" w:rsidP="00421BBD">
          <w:pPr>
            <w:jc w:val="center"/>
            <w:rPr>
              <w:b/>
              <w:color w:val="7030A0"/>
              <w:sz w:val="30"/>
              <w:szCs w:val="30"/>
            </w:rPr>
          </w:pPr>
          <w:r w:rsidRPr="00401066">
            <w:rPr>
              <w:b/>
              <w:color w:val="7030A0"/>
              <w:sz w:val="30"/>
              <w:szCs w:val="30"/>
            </w:rPr>
            <w:t>Account Summary, Details, Inquiry</w:t>
          </w:r>
        </w:p>
        <w:p w:rsidR="005D46BE" w:rsidRDefault="005D46BE" w:rsidP="005D46BE"/>
        <w:p w:rsidR="005D46BE" w:rsidRDefault="005D46BE" w:rsidP="005D46BE"/>
        <w:p w:rsidR="005D46BE" w:rsidRPr="00401066" w:rsidRDefault="00D36345" w:rsidP="00D568B9">
          <w:pPr>
            <w:jc w:val="center"/>
            <w:rPr>
              <w:b/>
              <w:sz w:val="30"/>
              <w:szCs w:val="30"/>
            </w:rPr>
          </w:pPr>
          <w:r w:rsidRPr="00401066">
            <w:rPr>
              <w:b/>
              <w:sz w:val="30"/>
              <w:szCs w:val="30"/>
            </w:rPr>
            <w:t xml:space="preserve">Version </w:t>
          </w:r>
          <w:r w:rsidR="00401066" w:rsidRPr="00401066">
            <w:rPr>
              <w:b/>
              <w:sz w:val="30"/>
              <w:szCs w:val="30"/>
            </w:rPr>
            <w:t>4</w:t>
          </w:r>
          <w:r w:rsidR="00200F7E" w:rsidRPr="00401066">
            <w:rPr>
              <w:b/>
              <w:sz w:val="30"/>
              <w:szCs w:val="30"/>
            </w:rPr>
            <w:t>.</w:t>
          </w:r>
          <w:r w:rsidRPr="00401066">
            <w:rPr>
              <w:b/>
              <w:sz w:val="30"/>
              <w:szCs w:val="30"/>
            </w:rPr>
            <w:t>0</w:t>
          </w:r>
        </w:p>
        <w:p w:rsidR="005D46BE" w:rsidRDefault="005D46BE" w:rsidP="005D46BE"/>
        <w:p w:rsidR="00D568B9" w:rsidRDefault="00D568B9" w:rsidP="005D46BE"/>
        <w:p w:rsidR="005D46BE" w:rsidRDefault="005D46BE" w:rsidP="005D46BE"/>
        <w:p w:rsidR="005D46BE" w:rsidRDefault="005D46BE" w:rsidP="005D46BE">
          <w:pPr>
            <w:pStyle w:val="BodyText"/>
            <w:spacing w:after="0"/>
            <w:jc w:val="both"/>
            <w:rPr>
              <w:b/>
              <w:bCs/>
            </w:rPr>
          </w:pPr>
          <w:r w:rsidRPr="007F1441">
            <w:rPr>
              <w:rFonts w:ascii="Garamond" w:hAnsi="Garamond"/>
              <w:b/>
              <w:bCs/>
              <w:sz w:val="24"/>
            </w:rPr>
            <w:sym w:font="Symbol" w:char="F0D3"/>
          </w:r>
          <w:r w:rsidRPr="007F1441">
            <w:rPr>
              <w:rFonts w:ascii="Garamond" w:hAnsi="Garamond"/>
              <w:b/>
              <w:bCs/>
              <w:sz w:val="24"/>
            </w:rPr>
            <w:t xml:space="preserve"> Copyright. </w:t>
          </w:r>
          <w:r>
            <w:rPr>
              <w:rFonts w:ascii="Garamond" w:hAnsi="Garamond"/>
              <w:b/>
              <w:bCs/>
              <w:sz w:val="24"/>
            </w:rPr>
            <w:t>Kony Solutions</w:t>
          </w:r>
          <w:r w:rsidRPr="007F1441">
            <w:rPr>
              <w:rFonts w:ascii="Garamond" w:hAnsi="Garamond"/>
              <w:b/>
              <w:bCs/>
              <w:sz w:val="24"/>
            </w:rPr>
            <w:t xml:space="preserve">, </w:t>
          </w:r>
          <w:r>
            <w:rPr>
              <w:rFonts w:ascii="Garamond" w:hAnsi="Garamond"/>
              <w:b/>
              <w:bCs/>
              <w:sz w:val="24"/>
            </w:rPr>
            <w:t>2011</w:t>
          </w:r>
          <w:r w:rsidRPr="007F1441">
            <w:rPr>
              <w:rFonts w:ascii="Garamond" w:hAnsi="Garamond"/>
              <w:b/>
              <w:bCs/>
              <w:sz w:val="24"/>
            </w:rPr>
            <w:t>. All rights reserved</w:t>
          </w:r>
          <w:r w:rsidRPr="00792C8B">
            <w:rPr>
              <w:b/>
              <w:bCs/>
            </w:rPr>
            <w:t>.</w:t>
          </w:r>
        </w:p>
        <w:p w:rsidR="00EA4CEE" w:rsidRDefault="005D46BE" w:rsidP="006837A3">
          <w:pPr>
            <w:pStyle w:val="BodyText"/>
            <w:spacing w:after="0"/>
            <w:jc w:val="both"/>
          </w:pPr>
          <w:r w:rsidRPr="000F2213">
            <w:rPr>
              <w:rFonts w:ascii="Times New Roman" w:hAnsi="Times New Roman"/>
              <w:i/>
              <w:sz w:val="20"/>
              <w:szCs w:val="20"/>
            </w:rPr>
            <w:t>This manual contains proprietary information, which is protected by copyright. The information in this manual is furnished under a software license or non-disclosure agreement. The information may be used or copied only in accordance with the terms of the applicable agreement. No part of this manual may be reproduced or transmitted in any form or by any means, electronic or mechanical, including photocopying and recording for any purpose other than the purchaser's personal use without the written permission of Kony Solutions.</w:t>
          </w:r>
        </w:p>
        <w:p w:rsidR="00EA4CEE" w:rsidRPr="00D158F1" w:rsidRDefault="00EA4CEE" w:rsidP="00A07B12">
          <w:pPr>
            <w:pageBreakBefore/>
            <w:spacing w:after="480"/>
            <w:rPr>
              <w:rFonts w:asciiTheme="minorHAnsi" w:hAnsiTheme="minorHAnsi" w:cstheme="minorHAnsi"/>
              <w:b/>
              <w:sz w:val="40"/>
              <w:szCs w:val="40"/>
            </w:rPr>
          </w:pPr>
          <w:r w:rsidRPr="00D158F1">
            <w:rPr>
              <w:rFonts w:asciiTheme="minorHAnsi" w:hAnsiTheme="minorHAnsi" w:cstheme="minorHAnsi"/>
              <w:b/>
              <w:sz w:val="40"/>
              <w:szCs w:val="40"/>
            </w:rPr>
            <w:lastRenderedPageBreak/>
            <w:t>Document Revision History</w:t>
          </w:r>
        </w:p>
        <w:p w:rsidR="00EA4CEE" w:rsidRPr="00D158F1" w:rsidRDefault="00EA4CEE" w:rsidP="00EA4CEE">
          <w:pPr>
            <w:spacing w:before="200" w:after="400"/>
            <w:rPr>
              <w:rFonts w:asciiTheme="minorHAnsi" w:hAnsiTheme="minorHAnsi" w:cstheme="minorHAnsi"/>
              <w:b/>
              <w:sz w:val="24"/>
            </w:rPr>
          </w:pPr>
          <w:r w:rsidRPr="00D158F1">
            <w:rPr>
              <w:rFonts w:asciiTheme="minorHAnsi" w:hAnsiTheme="minorHAnsi" w:cstheme="minorHAnsi"/>
              <w:b/>
              <w:sz w:val="24"/>
            </w:rPr>
            <w:t>Revision History</w:t>
          </w:r>
        </w:p>
        <w:tbl>
          <w:tblPr>
            <w:tblW w:w="9673" w:type="dxa"/>
            <w:jc w:val="center"/>
            <w:tblLayout w:type="fixed"/>
            <w:tblCellMar>
              <w:left w:w="43" w:type="dxa"/>
              <w:right w:w="43" w:type="dxa"/>
            </w:tblCellMar>
            <w:tblLook w:val="0000" w:firstRow="0" w:lastRow="0" w:firstColumn="0" w:lastColumn="0" w:noHBand="0" w:noVBand="0"/>
          </w:tblPr>
          <w:tblGrid>
            <w:gridCol w:w="1253"/>
            <w:gridCol w:w="5834"/>
            <w:gridCol w:w="990"/>
            <w:gridCol w:w="1596"/>
          </w:tblGrid>
          <w:tr w:rsidR="00EA4CEE" w:rsidRPr="00D158F1" w:rsidTr="001920E3">
            <w:trPr>
              <w:trHeight w:val="474"/>
              <w:jc w:val="center"/>
            </w:trPr>
            <w:tc>
              <w:tcPr>
                <w:tcW w:w="1253" w:type="dxa"/>
                <w:tcBorders>
                  <w:top w:val="single" w:sz="8" w:space="0" w:color="000000"/>
                  <w:left w:val="single" w:sz="8" w:space="0" w:color="000000"/>
                  <w:bottom w:val="single" w:sz="4" w:space="0" w:color="000000"/>
                </w:tcBorders>
                <w:shd w:val="clear" w:color="auto" w:fill="F2F2F2"/>
              </w:tcPr>
              <w:p w:rsidR="00EA4CEE" w:rsidRPr="00D158F1" w:rsidRDefault="00EA4CEE" w:rsidP="00613232">
                <w:pPr>
                  <w:pStyle w:val="TableHeaderRow"/>
                  <w:snapToGrid w:val="0"/>
                  <w:jc w:val="center"/>
                  <w:rPr>
                    <w:rFonts w:asciiTheme="minorHAnsi" w:hAnsiTheme="minorHAnsi" w:cstheme="minorHAnsi"/>
                  </w:rPr>
                </w:pPr>
                <w:r w:rsidRPr="00D158F1">
                  <w:rPr>
                    <w:rFonts w:asciiTheme="minorHAnsi" w:hAnsiTheme="minorHAnsi" w:cstheme="minorHAnsi"/>
                  </w:rPr>
                  <w:t>Date</w:t>
                </w:r>
              </w:p>
            </w:tc>
            <w:tc>
              <w:tcPr>
                <w:tcW w:w="5834" w:type="dxa"/>
                <w:tcBorders>
                  <w:top w:val="single" w:sz="8" w:space="0" w:color="000000"/>
                  <w:left w:val="single" w:sz="4" w:space="0" w:color="000000"/>
                  <w:bottom w:val="single" w:sz="4" w:space="0" w:color="000000"/>
                </w:tcBorders>
                <w:shd w:val="clear" w:color="auto" w:fill="F2F2F2"/>
              </w:tcPr>
              <w:p w:rsidR="00EA4CEE" w:rsidRPr="00D158F1" w:rsidRDefault="00EA4CEE" w:rsidP="00613232">
                <w:pPr>
                  <w:pStyle w:val="TableHeaderRow"/>
                  <w:snapToGrid w:val="0"/>
                  <w:jc w:val="center"/>
                  <w:rPr>
                    <w:rFonts w:asciiTheme="minorHAnsi" w:hAnsiTheme="minorHAnsi" w:cstheme="minorHAnsi"/>
                  </w:rPr>
                </w:pPr>
                <w:r w:rsidRPr="00D158F1">
                  <w:rPr>
                    <w:rFonts w:asciiTheme="minorHAnsi" w:hAnsiTheme="minorHAnsi" w:cstheme="minorHAnsi"/>
                  </w:rPr>
                  <w:t>Description</w:t>
                </w:r>
              </w:p>
            </w:tc>
            <w:tc>
              <w:tcPr>
                <w:tcW w:w="990" w:type="dxa"/>
                <w:tcBorders>
                  <w:top w:val="single" w:sz="8" w:space="0" w:color="000000"/>
                  <w:left w:val="single" w:sz="4" w:space="0" w:color="000000"/>
                  <w:bottom w:val="single" w:sz="4" w:space="0" w:color="000000"/>
                </w:tcBorders>
                <w:shd w:val="clear" w:color="auto" w:fill="F2F2F2"/>
              </w:tcPr>
              <w:p w:rsidR="00EA4CEE" w:rsidRPr="00D158F1" w:rsidRDefault="00EA4CEE" w:rsidP="00613232">
                <w:pPr>
                  <w:pStyle w:val="TableHeaderRow"/>
                  <w:snapToGrid w:val="0"/>
                  <w:jc w:val="center"/>
                  <w:rPr>
                    <w:rFonts w:asciiTheme="minorHAnsi" w:hAnsiTheme="minorHAnsi" w:cstheme="minorHAnsi"/>
                  </w:rPr>
                </w:pPr>
                <w:r w:rsidRPr="00D158F1">
                  <w:rPr>
                    <w:rFonts w:asciiTheme="minorHAnsi" w:hAnsiTheme="minorHAnsi" w:cstheme="minorHAnsi"/>
                  </w:rPr>
                  <w:t>Version</w:t>
                </w:r>
              </w:p>
            </w:tc>
            <w:tc>
              <w:tcPr>
                <w:tcW w:w="1596" w:type="dxa"/>
                <w:tcBorders>
                  <w:top w:val="single" w:sz="8" w:space="0" w:color="000000"/>
                  <w:left w:val="single" w:sz="4" w:space="0" w:color="000000"/>
                  <w:bottom w:val="single" w:sz="4" w:space="0" w:color="000000"/>
                  <w:right w:val="single" w:sz="8" w:space="0" w:color="000000"/>
                </w:tcBorders>
                <w:shd w:val="clear" w:color="auto" w:fill="F2F2F2"/>
              </w:tcPr>
              <w:p w:rsidR="00EA4CEE" w:rsidRPr="00D158F1" w:rsidRDefault="00EA4CEE" w:rsidP="00613232">
                <w:pPr>
                  <w:pStyle w:val="TableHeaderRow"/>
                  <w:snapToGrid w:val="0"/>
                  <w:jc w:val="center"/>
                  <w:rPr>
                    <w:rFonts w:asciiTheme="minorHAnsi" w:hAnsiTheme="minorHAnsi" w:cstheme="minorHAnsi"/>
                  </w:rPr>
                </w:pPr>
                <w:r w:rsidRPr="00D158F1">
                  <w:rPr>
                    <w:rFonts w:asciiTheme="minorHAnsi" w:hAnsiTheme="minorHAnsi" w:cstheme="minorHAnsi"/>
                  </w:rPr>
                  <w:t>Revised by</w:t>
                </w:r>
              </w:p>
            </w:tc>
          </w:tr>
          <w:tr w:rsidR="00401066" w:rsidRPr="00D158F1" w:rsidTr="001920E3">
            <w:trPr>
              <w:trHeight w:hRule="exact" w:val="640"/>
              <w:jc w:val="center"/>
            </w:trPr>
            <w:tc>
              <w:tcPr>
                <w:tcW w:w="1253" w:type="dxa"/>
                <w:tcBorders>
                  <w:top w:val="single" w:sz="4" w:space="0" w:color="000000"/>
                  <w:left w:val="single" w:sz="8" w:space="0" w:color="000000"/>
                  <w:bottom w:val="single" w:sz="4" w:space="0" w:color="000000"/>
                </w:tcBorders>
                <w:vAlign w:val="center"/>
              </w:tcPr>
              <w:p w:rsidR="00401066" w:rsidRDefault="00401066" w:rsidP="00401066">
                <w:pPr>
                  <w:snapToGrid w:val="0"/>
                  <w:spacing w:line="276" w:lineRule="auto"/>
                  <w:rPr>
                    <w:rFonts w:asciiTheme="minorHAnsi" w:hAnsiTheme="minorHAnsi" w:cstheme="minorHAnsi"/>
                    <w:sz w:val="20"/>
                  </w:rPr>
                </w:pPr>
                <w:r>
                  <w:rPr>
                    <w:rFonts w:asciiTheme="minorHAnsi" w:hAnsiTheme="minorHAnsi" w:cstheme="minorHAnsi"/>
                    <w:sz w:val="20"/>
                  </w:rPr>
                  <w:t>22-Mar-2015</w:t>
                </w:r>
              </w:p>
            </w:tc>
            <w:tc>
              <w:tcPr>
                <w:tcW w:w="5834"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rPr>
                    <w:rFonts w:asciiTheme="minorHAnsi" w:hAnsiTheme="minorHAnsi" w:cstheme="minorHAnsi"/>
                    <w:sz w:val="20"/>
                  </w:rPr>
                </w:pPr>
                <w:r>
                  <w:rPr>
                    <w:rFonts w:asciiTheme="minorHAnsi" w:hAnsiTheme="minorHAnsi" w:cstheme="minorHAnsi"/>
                    <w:sz w:val="20"/>
                  </w:rPr>
                  <w:t>Initial Draft</w:t>
                </w:r>
              </w:p>
            </w:tc>
            <w:tc>
              <w:tcPr>
                <w:tcW w:w="990"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jc w:val="center"/>
                  <w:rPr>
                    <w:rFonts w:asciiTheme="minorHAnsi" w:hAnsiTheme="minorHAnsi" w:cstheme="minorHAnsi"/>
                    <w:sz w:val="20"/>
                  </w:rPr>
                </w:pPr>
                <w:r>
                  <w:rPr>
                    <w:rFonts w:asciiTheme="minorHAnsi" w:hAnsiTheme="minorHAnsi" w:cstheme="minorHAnsi"/>
                    <w:sz w:val="20"/>
                  </w:rPr>
                  <w:t>1.0</w:t>
                </w:r>
              </w:p>
            </w:tc>
            <w:tc>
              <w:tcPr>
                <w:tcW w:w="1596" w:type="dxa"/>
                <w:tcBorders>
                  <w:top w:val="single" w:sz="4" w:space="0" w:color="000000"/>
                  <w:left w:val="single" w:sz="4" w:space="0" w:color="000000"/>
                  <w:bottom w:val="single" w:sz="4" w:space="0" w:color="000000"/>
                  <w:right w:val="single" w:sz="8" w:space="0" w:color="000000"/>
                </w:tcBorders>
                <w:vAlign w:val="center"/>
              </w:tcPr>
              <w:p w:rsidR="00401066" w:rsidRDefault="00401066" w:rsidP="00401066">
                <w:pPr>
                  <w:snapToGrid w:val="0"/>
                  <w:spacing w:line="276" w:lineRule="auto"/>
                  <w:rPr>
                    <w:rFonts w:asciiTheme="minorHAnsi" w:hAnsiTheme="minorHAnsi" w:cstheme="minorHAnsi"/>
                    <w:sz w:val="20"/>
                  </w:rPr>
                </w:pPr>
                <w:r>
                  <w:rPr>
                    <w:rFonts w:asciiTheme="minorHAnsi" w:hAnsiTheme="minorHAnsi" w:cstheme="minorHAnsi"/>
                    <w:sz w:val="20"/>
                  </w:rPr>
                  <w:t>Krishnakanth</w:t>
                </w:r>
              </w:p>
            </w:tc>
          </w:tr>
          <w:tr w:rsidR="00401066" w:rsidRPr="00D158F1" w:rsidTr="001920E3">
            <w:trPr>
              <w:trHeight w:hRule="exact" w:val="442"/>
              <w:jc w:val="center"/>
            </w:trPr>
            <w:tc>
              <w:tcPr>
                <w:tcW w:w="1253" w:type="dxa"/>
                <w:tcBorders>
                  <w:top w:val="single" w:sz="4" w:space="0" w:color="000000"/>
                  <w:left w:val="single" w:sz="8" w:space="0" w:color="000000"/>
                  <w:bottom w:val="single" w:sz="4" w:space="0" w:color="000000"/>
                </w:tcBorders>
                <w:vAlign w:val="center"/>
              </w:tcPr>
              <w:p w:rsidR="00401066" w:rsidRDefault="00401066" w:rsidP="00401066">
                <w:pPr>
                  <w:snapToGrid w:val="0"/>
                  <w:spacing w:line="276" w:lineRule="auto"/>
                  <w:rPr>
                    <w:rFonts w:asciiTheme="minorHAnsi" w:hAnsiTheme="minorHAnsi" w:cstheme="minorHAnsi"/>
                    <w:sz w:val="20"/>
                  </w:rPr>
                </w:pPr>
                <w:r>
                  <w:rPr>
                    <w:rFonts w:asciiTheme="minorHAnsi" w:hAnsiTheme="minorHAnsi" w:cstheme="minorHAnsi"/>
                    <w:sz w:val="20"/>
                  </w:rPr>
                  <w:t>06-Apr-2015</w:t>
                </w:r>
              </w:p>
            </w:tc>
            <w:tc>
              <w:tcPr>
                <w:tcW w:w="5834"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rPr>
                    <w:rFonts w:asciiTheme="minorHAnsi" w:hAnsiTheme="minorHAnsi" w:cstheme="minorHAnsi"/>
                    <w:sz w:val="20"/>
                  </w:rPr>
                </w:pPr>
                <w:r>
                  <w:rPr>
                    <w:rFonts w:asciiTheme="minorHAnsi" w:hAnsiTheme="minorHAnsi" w:cstheme="minorHAnsi"/>
                    <w:sz w:val="20"/>
                  </w:rPr>
                  <w:t>Updated after first review</w:t>
                </w:r>
              </w:p>
            </w:tc>
            <w:tc>
              <w:tcPr>
                <w:tcW w:w="990"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jc w:val="center"/>
                  <w:rPr>
                    <w:rFonts w:asciiTheme="minorHAnsi" w:hAnsiTheme="minorHAnsi" w:cstheme="minorHAnsi"/>
                    <w:sz w:val="20"/>
                  </w:rPr>
                </w:pPr>
                <w:r>
                  <w:rPr>
                    <w:rFonts w:asciiTheme="minorHAnsi" w:hAnsiTheme="minorHAnsi" w:cstheme="minorHAnsi"/>
                    <w:sz w:val="20"/>
                  </w:rPr>
                  <w:t>2.0</w:t>
                </w:r>
              </w:p>
            </w:tc>
            <w:tc>
              <w:tcPr>
                <w:tcW w:w="1596" w:type="dxa"/>
                <w:tcBorders>
                  <w:top w:val="single" w:sz="4" w:space="0" w:color="000000"/>
                  <w:left w:val="single" w:sz="4" w:space="0" w:color="000000"/>
                  <w:bottom w:val="single" w:sz="4" w:space="0" w:color="000000"/>
                  <w:right w:val="single" w:sz="8" w:space="0" w:color="000000"/>
                </w:tcBorders>
                <w:vAlign w:val="center"/>
              </w:tcPr>
              <w:p w:rsidR="00401066" w:rsidRDefault="00401066" w:rsidP="00401066">
                <w:pPr>
                  <w:snapToGrid w:val="0"/>
                  <w:spacing w:line="276" w:lineRule="auto"/>
                  <w:rPr>
                    <w:rFonts w:asciiTheme="minorHAnsi" w:hAnsiTheme="minorHAnsi" w:cstheme="minorHAnsi"/>
                    <w:sz w:val="20"/>
                  </w:rPr>
                </w:pPr>
                <w:r>
                  <w:rPr>
                    <w:rFonts w:asciiTheme="minorHAnsi" w:hAnsiTheme="minorHAnsi" w:cstheme="minorHAnsi"/>
                    <w:sz w:val="20"/>
                  </w:rPr>
                  <w:t>Krishnakanth</w:t>
                </w:r>
              </w:p>
            </w:tc>
          </w:tr>
          <w:tr w:rsidR="00401066" w:rsidRPr="00D158F1" w:rsidTr="001920E3">
            <w:trPr>
              <w:trHeight w:hRule="exact" w:val="442"/>
              <w:jc w:val="center"/>
            </w:trPr>
            <w:tc>
              <w:tcPr>
                <w:tcW w:w="1253" w:type="dxa"/>
                <w:tcBorders>
                  <w:top w:val="single" w:sz="4" w:space="0" w:color="000000"/>
                  <w:left w:val="single" w:sz="8" w:space="0" w:color="000000"/>
                  <w:bottom w:val="single" w:sz="4" w:space="0" w:color="000000"/>
                </w:tcBorders>
                <w:vAlign w:val="center"/>
              </w:tcPr>
              <w:p w:rsidR="00401066" w:rsidRDefault="00401066" w:rsidP="00401066">
                <w:pPr>
                  <w:snapToGrid w:val="0"/>
                  <w:spacing w:line="276" w:lineRule="auto"/>
                  <w:rPr>
                    <w:rFonts w:asciiTheme="minorHAnsi" w:hAnsiTheme="minorHAnsi" w:cstheme="minorHAnsi"/>
                    <w:sz w:val="20"/>
                  </w:rPr>
                </w:pPr>
                <w:r>
                  <w:rPr>
                    <w:rFonts w:asciiTheme="minorHAnsi" w:hAnsiTheme="minorHAnsi" w:cstheme="minorHAnsi"/>
                    <w:sz w:val="20"/>
                  </w:rPr>
                  <w:t>17-Apr-2015</w:t>
                </w:r>
              </w:p>
            </w:tc>
            <w:tc>
              <w:tcPr>
                <w:tcW w:w="5834"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rPr>
                    <w:rFonts w:asciiTheme="minorHAnsi" w:hAnsiTheme="minorHAnsi" w:cstheme="minorHAnsi"/>
                    <w:sz w:val="20"/>
                  </w:rPr>
                </w:pPr>
                <w:r>
                  <w:rPr>
                    <w:rFonts w:asciiTheme="minorHAnsi" w:hAnsiTheme="minorHAnsi" w:cstheme="minorHAnsi"/>
                    <w:sz w:val="20"/>
                  </w:rPr>
                  <w:t>Updated after second review</w:t>
                </w:r>
              </w:p>
            </w:tc>
            <w:tc>
              <w:tcPr>
                <w:tcW w:w="990"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jc w:val="center"/>
                  <w:rPr>
                    <w:rFonts w:asciiTheme="minorHAnsi" w:hAnsiTheme="minorHAnsi" w:cstheme="minorHAnsi"/>
                    <w:sz w:val="20"/>
                  </w:rPr>
                </w:pPr>
                <w:r>
                  <w:rPr>
                    <w:rFonts w:asciiTheme="minorHAnsi" w:hAnsiTheme="minorHAnsi" w:cstheme="minorHAnsi"/>
                    <w:sz w:val="20"/>
                  </w:rPr>
                  <w:t>3.0</w:t>
                </w:r>
              </w:p>
            </w:tc>
            <w:tc>
              <w:tcPr>
                <w:tcW w:w="1596" w:type="dxa"/>
                <w:tcBorders>
                  <w:top w:val="single" w:sz="4" w:space="0" w:color="000000"/>
                  <w:left w:val="single" w:sz="4" w:space="0" w:color="000000"/>
                  <w:bottom w:val="single" w:sz="4" w:space="0" w:color="000000"/>
                  <w:right w:val="single" w:sz="8" w:space="0" w:color="000000"/>
                </w:tcBorders>
                <w:vAlign w:val="center"/>
              </w:tcPr>
              <w:p w:rsidR="00401066" w:rsidRDefault="00401066" w:rsidP="00401066">
                <w:pPr>
                  <w:snapToGrid w:val="0"/>
                  <w:spacing w:line="276" w:lineRule="auto"/>
                  <w:rPr>
                    <w:rFonts w:asciiTheme="minorHAnsi" w:hAnsiTheme="minorHAnsi" w:cstheme="minorHAnsi"/>
                    <w:sz w:val="20"/>
                  </w:rPr>
                </w:pPr>
                <w:r>
                  <w:rPr>
                    <w:rFonts w:asciiTheme="minorHAnsi" w:hAnsiTheme="minorHAnsi" w:cstheme="minorHAnsi"/>
                    <w:sz w:val="20"/>
                  </w:rPr>
                  <w:t>Krishnakanth</w:t>
                </w:r>
              </w:p>
            </w:tc>
          </w:tr>
          <w:tr w:rsidR="00401066" w:rsidRPr="00D158F1" w:rsidTr="001920E3">
            <w:trPr>
              <w:trHeight w:hRule="exact" w:val="442"/>
              <w:jc w:val="center"/>
            </w:trPr>
            <w:tc>
              <w:tcPr>
                <w:tcW w:w="1253" w:type="dxa"/>
                <w:tcBorders>
                  <w:top w:val="single" w:sz="4" w:space="0" w:color="000000"/>
                  <w:left w:val="single" w:sz="8" w:space="0" w:color="000000"/>
                  <w:bottom w:val="single" w:sz="4" w:space="0" w:color="000000"/>
                </w:tcBorders>
                <w:vAlign w:val="center"/>
              </w:tcPr>
              <w:p w:rsidR="00401066" w:rsidRDefault="00401066" w:rsidP="00401066">
                <w:pPr>
                  <w:snapToGrid w:val="0"/>
                  <w:spacing w:line="276" w:lineRule="auto"/>
                  <w:rPr>
                    <w:rFonts w:asciiTheme="minorHAnsi" w:hAnsiTheme="minorHAnsi" w:cstheme="minorHAnsi"/>
                    <w:sz w:val="20"/>
                  </w:rPr>
                </w:pPr>
                <w:r>
                  <w:rPr>
                    <w:rFonts w:asciiTheme="minorHAnsi" w:hAnsiTheme="minorHAnsi" w:cstheme="minorHAnsi"/>
                    <w:sz w:val="20"/>
                  </w:rPr>
                  <w:t>04-May-2015</w:t>
                </w:r>
              </w:p>
            </w:tc>
            <w:tc>
              <w:tcPr>
                <w:tcW w:w="5834"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rPr>
                    <w:rFonts w:asciiTheme="minorHAnsi" w:hAnsiTheme="minorHAnsi" w:cstheme="minorHAnsi"/>
                    <w:sz w:val="20"/>
                  </w:rPr>
                </w:pPr>
                <w:r>
                  <w:rPr>
                    <w:rFonts w:asciiTheme="minorHAnsi" w:hAnsiTheme="minorHAnsi" w:cstheme="minorHAnsi"/>
                    <w:sz w:val="20"/>
                  </w:rPr>
                  <w:t>Updated after third review</w:t>
                </w:r>
              </w:p>
            </w:tc>
            <w:tc>
              <w:tcPr>
                <w:tcW w:w="990"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jc w:val="center"/>
                  <w:rPr>
                    <w:rFonts w:asciiTheme="minorHAnsi" w:hAnsiTheme="minorHAnsi" w:cstheme="minorHAnsi"/>
                    <w:sz w:val="20"/>
                  </w:rPr>
                </w:pPr>
                <w:r>
                  <w:rPr>
                    <w:rFonts w:asciiTheme="minorHAnsi" w:hAnsiTheme="minorHAnsi" w:cstheme="minorHAnsi"/>
                    <w:sz w:val="20"/>
                  </w:rPr>
                  <w:t>4.0</w:t>
                </w:r>
              </w:p>
            </w:tc>
            <w:tc>
              <w:tcPr>
                <w:tcW w:w="1596" w:type="dxa"/>
                <w:tcBorders>
                  <w:top w:val="single" w:sz="4" w:space="0" w:color="000000"/>
                  <w:left w:val="single" w:sz="4" w:space="0" w:color="000000"/>
                  <w:bottom w:val="single" w:sz="4" w:space="0" w:color="000000"/>
                  <w:right w:val="single" w:sz="8" w:space="0" w:color="000000"/>
                </w:tcBorders>
                <w:vAlign w:val="center"/>
              </w:tcPr>
              <w:p w:rsidR="00401066" w:rsidRDefault="00401066" w:rsidP="00401066">
                <w:pPr>
                  <w:snapToGrid w:val="0"/>
                  <w:spacing w:line="276" w:lineRule="auto"/>
                  <w:rPr>
                    <w:rFonts w:asciiTheme="minorHAnsi" w:hAnsiTheme="minorHAnsi" w:cstheme="minorHAnsi"/>
                    <w:sz w:val="20"/>
                  </w:rPr>
                </w:pPr>
                <w:r>
                  <w:rPr>
                    <w:rFonts w:asciiTheme="minorHAnsi" w:hAnsiTheme="minorHAnsi" w:cstheme="minorHAnsi"/>
                    <w:sz w:val="20"/>
                  </w:rPr>
                  <w:t>Krishnakanth</w:t>
                </w:r>
              </w:p>
            </w:tc>
          </w:tr>
          <w:tr w:rsidR="00EA4CEE" w:rsidRPr="00D158F1" w:rsidTr="001920E3">
            <w:trPr>
              <w:trHeight w:hRule="exact" w:val="442"/>
              <w:jc w:val="center"/>
            </w:trPr>
            <w:tc>
              <w:tcPr>
                <w:tcW w:w="1253" w:type="dxa"/>
                <w:tcBorders>
                  <w:top w:val="single" w:sz="4" w:space="0" w:color="000000"/>
                  <w:left w:val="single" w:sz="8" w:space="0" w:color="000000"/>
                  <w:bottom w:val="single" w:sz="4" w:space="0" w:color="000000"/>
                </w:tcBorders>
                <w:vAlign w:val="center"/>
              </w:tcPr>
              <w:p w:rsidR="00EA4CEE" w:rsidRPr="00D158F1" w:rsidRDefault="00EA4CEE" w:rsidP="00416A43">
                <w:pPr>
                  <w:snapToGrid w:val="0"/>
                  <w:rPr>
                    <w:rFonts w:asciiTheme="minorHAnsi" w:hAnsiTheme="minorHAnsi" w:cstheme="minorHAnsi"/>
                    <w:sz w:val="20"/>
                  </w:rPr>
                </w:pPr>
              </w:p>
            </w:tc>
            <w:tc>
              <w:tcPr>
                <w:tcW w:w="5834" w:type="dxa"/>
                <w:tcBorders>
                  <w:top w:val="single" w:sz="4" w:space="0" w:color="000000"/>
                  <w:left w:val="single" w:sz="4" w:space="0" w:color="000000"/>
                  <w:bottom w:val="single" w:sz="4" w:space="0" w:color="000000"/>
                </w:tcBorders>
                <w:vAlign w:val="center"/>
              </w:tcPr>
              <w:p w:rsidR="00EA4CEE" w:rsidRPr="00D158F1" w:rsidRDefault="00EA4CEE" w:rsidP="00416A43">
                <w:pPr>
                  <w:snapToGrid w:val="0"/>
                  <w:rPr>
                    <w:rFonts w:asciiTheme="minorHAnsi" w:hAnsiTheme="minorHAnsi" w:cstheme="minorHAnsi"/>
                    <w:sz w:val="20"/>
                  </w:rPr>
                </w:pPr>
              </w:p>
            </w:tc>
            <w:tc>
              <w:tcPr>
                <w:tcW w:w="990" w:type="dxa"/>
                <w:tcBorders>
                  <w:top w:val="single" w:sz="4" w:space="0" w:color="000000"/>
                  <w:left w:val="single" w:sz="4" w:space="0" w:color="000000"/>
                  <w:bottom w:val="single" w:sz="4" w:space="0" w:color="000000"/>
                </w:tcBorders>
                <w:vAlign w:val="center"/>
              </w:tcPr>
              <w:p w:rsidR="00EA4CEE" w:rsidRPr="00D158F1" w:rsidRDefault="00EA4CEE" w:rsidP="001920E3">
                <w:pPr>
                  <w:snapToGrid w:val="0"/>
                  <w:jc w:val="center"/>
                  <w:rPr>
                    <w:rFonts w:asciiTheme="minorHAnsi" w:hAnsiTheme="minorHAnsi" w:cstheme="minorHAnsi"/>
                    <w:sz w:val="20"/>
                  </w:rPr>
                </w:pPr>
              </w:p>
            </w:tc>
            <w:tc>
              <w:tcPr>
                <w:tcW w:w="1596" w:type="dxa"/>
                <w:tcBorders>
                  <w:top w:val="single" w:sz="4" w:space="0" w:color="000000"/>
                  <w:left w:val="single" w:sz="4" w:space="0" w:color="000000"/>
                  <w:bottom w:val="single" w:sz="4" w:space="0" w:color="000000"/>
                  <w:right w:val="single" w:sz="8" w:space="0" w:color="000000"/>
                </w:tcBorders>
                <w:vAlign w:val="center"/>
              </w:tcPr>
              <w:p w:rsidR="00EA4CEE" w:rsidRPr="00D158F1" w:rsidRDefault="00EA4CEE" w:rsidP="00416A43">
                <w:pPr>
                  <w:snapToGrid w:val="0"/>
                  <w:rPr>
                    <w:rFonts w:asciiTheme="minorHAnsi" w:hAnsiTheme="minorHAnsi" w:cstheme="minorHAnsi"/>
                    <w:sz w:val="20"/>
                  </w:rPr>
                </w:pPr>
              </w:p>
            </w:tc>
          </w:tr>
          <w:tr w:rsidR="00EA4CEE" w:rsidRPr="00D158F1" w:rsidTr="001920E3">
            <w:trPr>
              <w:trHeight w:hRule="exact" w:val="442"/>
              <w:jc w:val="center"/>
            </w:trPr>
            <w:tc>
              <w:tcPr>
                <w:tcW w:w="1253" w:type="dxa"/>
                <w:tcBorders>
                  <w:top w:val="single" w:sz="4" w:space="0" w:color="000000"/>
                  <w:left w:val="single" w:sz="8" w:space="0" w:color="000000"/>
                  <w:bottom w:val="single" w:sz="4" w:space="0" w:color="000000"/>
                </w:tcBorders>
                <w:vAlign w:val="center"/>
              </w:tcPr>
              <w:p w:rsidR="00EA4CEE" w:rsidRPr="00D158F1" w:rsidRDefault="00EA4CEE" w:rsidP="00416A43">
                <w:pPr>
                  <w:snapToGrid w:val="0"/>
                  <w:rPr>
                    <w:rFonts w:asciiTheme="minorHAnsi" w:hAnsiTheme="minorHAnsi" w:cstheme="minorHAnsi"/>
                    <w:sz w:val="20"/>
                  </w:rPr>
                </w:pPr>
              </w:p>
            </w:tc>
            <w:tc>
              <w:tcPr>
                <w:tcW w:w="5834" w:type="dxa"/>
                <w:tcBorders>
                  <w:top w:val="single" w:sz="4" w:space="0" w:color="000000"/>
                  <w:left w:val="single" w:sz="4" w:space="0" w:color="000000"/>
                  <w:bottom w:val="single" w:sz="4" w:space="0" w:color="000000"/>
                </w:tcBorders>
                <w:vAlign w:val="center"/>
              </w:tcPr>
              <w:p w:rsidR="00EA4CEE" w:rsidRPr="00D158F1" w:rsidRDefault="00EA4CEE" w:rsidP="00416A43">
                <w:pPr>
                  <w:snapToGrid w:val="0"/>
                  <w:rPr>
                    <w:rFonts w:asciiTheme="minorHAnsi" w:hAnsiTheme="minorHAnsi" w:cstheme="minorHAnsi"/>
                    <w:sz w:val="20"/>
                  </w:rPr>
                </w:pPr>
              </w:p>
            </w:tc>
            <w:tc>
              <w:tcPr>
                <w:tcW w:w="990" w:type="dxa"/>
                <w:tcBorders>
                  <w:top w:val="single" w:sz="4" w:space="0" w:color="000000"/>
                  <w:left w:val="single" w:sz="4" w:space="0" w:color="000000"/>
                  <w:bottom w:val="single" w:sz="4" w:space="0" w:color="000000"/>
                </w:tcBorders>
                <w:vAlign w:val="center"/>
              </w:tcPr>
              <w:p w:rsidR="00EA4CEE" w:rsidRPr="00D158F1" w:rsidRDefault="00EA4CEE" w:rsidP="001920E3">
                <w:pPr>
                  <w:snapToGrid w:val="0"/>
                  <w:jc w:val="center"/>
                  <w:rPr>
                    <w:rFonts w:asciiTheme="minorHAnsi" w:hAnsiTheme="minorHAnsi" w:cstheme="minorHAnsi"/>
                    <w:sz w:val="20"/>
                  </w:rPr>
                </w:pPr>
              </w:p>
            </w:tc>
            <w:tc>
              <w:tcPr>
                <w:tcW w:w="1596" w:type="dxa"/>
                <w:tcBorders>
                  <w:top w:val="single" w:sz="4" w:space="0" w:color="000000"/>
                  <w:left w:val="single" w:sz="4" w:space="0" w:color="000000"/>
                  <w:bottom w:val="single" w:sz="4" w:space="0" w:color="000000"/>
                  <w:right w:val="single" w:sz="8" w:space="0" w:color="000000"/>
                </w:tcBorders>
                <w:vAlign w:val="center"/>
              </w:tcPr>
              <w:p w:rsidR="00EA4CEE" w:rsidRPr="00D158F1" w:rsidRDefault="00EA4CEE" w:rsidP="00416A43">
                <w:pPr>
                  <w:snapToGrid w:val="0"/>
                  <w:rPr>
                    <w:rFonts w:asciiTheme="minorHAnsi" w:hAnsiTheme="minorHAnsi" w:cstheme="minorHAnsi"/>
                    <w:sz w:val="20"/>
                  </w:rPr>
                </w:pPr>
              </w:p>
            </w:tc>
          </w:tr>
          <w:tr w:rsidR="00EA4CEE" w:rsidRPr="00D158F1" w:rsidTr="001920E3">
            <w:trPr>
              <w:trHeight w:hRule="exact" w:val="442"/>
              <w:jc w:val="center"/>
            </w:trPr>
            <w:tc>
              <w:tcPr>
                <w:tcW w:w="1253" w:type="dxa"/>
                <w:tcBorders>
                  <w:top w:val="single" w:sz="4" w:space="0" w:color="000000"/>
                  <w:left w:val="single" w:sz="8" w:space="0" w:color="000000"/>
                  <w:bottom w:val="single" w:sz="4" w:space="0" w:color="000000"/>
                </w:tcBorders>
                <w:vAlign w:val="center"/>
              </w:tcPr>
              <w:p w:rsidR="00EA4CEE" w:rsidRPr="00D158F1" w:rsidRDefault="00EA4CEE" w:rsidP="00416A43">
                <w:pPr>
                  <w:snapToGrid w:val="0"/>
                  <w:rPr>
                    <w:rFonts w:asciiTheme="minorHAnsi" w:hAnsiTheme="minorHAnsi" w:cstheme="minorHAnsi"/>
                    <w:sz w:val="20"/>
                  </w:rPr>
                </w:pPr>
              </w:p>
            </w:tc>
            <w:tc>
              <w:tcPr>
                <w:tcW w:w="5834" w:type="dxa"/>
                <w:tcBorders>
                  <w:top w:val="single" w:sz="4" w:space="0" w:color="000000"/>
                  <w:left w:val="single" w:sz="4" w:space="0" w:color="000000"/>
                  <w:bottom w:val="single" w:sz="4" w:space="0" w:color="000000"/>
                </w:tcBorders>
                <w:vAlign w:val="center"/>
              </w:tcPr>
              <w:p w:rsidR="00EA4CEE" w:rsidRPr="00D158F1" w:rsidRDefault="00EA4CEE" w:rsidP="00416A43">
                <w:pPr>
                  <w:snapToGrid w:val="0"/>
                  <w:rPr>
                    <w:rFonts w:asciiTheme="minorHAnsi" w:hAnsiTheme="minorHAnsi" w:cstheme="minorHAnsi"/>
                    <w:sz w:val="20"/>
                  </w:rPr>
                </w:pPr>
              </w:p>
            </w:tc>
            <w:tc>
              <w:tcPr>
                <w:tcW w:w="990" w:type="dxa"/>
                <w:tcBorders>
                  <w:top w:val="single" w:sz="4" w:space="0" w:color="000000"/>
                  <w:left w:val="single" w:sz="4" w:space="0" w:color="000000"/>
                  <w:bottom w:val="single" w:sz="4" w:space="0" w:color="000000"/>
                </w:tcBorders>
                <w:vAlign w:val="center"/>
              </w:tcPr>
              <w:p w:rsidR="00EA4CEE" w:rsidRPr="00D158F1" w:rsidRDefault="00EA4CEE" w:rsidP="001920E3">
                <w:pPr>
                  <w:snapToGrid w:val="0"/>
                  <w:jc w:val="center"/>
                  <w:rPr>
                    <w:rFonts w:asciiTheme="minorHAnsi" w:hAnsiTheme="minorHAnsi" w:cstheme="minorHAnsi"/>
                    <w:sz w:val="20"/>
                  </w:rPr>
                </w:pPr>
              </w:p>
            </w:tc>
            <w:tc>
              <w:tcPr>
                <w:tcW w:w="1596" w:type="dxa"/>
                <w:tcBorders>
                  <w:top w:val="single" w:sz="4" w:space="0" w:color="000000"/>
                  <w:left w:val="single" w:sz="4" w:space="0" w:color="000000"/>
                  <w:bottom w:val="single" w:sz="4" w:space="0" w:color="000000"/>
                  <w:right w:val="single" w:sz="8" w:space="0" w:color="000000"/>
                </w:tcBorders>
                <w:vAlign w:val="center"/>
              </w:tcPr>
              <w:p w:rsidR="00EA4CEE" w:rsidRPr="00D158F1" w:rsidRDefault="00EA4CEE" w:rsidP="00416A43">
                <w:pPr>
                  <w:snapToGrid w:val="0"/>
                  <w:rPr>
                    <w:rFonts w:asciiTheme="minorHAnsi" w:hAnsiTheme="minorHAnsi" w:cstheme="minorHAnsi"/>
                    <w:sz w:val="20"/>
                  </w:rPr>
                </w:pPr>
              </w:p>
            </w:tc>
          </w:tr>
        </w:tbl>
        <w:p w:rsidR="00EA4CEE" w:rsidRPr="00D158F1" w:rsidRDefault="00EA4CEE" w:rsidP="00EA4CEE">
          <w:pPr>
            <w:spacing w:after="600"/>
            <w:rPr>
              <w:rFonts w:asciiTheme="minorHAnsi" w:hAnsiTheme="minorHAnsi" w:cstheme="minorHAnsi"/>
            </w:rPr>
          </w:pPr>
        </w:p>
        <w:tbl>
          <w:tblPr>
            <w:tblW w:w="9614" w:type="dxa"/>
            <w:jc w:val="center"/>
            <w:tblLayout w:type="fixed"/>
            <w:tblLook w:val="0000" w:firstRow="0" w:lastRow="0" w:firstColumn="0" w:lastColumn="0" w:noHBand="0" w:noVBand="0"/>
          </w:tblPr>
          <w:tblGrid>
            <w:gridCol w:w="2748"/>
            <w:gridCol w:w="2700"/>
            <w:gridCol w:w="1983"/>
            <w:gridCol w:w="2183"/>
          </w:tblGrid>
          <w:tr w:rsidR="00EA4CEE" w:rsidRPr="00D158F1" w:rsidTr="00134FC3">
            <w:trPr>
              <w:cantSplit/>
              <w:trHeight w:val="350"/>
              <w:jc w:val="center"/>
            </w:trPr>
            <w:tc>
              <w:tcPr>
                <w:tcW w:w="2748" w:type="dxa"/>
                <w:tcBorders>
                  <w:top w:val="single" w:sz="4" w:space="0" w:color="000000"/>
                  <w:left w:val="single" w:sz="4" w:space="0" w:color="000000"/>
                  <w:bottom w:val="single" w:sz="4" w:space="0" w:color="000000"/>
                </w:tcBorders>
                <w:shd w:val="clear" w:color="auto" w:fill="F3F3F3"/>
                <w:vAlign w:val="center"/>
              </w:tcPr>
              <w:p w:rsidR="00EA4CEE" w:rsidRPr="00D158F1" w:rsidRDefault="00EA4CEE" w:rsidP="00416A43">
                <w:pPr>
                  <w:snapToGrid w:val="0"/>
                  <w:rPr>
                    <w:rFonts w:asciiTheme="minorHAnsi" w:hAnsiTheme="minorHAnsi" w:cstheme="minorHAnsi"/>
                    <w:b/>
                  </w:rPr>
                </w:pPr>
                <w:r w:rsidRPr="00D158F1">
                  <w:rPr>
                    <w:rFonts w:asciiTheme="minorHAnsi" w:hAnsiTheme="minorHAnsi" w:cstheme="minorHAnsi"/>
                    <w:b/>
                  </w:rPr>
                  <w:t>Process / Document Owner</w:t>
                </w:r>
              </w:p>
            </w:tc>
            <w:tc>
              <w:tcPr>
                <w:tcW w:w="6866" w:type="dxa"/>
                <w:gridSpan w:val="3"/>
                <w:tcBorders>
                  <w:top w:val="single" w:sz="4" w:space="0" w:color="000000"/>
                  <w:left w:val="single" w:sz="4" w:space="0" w:color="000000"/>
                  <w:bottom w:val="single" w:sz="4" w:space="0" w:color="000000"/>
                  <w:right w:val="single" w:sz="4" w:space="0" w:color="000000"/>
                </w:tcBorders>
                <w:shd w:val="clear" w:color="auto" w:fill="F3F3F3"/>
                <w:vAlign w:val="center"/>
              </w:tcPr>
              <w:p w:rsidR="00EA4CEE" w:rsidRPr="00D158F1" w:rsidRDefault="00EA4CEE" w:rsidP="00416A43">
                <w:pPr>
                  <w:snapToGrid w:val="0"/>
                  <w:rPr>
                    <w:rFonts w:asciiTheme="minorHAnsi" w:hAnsiTheme="minorHAnsi" w:cstheme="minorHAnsi"/>
                    <w:b/>
                  </w:rPr>
                </w:pPr>
              </w:p>
            </w:tc>
          </w:tr>
          <w:tr w:rsidR="00401066" w:rsidRPr="00D158F1" w:rsidTr="00134FC3">
            <w:trPr>
              <w:trHeight w:val="565"/>
              <w:jc w:val="center"/>
            </w:trPr>
            <w:tc>
              <w:tcPr>
                <w:tcW w:w="2748" w:type="dxa"/>
                <w:tcBorders>
                  <w:top w:val="single" w:sz="4" w:space="0" w:color="000000"/>
                  <w:left w:val="single" w:sz="4" w:space="0" w:color="000000"/>
                  <w:bottom w:val="single" w:sz="4" w:space="0" w:color="000000"/>
                </w:tcBorders>
                <w:vAlign w:val="center"/>
              </w:tcPr>
              <w:p w:rsidR="00401066" w:rsidRPr="00D158F1" w:rsidRDefault="00401066" w:rsidP="00401066">
                <w:pPr>
                  <w:snapToGrid w:val="0"/>
                  <w:rPr>
                    <w:rFonts w:asciiTheme="minorHAnsi" w:hAnsiTheme="minorHAnsi" w:cstheme="minorHAnsi"/>
                    <w:sz w:val="20"/>
                  </w:rPr>
                </w:pPr>
                <w:r w:rsidRPr="00D158F1">
                  <w:rPr>
                    <w:rFonts w:asciiTheme="minorHAnsi" w:hAnsiTheme="minorHAnsi" w:cstheme="minorHAnsi"/>
                    <w:sz w:val="20"/>
                  </w:rPr>
                  <w:t>Document ID</w:t>
                </w:r>
              </w:p>
            </w:tc>
            <w:tc>
              <w:tcPr>
                <w:tcW w:w="2700"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rPr>
                    <w:rFonts w:asciiTheme="minorHAnsi" w:hAnsiTheme="minorHAnsi" w:cstheme="minorHAnsi"/>
                    <w:b/>
                    <w:sz w:val="20"/>
                  </w:rPr>
                </w:pPr>
                <w:r>
                  <w:rPr>
                    <w:rFonts w:asciiTheme="minorHAnsi" w:hAnsiTheme="minorHAnsi" w:cstheme="minorHAnsi"/>
                    <w:b/>
                    <w:sz w:val="20"/>
                  </w:rPr>
                  <w:t>IndusInd Mobile App – Account Summary – Functional Spec</w:t>
                </w:r>
              </w:p>
            </w:tc>
            <w:tc>
              <w:tcPr>
                <w:tcW w:w="1983"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rPr>
                    <w:rFonts w:asciiTheme="minorHAnsi" w:hAnsiTheme="minorHAnsi" w:cstheme="minorHAnsi"/>
                    <w:b/>
                    <w:sz w:val="20"/>
                  </w:rPr>
                </w:pPr>
                <w:r>
                  <w:rPr>
                    <w:rFonts w:asciiTheme="minorHAnsi" w:hAnsiTheme="minorHAnsi" w:cstheme="minorHAnsi"/>
                    <w:b/>
                    <w:sz w:val="20"/>
                  </w:rPr>
                  <w:t>Version</w:t>
                </w:r>
              </w:p>
            </w:tc>
            <w:tc>
              <w:tcPr>
                <w:tcW w:w="2183" w:type="dxa"/>
                <w:tcBorders>
                  <w:top w:val="single" w:sz="4" w:space="0" w:color="000000"/>
                  <w:left w:val="single" w:sz="4" w:space="0" w:color="000000"/>
                  <w:bottom w:val="single" w:sz="4" w:space="0" w:color="000000"/>
                  <w:right w:val="single" w:sz="4" w:space="0" w:color="000000"/>
                </w:tcBorders>
                <w:vAlign w:val="center"/>
              </w:tcPr>
              <w:p w:rsidR="00401066" w:rsidRDefault="00401066" w:rsidP="00401066">
                <w:pPr>
                  <w:snapToGrid w:val="0"/>
                  <w:spacing w:line="276" w:lineRule="auto"/>
                  <w:rPr>
                    <w:rFonts w:asciiTheme="minorHAnsi" w:hAnsiTheme="minorHAnsi" w:cstheme="minorHAnsi"/>
                    <w:b/>
                    <w:sz w:val="20"/>
                  </w:rPr>
                </w:pPr>
                <w:r>
                  <w:rPr>
                    <w:rFonts w:asciiTheme="minorHAnsi" w:hAnsiTheme="minorHAnsi" w:cstheme="minorHAnsi"/>
                    <w:b/>
                    <w:sz w:val="20"/>
                  </w:rPr>
                  <w:t>4.0</w:t>
                </w:r>
              </w:p>
            </w:tc>
          </w:tr>
          <w:tr w:rsidR="00EA4CEE" w:rsidRPr="00D158F1" w:rsidTr="00134FC3">
            <w:trPr>
              <w:trHeight w:val="295"/>
              <w:jc w:val="center"/>
            </w:trPr>
            <w:tc>
              <w:tcPr>
                <w:tcW w:w="2748" w:type="dxa"/>
                <w:tcBorders>
                  <w:top w:val="single" w:sz="4" w:space="0" w:color="000000"/>
                  <w:left w:val="single" w:sz="4" w:space="0" w:color="000000"/>
                </w:tcBorders>
                <w:vAlign w:val="center"/>
              </w:tcPr>
              <w:p w:rsidR="00EA4CEE" w:rsidRPr="00D158F1" w:rsidRDefault="00EA4CEE" w:rsidP="00416A43">
                <w:pPr>
                  <w:snapToGrid w:val="0"/>
                  <w:rPr>
                    <w:rFonts w:asciiTheme="minorHAnsi" w:hAnsiTheme="minorHAnsi" w:cstheme="minorHAnsi"/>
                    <w:sz w:val="20"/>
                  </w:rPr>
                </w:pPr>
              </w:p>
            </w:tc>
            <w:tc>
              <w:tcPr>
                <w:tcW w:w="2700" w:type="dxa"/>
                <w:tcBorders>
                  <w:top w:val="single" w:sz="4" w:space="0" w:color="000000"/>
                  <w:left w:val="single" w:sz="4" w:space="0" w:color="000000"/>
                  <w:bottom w:val="single" w:sz="4" w:space="0" w:color="000000"/>
                </w:tcBorders>
                <w:shd w:val="clear" w:color="auto" w:fill="D9D9D9"/>
                <w:vAlign w:val="center"/>
              </w:tcPr>
              <w:p w:rsidR="00EA4CEE" w:rsidRPr="00D158F1" w:rsidRDefault="00EA4CEE" w:rsidP="00416A43">
                <w:pPr>
                  <w:snapToGrid w:val="0"/>
                  <w:rPr>
                    <w:rFonts w:asciiTheme="minorHAnsi" w:hAnsiTheme="minorHAnsi" w:cstheme="minorHAnsi"/>
                    <w:sz w:val="20"/>
                  </w:rPr>
                </w:pPr>
                <w:r w:rsidRPr="00D158F1">
                  <w:rPr>
                    <w:rFonts w:asciiTheme="minorHAnsi" w:hAnsiTheme="minorHAnsi" w:cstheme="minorHAnsi"/>
                    <w:sz w:val="20"/>
                  </w:rPr>
                  <w:t>Name</w:t>
                </w:r>
              </w:p>
            </w:tc>
            <w:tc>
              <w:tcPr>
                <w:tcW w:w="1983" w:type="dxa"/>
                <w:tcBorders>
                  <w:top w:val="single" w:sz="4" w:space="0" w:color="000000"/>
                  <w:left w:val="single" w:sz="4" w:space="0" w:color="000000"/>
                  <w:bottom w:val="single" w:sz="4" w:space="0" w:color="000000"/>
                </w:tcBorders>
                <w:shd w:val="clear" w:color="auto" w:fill="D9D9D9"/>
                <w:vAlign w:val="center"/>
              </w:tcPr>
              <w:p w:rsidR="00EA4CEE" w:rsidRPr="00D158F1" w:rsidRDefault="00EA4CEE" w:rsidP="00416A43">
                <w:pPr>
                  <w:snapToGrid w:val="0"/>
                  <w:rPr>
                    <w:rFonts w:asciiTheme="minorHAnsi" w:hAnsiTheme="minorHAnsi" w:cstheme="minorHAnsi"/>
                    <w:sz w:val="20"/>
                  </w:rPr>
                </w:pPr>
                <w:r w:rsidRPr="00D158F1">
                  <w:rPr>
                    <w:rFonts w:asciiTheme="minorHAnsi" w:hAnsiTheme="minorHAnsi" w:cstheme="minorHAnsi"/>
                    <w:sz w:val="20"/>
                  </w:rPr>
                  <w:t>Date</w:t>
                </w:r>
              </w:p>
            </w:tc>
            <w:tc>
              <w:tcPr>
                <w:tcW w:w="218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A4CEE" w:rsidRPr="00D158F1" w:rsidRDefault="00EA4CEE" w:rsidP="00416A43">
                <w:pPr>
                  <w:snapToGrid w:val="0"/>
                  <w:rPr>
                    <w:rFonts w:asciiTheme="minorHAnsi" w:hAnsiTheme="minorHAnsi" w:cstheme="minorHAnsi"/>
                    <w:sz w:val="20"/>
                  </w:rPr>
                </w:pPr>
                <w:r w:rsidRPr="00D158F1">
                  <w:rPr>
                    <w:rFonts w:asciiTheme="minorHAnsi" w:hAnsiTheme="minorHAnsi" w:cstheme="minorHAnsi"/>
                    <w:sz w:val="20"/>
                  </w:rPr>
                  <w:t>Signature</w:t>
                </w:r>
              </w:p>
            </w:tc>
          </w:tr>
          <w:tr w:rsidR="00EA4CEE" w:rsidRPr="00D158F1" w:rsidTr="00134FC3">
            <w:trPr>
              <w:trHeight w:val="628"/>
              <w:jc w:val="center"/>
            </w:trPr>
            <w:tc>
              <w:tcPr>
                <w:tcW w:w="2748" w:type="dxa"/>
                <w:tcBorders>
                  <w:left w:val="single" w:sz="4" w:space="0" w:color="000000"/>
                  <w:bottom w:val="single" w:sz="4" w:space="0" w:color="000000"/>
                </w:tcBorders>
                <w:vAlign w:val="center"/>
              </w:tcPr>
              <w:p w:rsidR="00EA4CEE" w:rsidRPr="00D158F1" w:rsidRDefault="00EA4CEE" w:rsidP="00416A43">
                <w:pPr>
                  <w:snapToGrid w:val="0"/>
                  <w:rPr>
                    <w:rFonts w:asciiTheme="minorHAnsi" w:hAnsiTheme="minorHAnsi" w:cstheme="minorHAnsi"/>
                    <w:sz w:val="20"/>
                  </w:rPr>
                </w:pPr>
                <w:r w:rsidRPr="00D158F1">
                  <w:rPr>
                    <w:rFonts w:asciiTheme="minorHAnsi" w:hAnsiTheme="minorHAnsi" w:cstheme="minorHAnsi"/>
                    <w:sz w:val="20"/>
                  </w:rPr>
                  <w:t>Approved by</w:t>
                </w:r>
              </w:p>
            </w:tc>
            <w:tc>
              <w:tcPr>
                <w:tcW w:w="2700" w:type="dxa"/>
                <w:tcBorders>
                  <w:top w:val="single" w:sz="4" w:space="0" w:color="000000"/>
                  <w:left w:val="single" w:sz="4" w:space="0" w:color="000000"/>
                  <w:bottom w:val="single" w:sz="4" w:space="0" w:color="000000"/>
                </w:tcBorders>
                <w:vAlign w:val="center"/>
              </w:tcPr>
              <w:p w:rsidR="00EA4CEE" w:rsidRPr="001920E3" w:rsidRDefault="00EA4CEE" w:rsidP="00416A43">
                <w:pPr>
                  <w:snapToGrid w:val="0"/>
                  <w:rPr>
                    <w:rFonts w:asciiTheme="minorHAnsi" w:hAnsiTheme="minorHAnsi" w:cstheme="minorHAnsi"/>
                    <w:b/>
                    <w:sz w:val="20"/>
                  </w:rPr>
                </w:pPr>
              </w:p>
            </w:tc>
            <w:tc>
              <w:tcPr>
                <w:tcW w:w="1983" w:type="dxa"/>
                <w:tcBorders>
                  <w:top w:val="single" w:sz="4" w:space="0" w:color="000000"/>
                  <w:left w:val="single" w:sz="4" w:space="0" w:color="000000"/>
                  <w:bottom w:val="single" w:sz="4" w:space="0" w:color="000000"/>
                </w:tcBorders>
                <w:vAlign w:val="center"/>
              </w:tcPr>
              <w:p w:rsidR="00EA4CEE" w:rsidRPr="001920E3" w:rsidRDefault="00EA4CEE" w:rsidP="00416A43">
                <w:pPr>
                  <w:snapToGrid w:val="0"/>
                  <w:rPr>
                    <w:rFonts w:asciiTheme="minorHAnsi" w:hAnsiTheme="minorHAnsi" w:cstheme="minorHAnsi"/>
                    <w:b/>
                    <w:sz w:val="20"/>
                  </w:rPr>
                </w:pPr>
              </w:p>
            </w:tc>
            <w:tc>
              <w:tcPr>
                <w:tcW w:w="2183" w:type="dxa"/>
                <w:tcBorders>
                  <w:top w:val="single" w:sz="4" w:space="0" w:color="000000"/>
                  <w:left w:val="single" w:sz="4" w:space="0" w:color="000000"/>
                  <w:bottom w:val="single" w:sz="4" w:space="0" w:color="000000"/>
                  <w:right w:val="single" w:sz="4" w:space="0" w:color="000000"/>
                </w:tcBorders>
                <w:vAlign w:val="center"/>
              </w:tcPr>
              <w:p w:rsidR="00EA4CEE" w:rsidRPr="001920E3" w:rsidRDefault="00EA4CEE" w:rsidP="00416A43">
                <w:pPr>
                  <w:snapToGrid w:val="0"/>
                  <w:rPr>
                    <w:rFonts w:asciiTheme="minorHAnsi" w:hAnsiTheme="minorHAnsi" w:cstheme="minorHAnsi"/>
                    <w:b/>
                    <w:sz w:val="20"/>
                  </w:rPr>
                </w:pPr>
              </w:p>
            </w:tc>
          </w:tr>
          <w:tr w:rsidR="00EA4CEE" w:rsidRPr="00D158F1" w:rsidTr="00134FC3">
            <w:trPr>
              <w:trHeight w:val="628"/>
              <w:jc w:val="center"/>
            </w:trPr>
            <w:tc>
              <w:tcPr>
                <w:tcW w:w="2748" w:type="dxa"/>
                <w:tcBorders>
                  <w:top w:val="single" w:sz="4" w:space="0" w:color="000000"/>
                  <w:left w:val="single" w:sz="4" w:space="0" w:color="000000"/>
                  <w:bottom w:val="single" w:sz="4" w:space="0" w:color="000000"/>
                </w:tcBorders>
                <w:vAlign w:val="center"/>
              </w:tcPr>
              <w:p w:rsidR="00EA4CEE" w:rsidRPr="00D158F1" w:rsidRDefault="00EA4CEE" w:rsidP="00416A43">
                <w:pPr>
                  <w:snapToGrid w:val="0"/>
                  <w:rPr>
                    <w:rFonts w:asciiTheme="minorHAnsi" w:hAnsiTheme="minorHAnsi" w:cstheme="minorHAnsi"/>
                    <w:sz w:val="20"/>
                  </w:rPr>
                </w:pPr>
                <w:r w:rsidRPr="00D158F1">
                  <w:rPr>
                    <w:rFonts w:asciiTheme="minorHAnsi" w:hAnsiTheme="minorHAnsi" w:cstheme="minorHAnsi"/>
                    <w:sz w:val="20"/>
                  </w:rPr>
                  <w:t>Reviewed by</w:t>
                </w:r>
              </w:p>
            </w:tc>
            <w:tc>
              <w:tcPr>
                <w:tcW w:w="2700" w:type="dxa"/>
                <w:tcBorders>
                  <w:top w:val="single" w:sz="4" w:space="0" w:color="000000"/>
                  <w:left w:val="single" w:sz="4" w:space="0" w:color="000000"/>
                  <w:bottom w:val="single" w:sz="4" w:space="0" w:color="000000"/>
                </w:tcBorders>
                <w:vAlign w:val="center"/>
              </w:tcPr>
              <w:p w:rsidR="00EA4CEE" w:rsidRPr="001920E3" w:rsidRDefault="00EA4CEE" w:rsidP="00416A43">
                <w:pPr>
                  <w:pStyle w:val="ListParagraph"/>
                  <w:snapToGrid w:val="0"/>
                  <w:ind w:left="360"/>
                  <w:rPr>
                    <w:rFonts w:asciiTheme="minorHAnsi" w:hAnsiTheme="minorHAnsi" w:cstheme="minorHAnsi"/>
                    <w:b/>
                    <w:sz w:val="20"/>
                  </w:rPr>
                </w:pPr>
              </w:p>
            </w:tc>
            <w:tc>
              <w:tcPr>
                <w:tcW w:w="1983" w:type="dxa"/>
                <w:tcBorders>
                  <w:top w:val="single" w:sz="4" w:space="0" w:color="000000"/>
                  <w:left w:val="single" w:sz="4" w:space="0" w:color="000000"/>
                  <w:bottom w:val="single" w:sz="4" w:space="0" w:color="000000"/>
                </w:tcBorders>
                <w:vAlign w:val="center"/>
              </w:tcPr>
              <w:p w:rsidR="00EA4CEE" w:rsidRPr="001920E3" w:rsidRDefault="00EA4CEE" w:rsidP="00416A43">
                <w:pPr>
                  <w:snapToGrid w:val="0"/>
                  <w:rPr>
                    <w:rFonts w:asciiTheme="minorHAnsi" w:hAnsiTheme="minorHAnsi" w:cstheme="minorHAnsi"/>
                    <w:b/>
                    <w:sz w:val="20"/>
                  </w:rPr>
                </w:pPr>
              </w:p>
            </w:tc>
            <w:tc>
              <w:tcPr>
                <w:tcW w:w="2183" w:type="dxa"/>
                <w:tcBorders>
                  <w:top w:val="single" w:sz="4" w:space="0" w:color="000000"/>
                  <w:left w:val="single" w:sz="4" w:space="0" w:color="000000"/>
                  <w:bottom w:val="single" w:sz="4" w:space="0" w:color="000000"/>
                  <w:right w:val="single" w:sz="4" w:space="0" w:color="000000"/>
                </w:tcBorders>
                <w:vAlign w:val="center"/>
              </w:tcPr>
              <w:p w:rsidR="00EA4CEE" w:rsidRPr="001920E3" w:rsidRDefault="00EA4CEE" w:rsidP="00416A43">
                <w:pPr>
                  <w:snapToGrid w:val="0"/>
                  <w:rPr>
                    <w:rFonts w:asciiTheme="minorHAnsi" w:hAnsiTheme="minorHAnsi" w:cstheme="minorHAnsi"/>
                    <w:b/>
                    <w:sz w:val="20"/>
                  </w:rPr>
                </w:pPr>
              </w:p>
            </w:tc>
          </w:tr>
          <w:tr w:rsidR="00EA4CEE" w:rsidRPr="00D158F1" w:rsidTr="00134FC3">
            <w:trPr>
              <w:trHeight w:val="610"/>
              <w:jc w:val="center"/>
            </w:trPr>
            <w:tc>
              <w:tcPr>
                <w:tcW w:w="2748" w:type="dxa"/>
                <w:tcBorders>
                  <w:top w:val="single" w:sz="4" w:space="0" w:color="000000"/>
                  <w:left w:val="single" w:sz="4" w:space="0" w:color="000000"/>
                  <w:bottom w:val="single" w:sz="4" w:space="0" w:color="000000"/>
                </w:tcBorders>
                <w:vAlign w:val="center"/>
              </w:tcPr>
              <w:p w:rsidR="00EA4CEE" w:rsidRPr="00D158F1" w:rsidRDefault="00EA4CEE" w:rsidP="00416A43">
                <w:pPr>
                  <w:snapToGrid w:val="0"/>
                  <w:rPr>
                    <w:rFonts w:asciiTheme="minorHAnsi" w:hAnsiTheme="minorHAnsi" w:cstheme="minorHAnsi"/>
                    <w:sz w:val="20"/>
                  </w:rPr>
                </w:pPr>
                <w:r w:rsidRPr="00D158F1">
                  <w:rPr>
                    <w:rFonts w:asciiTheme="minorHAnsi" w:hAnsiTheme="minorHAnsi" w:cstheme="minorHAnsi"/>
                    <w:sz w:val="20"/>
                  </w:rPr>
                  <w:t>Prepared by</w:t>
                </w:r>
              </w:p>
            </w:tc>
            <w:tc>
              <w:tcPr>
                <w:tcW w:w="2700" w:type="dxa"/>
                <w:tcBorders>
                  <w:top w:val="single" w:sz="4" w:space="0" w:color="000000"/>
                  <w:left w:val="single" w:sz="4" w:space="0" w:color="000000"/>
                  <w:bottom w:val="single" w:sz="4" w:space="0" w:color="000000"/>
                </w:tcBorders>
                <w:vAlign w:val="center"/>
              </w:tcPr>
              <w:p w:rsidR="00EA4CEE" w:rsidRPr="001920E3" w:rsidRDefault="00EA4CEE" w:rsidP="00416A43">
                <w:pPr>
                  <w:snapToGrid w:val="0"/>
                  <w:rPr>
                    <w:rFonts w:asciiTheme="minorHAnsi" w:hAnsiTheme="minorHAnsi" w:cstheme="minorHAnsi"/>
                    <w:b/>
                    <w:sz w:val="20"/>
                  </w:rPr>
                </w:pPr>
                <w:r w:rsidRPr="001920E3">
                  <w:rPr>
                    <w:rFonts w:asciiTheme="minorHAnsi" w:hAnsiTheme="minorHAnsi" w:cstheme="minorHAnsi"/>
                    <w:b/>
                    <w:sz w:val="20"/>
                  </w:rPr>
                  <w:t>Krishnakanth</w:t>
                </w:r>
              </w:p>
            </w:tc>
            <w:tc>
              <w:tcPr>
                <w:tcW w:w="1983" w:type="dxa"/>
                <w:tcBorders>
                  <w:top w:val="single" w:sz="4" w:space="0" w:color="000000"/>
                  <w:left w:val="single" w:sz="4" w:space="0" w:color="000000"/>
                  <w:bottom w:val="single" w:sz="4" w:space="0" w:color="000000"/>
                </w:tcBorders>
                <w:vAlign w:val="center"/>
              </w:tcPr>
              <w:p w:rsidR="00EA4CEE" w:rsidRPr="001920E3" w:rsidRDefault="00EA4CEE" w:rsidP="00416A43">
                <w:pPr>
                  <w:snapToGrid w:val="0"/>
                  <w:rPr>
                    <w:rFonts w:asciiTheme="minorHAnsi" w:hAnsiTheme="minorHAnsi" w:cstheme="minorHAnsi"/>
                    <w:b/>
                    <w:sz w:val="20"/>
                  </w:rPr>
                </w:pPr>
              </w:p>
            </w:tc>
            <w:tc>
              <w:tcPr>
                <w:tcW w:w="2183" w:type="dxa"/>
                <w:tcBorders>
                  <w:top w:val="single" w:sz="4" w:space="0" w:color="000000"/>
                  <w:left w:val="single" w:sz="4" w:space="0" w:color="000000"/>
                  <w:bottom w:val="single" w:sz="4" w:space="0" w:color="000000"/>
                  <w:right w:val="single" w:sz="4" w:space="0" w:color="000000"/>
                </w:tcBorders>
                <w:vAlign w:val="center"/>
              </w:tcPr>
              <w:p w:rsidR="00EA4CEE" w:rsidRPr="001920E3" w:rsidRDefault="00EA4CEE" w:rsidP="00416A43">
                <w:pPr>
                  <w:snapToGrid w:val="0"/>
                  <w:rPr>
                    <w:rFonts w:asciiTheme="minorHAnsi" w:hAnsiTheme="minorHAnsi" w:cstheme="minorHAnsi"/>
                    <w:b/>
                    <w:sz w:val="20"/>
                  </w:rPr>
                </w:pPr>
              </w:p>
            </w:tc>
          </w:tr>
        </w:tbl>
        <w:p w:rsidR="00EA4CEE" w:rsidRPr="00D158F1" w:rsidRDefault="00EA4CEE" w:rsidP="00EA4CEE">
          <w:pPr>
            <w:spacing w:after="600"/>
            <w:rPr>
              <w:rFonts w:asciiTheme="minorHAnsi" w:hAnsiTheme="minorHAnsi" w:cstheme="minorHAnsi"/>
              <w:sz w:val="20"/>
            </w:rPr>
          </w:pPr>
        </w:p>
        <w:p w:rsidR="005F5160" w:rsidRDefault="005F5160" w:rsidP="005D46BE"/>
        <w:p w:rsidR="005F5160" w:rsidRDefault="005F5160" w:rsidP="005D46BE"/>
        <w:p w:rsidR="005F5160" w:rsidRDefault="005F5160" w:rsidP="005D46BE"/>
        <w:p w:rsidR="005F5160" w:rsidRDefault="005F5160" w:rsidP="005D46BE"/>
        <w:p w:rsidR="005F5160" w:rsidRDefault="005F5160" w:rsidP="005D46BE"/>
        <w:p w:rsidR="005F5160" w:rsidRDefault="005F5160" w:rsidP="005D46BE"/>
        <w:p w:rsidR="00613232" w:rsidRDefault="00613232" w:rsidP="005D46BE"/>
        <w:p w:rsidR="00613232" w:rsidRDefault="00613232" w:rsidP="005D46BE"/>
        <w:p w:rsidR="00613232" w:rsidRPr="00D158F1" w:rsidRDefault="00613232" w:rsidP="00613232">
          <w:pPr>
            <w:pageBreakBefore/>
            <w:spacing w:after="480"/>
            <w:rPr>
              <w:rFonts w:asciiTheme="minorHAnsi" w:hAnsiTheme="minorHAnsi" w:cstheme="minorHAnsi"/>
              <w:b/>
              <w:sz w:val="40"/>
              <w:szCs w:val="40"/>
            </w:rPr>
          </w:pPr>
          <w:r>
            <w:rPr>
              <w:rFonts w:asciiTheme="minorHAnsi" w:hAnsiTheme="minorHAnsi" w:cstheme="minorHAnsi"/>
              <w:b/>
              <w:sz w:val="40"/>
              <w:szCs w:val="40"/>
            </w:rPr>
            <w:lastRenderedPageBreak/>
            <w:t>Open Items, Issues and Gaps</w:t>
          </w:r>
        </w:p>
        <w:tbl>
          <w:tblPr>
            <w:tblW w:w="10507" w:type="dxa"/>
            <w:jc w:val="center"/>
            <w:tblLayout w:type="fixed"/>
            <w:tblCellMar>
              <w:left w:w="43" w:type="dxa"/>
              <w:right w:w="43" w:type="dxa"/>
            </w:tblCellMar>
            <w:tblLook w:val="0000" w:firstRow="0" w:lastRow="0" w:firstColumn="0" w:lastColumn="0" w:noHBand="0" w:noVBand="0"/>
          </w:tblPr>
          <w:tblGrid>
            <w:gridCol w:w="517"/>
            <w:gridCol w:w="3837"/>
            <w:gridCol w:w="900"/>
            <w:gridCol w:w="1080"/>
            <w:gridCol w:w="990"/>
            <w:gridCol w:w="1080"/>
            <w:gridCol w:w="2103"/>
          </w:tblGrid>
          <w:tr w:rsidR="00613232" w:rsidRPr="00D158F1" w:rsidTr="00BE163B">
            <w:trPr>
              <w:trHeight w:val="474"/>
              <w:jc w:val="center"/>
            </w:trPr>
            <w:tc>
              <w:tcPr>
                <w:tcW w:w="517" w:type="dxa"/>
                <w:tcBorders>
                  <w:top w:val="single" w:sz="8" w:space="0" w:color="000000"/>
                  <w:left w:val="single" w:sz="8" w:space="0" w:color="000000"/>
                  <w:bottom w:val="single" w:sz="4" w:space="0" w:color="000000"/>
                </w:tcBorders>
                <w:shd w:val="clear" w:color="auto" w:fill="F2F2F2"/>
              </w:tcPr>
              <w:p w:rsidR="00613232" w:rsidRPr="00D158F1" w:rsidRDefault="00613232" w:rsidP="00613232">
                <w:pPr>
                  <w:pStyle w:val="TableHeaderRow"/>
                  <w:snapToGrid w:val="0"/>
                  <w:jc w:val="center"/>
                  <w:rPr>
                    <w:rFonts w:asciiTheme="minorHAnsi" w:hAnsiTheme="minorHAnsi" w:cstheme="minorHAnsi"/>
                  </w:rPr>
                </w:pPr>
                <w:r>
                  <w:rPr>
                    <w:rFonts w:asciiTheme="minorHAnsi" w:hAnsiTheme="minorHAnsi" w:cstheme="minorHAnsi"/>
                  </w:rPr>
                  <w:t>ID</w:t>
                </w:r>
              </w:p>
            </w:tc>
            <w:tc>
              <w:tcPr>
                <w:tcW w:w="3837" w:type="dxa"/>
                <w:tcBorders>
                  <w:top w:val="single" w:sz="8" w:space="0" w:color="000000"/>
                  <w:left w:val="single" w:sz="4" w:space="0" w:color="000000"/>
                  <w:bottom w:val="single" w:sz="4" w:space="0" w:color="000000"/>
                </w:tcBorders>
                <w:shd w:val="clear" w:color="auto" w:fill="F2F2F2"/>
              </w:tcPr>
              <w:p w:rsidR="00613232" w:rsidRPr="00D158F1" w:rsidRDefault="00613232" w:rsidP="00613232">
                <w:pPr>
                  <w:pStyle w:val="TableHeaderRow"/>
                  <w:snapToGrid w:val="0"/>
                  <w:jc w:val="center"/>
                  <w:rPr>
                    <w:rFonts w:asciiTheme="minorHAnsi" w:hAnsiTheme="minorHAnsi" w:cstheme="minorHAnsi"/>
                  </w:rPr>
                </w:pPr>
                <w:r>
                  <w:rPr>
                    <w:rFonts w:asciiTheme="minorHAnsi" w:hAnsiTheme="minorHAnsi" w:cstheme="minorHAnsi"/>
                  </w:rPr>
                  <w:t xml:space="preserve">Issue </w:t>
                </w:r>
                <w:r w:rsidRPr="00D158F1">
                  <w:rPr>
                    <w:rFonts w:asciiTheme="minorHAnsi" w:hAnsiTheme="minorHAnsi" w:cstheme="minorHAnsi"/>
                  </w:rPr>
                  <w:t>Description</w:t>
                </w:r>
              </w:p>
            </w:tc>
            <w:tc>
              <w:tcPr>
                <w:tcW w:w="900" w:type="dxa"/>
                <w:tcBorders>
                  <w:top w:val="single" w:sz="8" w:space="0" w:color="000000"/>
                  <w:left w:val="single" w:sz="4" w:space="0" w:color="000000"/>
                  <w:bottom w:val="single" w:sz="4" w:space="0" w:color="000000"/>
                </w:tcBorders>
                <w:shd w:val="clear" w:color="auto" w:fill="F2F2F2"/>
              </w:tcPr>
              <w:p w:rsidR="00613232" w:rsidRPr="00D158F1" w:rsidRDefault="00613232" w:rsidP="00613232">
                <w:pPr>
                  <w:pStyle w:val="TableHeaderRow"/>
                  <w:snapToGrid w:val="0"/>
                  <w:jc w:val="center"/>
                  <w:rPr>
                    <w:rFonts w:asciiTheme="minorHAnsi" w:hAnsiTheme="minorHAnsi" w:cstheme="minorHAnsi"/>
                  </w:rPr>
                </w:pPr>
                <w:r>
                  <w:rPr>
                    <w:rFonts w:asciiTheme="minorHAnsi" w:hAnsiTheme="minorHAnsi" w:cstheme="minorHAnsi"/>
                  </w:rPr>
                  <w:t>Raised by</w:t>
                </w:r>
              </w:p>
            </w:tc>
            <w:tc>
              <w:tcPr>
                <w:tcW w:w="1080" w:type="dxa"/>
                <w:tcBorders>
                  <w:top w:val="single" w:sz="8" w:space="0" w:color="000000"/>
                  <w:left w:val="single" w:sz="4" w:space="0" w:color="000000"/>
                  <w:bottom w:val="single" w:sz="4" w:space="0" w:color="000000"/>
                  <w:right w:val="single" w:sz="8" w:space="0" w:color="000000"/>
                </w:tcBorders>
                <w:shd w:val="clear" w:color="auto" w:fill="F2F2F2"/>
              </w:tcPr>
              <w:p w:rsidR="00613232" w:rsidRPr="00D158F1" w:rsidRDefault="00613232" w:rsidP="00613232">
                <w:pPr>
                  <w:pStyle w:val="TableHeaderRow"/>
                  <w:snapToGrid w:val="0"/>
                  <w:jc w:val="center"/>
                  <w:rPr>
                    <w:rFonts w:asciiTheme="minorHAnsi" w:hAnsiTheme="minorHAnsi" w:cstheme="minorHAnsi"/>
                  </w:rPr>
                </w:pPr>
                <w:r>
                  <w:rPr>
                    <w:rFonts w:asciiTheme="minorHAnsi" w:hAnsiTheme="minorHAnsi" w:cstheme="minorHAnsi"/>
                  </w:rPr>
                  <w:t>Date Raised</w:t>
                </w:r>
              </w:p>
            </w:tc>
            <w:tc>
              <w:tcPr>
                <w:tcW w:w="990" w:type="dxa"/>
                <w:tcBorders>
                  <w:top w:val="single" w:sz="8" w:space="0" w:color="000000"/>
                  <w:left w:val="single" w:sz="4" w:space="0" w:color="000000"/>
                  <w:bottom w:val="single" w:sz="4" w:space="0" w:color="000000"/>
                  <w:right w:val="single" w:sz="8" w:space="0" w:color="000000"/>
                </w:tcBorders>
                <w:shd w:val="clear" w:color="auto" w:fill="F2F2F2"/>
              </w:tcPr>
              <w:p w:rsidR="00613232" w:rsidRDefault="00613232" w:rsidP="00613232">
                <w:pPr>
                  <w:pStyle w:val="TableHeaderRow"/>
                  <w:snapToGrid w:val="0"/>
                  <w:jc w:val="center"/>
                  <w:rPr>
                    <w:rFonts w:asciiTheme="minorHAnsi" w:hAnsiTheme="minorHAnsi" w:cstheme="minorHAnsi"/>
                  </w:rPr>
                </w:pPr>
                <w:r>
                  <w:rPr>
                    <w:rFonts w:asciiTheme="minorHAnsi" w:hAnsiTheme="minorHAnsi" w:cstheme="minorHAnsi"/>
                  </w:rPr>
                  <w:t>Current Status</w:t>
                </w:r>
              </w:p>
            </w:tc>
            <w:tc>
              <w:tcPr>
                <w:tcW w:w="1080" w:type="dxa"/>
                <w:tcBorders>
                  <w:top w:val="single" w:sz="8" w:space="0" w:color="000000"/>
                  <w:left w:val="single" w:sz="4" w:space="0" w:color="000000"/>
                  <w:bottom w:val="single" w:sz="4" w:space="0" w:color="000000"/>
                  <w:right w:val="single" w:sz="8" w:space="0" w:color="000000"/>
                </w:tcBorders>
                <w:shd w:val="clear" w:color="auto" w:fill="F2F2F2"/>
              </w:tcPr>
              <w:p w:rsidR="00613232" w:rsidRDefault="00613232" w:rsidP="00613232">
                <w:pPr>
                  <w:pStyle w:val="TableHeaderRow"/>
                  <w:snapToGrid w:val="0"/>
                  <w:jc w:val="center"/>
                  <w:rPr>
                    <w:rFonts w:asciiTheme="minorHAnsi" w:hAnsiTheme="minorHAnsi" w:cstheme="minorHAnsi"/>
                  </w:rPr>
                </w:pPr>
                <w:r>
                  <w:rPr>
                    <w:rFonts w:asciiTheme="minorHAnsi" w:hAnsiTheme="minorHAnsi" w:cstheme="minorHAnsi"/>
                  </w:rPr>
                  <w:t>Closure Date</w:t>
                </w:r>
              </w:p>
            </w:tc>
            <w:tc>
              <w:tcPr>
                <w:tcW w:w="2103" w:type="dxa"/>
                <w:tcBorders>
                  <w:top w:val="single" w:sz="8" w:space="0" w:color="000000"/>
                  <w:left w:val="single" w:sz="4" w:space="0" w:color="000000"/>
                  <w:bottom w:val="single" w:sz="4" w:space="0" w:color="000000"/>
                  <w:right w:val="single" w:sz="8" w:space="0" w:color="000000"/>
                </w:tcBorders>
                <w:shd w:val="clear" w:color="auto" w:fill="F2F2F2"/>
              </w:tcPr>
              <w:p w:rsidR="00613232" w:rsidRDefault="00613232" w:rsidP="00613232">
                <w:pPr>
                  <w:pStyle w:val="TableHeaderRow"/>
                  <w:snapToGrid w:val="0"/>
                  <w:jc w:val="center"/>
                  <w:rPr>
                    <w:rFonts w:asciiTheme="minorHAnsi" w:hAnsiTheme="minorHAnsi" w:cstheme="minorHAnsi"/>
                  </w:rPr>
                </w:pPr>
                <w:r>
                  <w:rPr>
                    <w:rFonts w:asciiTheme="minorHAnsi" w:hAnsiTheme="minorHAnsi" w:cstheme="minorHAnsi"/>
                  </w:rPr>
                  <w:t>Owners &amp; Remarks</w:t>
                </w:r>
              </w:p>
            </w:tc>
          </w:tr>
          <w:tr w:rsidR="00613232" w:rsidRPr="00D158F1" w:rsidTr="00845636">
            <w:trPr>
              <w:trHeight w:hRule="exact" w:val="487"/>
              <w:jc w:val="center"/>
            </w:trPr>
            <w:tc>
              <w:tcPr>
                <w:tcW w:w="517" w:type="dxa"/>
                <w:tcBorders>
                  <w:top w:val="single" w:sz="4" w:space="0" w:color="000000"/>
                  <w:left w:val="single" w:sz="8" w:space="0" w:color="000000"/>
                  <w:bottom w:val="single" w:sz="4"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3837" w:type="dxa"/>
                <w:tcBorders>
                  <w:top w:val="single" w:sz="4" w:space="0" w:color="000000"/>
                  <w:left w:val="single" w:sz="4" w:space="0" w:color="000000"/>
                  <w:bottom w:val="single" w:sz="4" w:space="0" w:color="000000"/>
                </w:tcBorders>
                <w:vAlign w:val="center"/>
              </w:tcPr>
              <w:p w:rsidR="00613232" w:rsidRPr="00D158F1" w:rsidRDefault="00613232" w:rsidP="00517A42">
                <w:pPr>
                  <w:snapToGrid w:val="0"/>
                  <w:rPr>
                    <w:rFonts w:asciiTheme="minorHAnsi" w:hAnsiTheme="minorHAnsi" w:cstheme="minorHAnsi"/>
                    <w:sz w:val="20"/>
                  </w:rPr>
                </w:pPr>
              </w:p>
            </w:tc>
            <w:tc>
              <w:tcPr>
                <w:tcW w:w="900" w:type="dxa"/>
                <w:tcBorders>
                  <w:top w:val="single" w:sz="4" w:space="0" w:color="000000"/>
                  <w:left w:val="single" w:sz="4" w:space="0" w:color="000000"/>
                  <w:bottom w:val="single" w:sz="4" w:space="0" w:color="000000"/>
                </w:tcBorders>
                <w:vAlign w:val="center"/>
              </w:tcPr>
              <w:p w:rsidR="00613232" w:rsidRPr="00D158F1" w:rsidRDefault="00613232" w:rsidP="00472B40">
                <w:pPr>
                  <w:snapToGrid w:val="0"/>
                  <w:jc w:val="center"/>
                  <w:rPr>
                    <w:rFonts w:asciiTheme="minorHAnsi" w:hAnsiTheme="minorHAnsi" w:cstheme="minorHAnsi"/>
                    <w:sz w:val="20"/>
                  </w:rPr>
                </w:pPr>
              </w:p>
            </w:tc>
            <w:tc>
              <w:tcPr>
                <w:tcW w:w="108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472B40">
                <w:pPr>
                  <w:snapToGrid w:val="0"/>
                  <w:rPr>
                    <w:rFonts w:asciiTheme="minorHAnsi" w:hAnsiTheme="minorHAnsi" w:cstheme="minorHAnsi"/>
                    <w:sz w:val="20"/>
                  </w:rPr>
                </w:pPr>
              </w:p>
            </w:tc>
            <w:tc>
              <w:tcPr>
                <w:tcW w:w="99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108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2103"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rPr>
                    <w:rFonts w:asciiTheme="minorHAnsi" w:hAnsiTheme="minorHAnsi" w:cstheme="minorHAnsi"/>
                    <w:sz w:val="20"/>
                  </w:rPr>
                </w:pPr>
              </w:p>
            </w:tc>
          </w:tr>
          <w:tr w:rsidR="00613232" w:rsidRPr="00D158F1" w:rsidTr="00BE163B">
            <w:trPr>
              <w:trHeight w:hRule="exact" w:val="442"/>
              <w:jc w:val="center"/>
            </w:trPr>
            <w:tc>
              <w:tcPr>
                <w:tcW w:w="517" w:type="dxa"/>
                <w:tcBorders>
                  <w:top w:val="single" w:sz="4" w:space="0" w:color="000000"/>
                  <w:left w:val="single" w:sz="8" w:space="0" w:color="000000"/>
                  <w:bottom w:val="single" w:sz="4"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3837" w:type="dxa"/>
                <w:tcBorders>
                  <w:top w:val="single" w:sz="4" w:space="0" w:color="000000"/>
                  <w:left w:val="single" w:sz="4" w:space="0" w:color="000000"/>
                  <w:bottom w:val="single" w:sz="4" w:space="0" w:color="000000"/>
                </w:tcBorders>
                <w:vAlign w:val="center"/>
              </w:tcPr>
              <w:p w:rsidR="00613232" w:rsidRPr="00D158F1" w:rsidRDefault="00613232" w:rsidP="00517A42">
                <w:pPr>
                  <w:snapToGrid w:val="0"/>
                  <w:rPr>
                    <w:rFonts w:asciiTheme="minorHAnsi" w:hAnsiTheme="minorHAnsi" w:cstheme="minorHAnsi"/>
                    <w:sz w:val="20"/>
                  </w:rPr>
                </w:pPr>
              </w:p>
            </w:tc>
            <w:tc>
              <w:tcPr>
                <w:tcW w:w="900" w:type="dxa"/>
                <w:tcBorders>
                  <w:top w:val="single" w:sz="4" w:space="0" w:color="000000"/>
                  <w:left w:val="single" w:sz="4" w:space="0" w:color="000000"/>
                  <w:bottom w:val="single" w:sz="4" w:space="0" w:color="000000"/>
                </w:tcBorders>
                <w:vAlign w:val="center"/>
              </w:tcPr>
              <w:p w:rsidR="00613232" w:rsidRPr="00D158F1" w:rsidRDefault="00613232" w:rsidP="00472B40">
                <w:pPr>
                  <w:snapToGrid w:val="0"/>
                  <w:jc w:val="center"/>
                  <w:rPr>
                    <w:rFonts w:asciiTheme="minorHAnsi" w:hAnsiTheme="minorHAnsi" w:cstheme="minorHAnsi"/>
                    <w:sz w:val="20"/>
                  </w:rPr>
                </w:pPr>
              </w:p>
            </w:tc>
            <w:tc>
              <w:tcPr>
                <w:tcW w:w="108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472B40">
                <w:pPr>
                  <w:snapToGrid w:val="0"/>
                  <w:rPr>
                    <w:rFonts w:asciiTheme="minorHAnsi" w:hAnsiTheme="minorHAnsi" w:cstheme="minorHAnsi"/>
                    <w:sz w:val="20"/>
                  </w:rPr>
                </w:pPr>
              </w:p>
            </w:tc>
            <w:tc>
              <w:tcPr>
                <w:tcW w:w="99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108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2103"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rPr>
                    <w:rFonts w:asciiTheme="minorHAnsi" w:hAnsiTheme="minorHAnsi" w:cstheme="minorHAnsi"/>
                    <w:sz w:val="20"/>
                  </w:rPr>
                </w:pPr>
              </w:p>
            </w:tc>
          </w:tr>
          <w:tr w:rsidR="00613232" w:rsidRPr="00D158F1" w:rsidTr="00BE163B">
            <w:trPr>
              <w:trHeight w:hRule="exact" w:val="442"/>
              <w:jc w:val="center"/>
            </w:trPr>
            <w:tc>
              <w:tcPr>
                <w:tcW w:w="517" w:type="dxa"/>
                <w:tcBorders>
                  <w:top w:val="single" w:sz="4" w:space="0" w:color="000000"/>
                  <w:left w:val="single" w:sz="8" w:space="0" w:color="000000"/>
                  <w:bottom w:val="single" w:sz="4"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3837" w:type="dxa"/>
                <w:tcBorders>
                  <w:top w:val="single" w:sz="4" w:space="0" w:color="000000"/>
                  <w:left w:val="single" w:sz="4" w:space="0" w:color="000000"/>
                  <w:bottom w:val="single" w:sz="4" w:space="0" w:color="000000"/>
                </w:tcBorders>
                <w:vAlign w:val="center"/>
              </w:tcPr>
              <w:p w:rsidR="00613232" w:rsidRPr="00D158F1" w:rsidRDefault="00613232" w:rsidP="00517A42">
                <w:pPr>
                  <w:snapToGrid w:val="0"/>
                  <w:rPr>
                    <w:rFonts w:asciiTheme="minorHAnsi" w:hAnsiTheme="minorHAnsi" w:cstheme="minorHAnsi"/>
                    <w:sz w:val="20"/>
                  </w:rPr>
                </w:pPr>
              </w:p>
            </w:tc>
            <w:tc>
              <w:tcPr>
                <w:tcW w:w="900" w:type="dxa"/>
                <w:tcBorders>
                  <w:top w:val="single" w:sz="4" w:space="0" w:color="000000"/>
                  <w:left w:val="single" w:sz="4" w:space="0" w:color="000000"/>
                  <w:bottom w:val="single" w:sz="4" w:space="0" w:color="000000"/>
                </w:tcBorders>
                <w:vAlign w:val="center"/>
              </w:tcPr>
              <w:p w:rsidR="00613232" w:rsidRPr="00D158F1" w:rsidRDefault="00613232" w:rsidP="00472B40">
                <w:pPr>
                  <w:snapToGrid w:val="0"/>
                  <w:jc w:val="center"/>
                  <w:rPr>
                    <w:rFonts w:asciiTheme="minorHAnsi" w:hAnsiTheme="minorHAnsi" w:cstheme="minorHAnsi"/>
                    <w:sz w:val="20"/>
                  </w:rPr>
                </w:pPr>
              </w:p>
            </w:tc>
            <w:tc>
              <w:tcPr>
                <w:tcW w:w="108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472B40">
                <w:pPr>
                  <w:snapToGrid w:val="0"/>
                  <w:rPr>
                    <w:rFonts w:asciiTheme="minorHAnsi" w:hAnsiTheme="minorHAnsi" w:cstheme="minorHAnsi"/>
                    <w:sz w:val="20"/>
                  </w:rPr>
                </w:pPr>
              </w:p>
            </w:tc>
            <w:tc>
              <w:tcPr>
                <w:tcW w:w="99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108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2103"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rPr>
                    <w:rFonts w:asciiTheme="minorHAnsi" w:hAnsiTheme="minorHAnsi" w:cstheme="minorHAnsi"/>
                    <w:sz w:val="20"/>
                  </w:rPr>
                </w:pPr>
              </w:p>
            </w:tc>
          </w:tr>
          <w:tr w:rsidR="00613232" w:rsidRPr="00D158F1" w:rsidTr="00BE163B">
            <w:trPr>
              <w:trHeight w:hRule="exact" w:val="442"/>
              <w:jc w:val="center"/>
            </w:trPr>
            <w:tc>
              <w:tcPr>
                <w:tcW w:w="517" w:type="dxa"/>
                <w:tcBorders>
                  <w:top w:val="single" w:sz="4" w:space="0" w:color="000000"/>
                  <w:left w:val="single" w:sz="8" w:space="0" w:color="000000"/>
                  <w:bottom w:val="single" w:sz="4"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3837" w:type="dxa"/>
                <w:tcBorders>
                  <w:top w:val="single" w:sz="4" w:space="0" w:color="000000"/>
                  <w:left w:val="single" w:sz="4" w:space="0" w:color="000000"/>
                  <w:bottom w:val="single" w:sz="4" w:space="0" w:color="000000"/>
                </w:tcBorders>
                <w:vAlign w:val="center"/>
              </w:tcPr>
              <w:p w:rsidR="00613232" w:rsidRPr="00D158F1" w:rsidRDefault="00613232" w:rsidP="00517A42">
                <w:pPr>
                  <w:snapToGrid w:val="0"/>
                  <w:rPr>
                    <w:rFonts w:asciiTheme="minorHAnsi" w:hAnsiTheme="minorHAnsi" w:cstheme="minorHAnsi"/>
                    <w:sz w:val="20"/>
                  </w:rPr>
                </w:pPr>
              </w:p>
            </w:tc>
            <w:tc>
              <w:tcPr>
                <w:tcW w:w="900" w:type="dxa"/>
                <w:tcBorders>
                  <w:top w:val="single" w:sz="4" w:space="0" w:color="000000"/>
                  <w:left w:val="single" w:sz="4" w:space="0" w:color="000000"/>
                  <w:bottom w:val="single" w:sz="4" w:space="0" w:color="000000"/>
                </w:tcBorders>
                <w:vAlign w:val="center"/>
              </w:tcPr>
              <w:p w:rsidR="00613232" w:rsidRPr="00D158F1" w:rsidRDefault="00613232" w:rsidP="00472B40">
                <w:pPr>
                  <w:snapToGrid w:val="0"/>
                  <w:jc w:val="center"/>
                  <w:rPr>
                    <w:rFonts w:asciiTheme="minorHAnsi" w:hAnsiTheme="minorHAnsi" w:cstheme="minorHAnsi"/>
                    <w:sz w:val="20"/>
                  </w:rPr>
                </w:pPr>
              </w:p>
            </w:tc>
            <w:tc>
              <w:tcPr>
                <w:tcW w:w="108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472B40">
                <w:pPr>
                  <w:snapToGrid w:val="0"/>
                  <w:rPr>
                    <w:rFonts w:asciiTheme="minorHAnsi" w:hAnsiTheme="minorHAnsi" w:cstheme="minorHAnsi"/>
                    <w:sz w:val="20"/>
                  </w:rPr>
                </w:pPr>
              </w:p>
            </w:tc>
            <w:tc>
              <w:tcPr>
                <w:tcW w:w="99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108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2103"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rPr>
                    <w:rFonts w:asciiTheme="minorHAnsi" w:hAnsiTheme="minorHAnsi" w:cstheme="minorHAnsi"/>
                    <w:sz w:val="20"/>
                  </w:rPr>
                </w:pPr>
              </w:p>
            </w:tc>
          </w:tr>
          <w:tr w:rsidR="00613232" w:rsidRPr="00D158F1" w:rsidTr="00BE163B">
            <w:trPr>
              <w:trHeight w:hRule="exact" w:val="442"/>
              <w:jc w:val="center"/>
            </w:trPr>
            <w:tc>
              <w:tcPr>
                <w:tcW w:w="517" w:type="dxa"/>
                <w:tcBorders>
                  <w:top w:val="single" w:sz="4" w:space="0" w:color="000000"/>
                  <w:left w:val="single" w:sz="8" w:space="0" w:color="000000"/>
                  <w:bottom w:val="single" w:sz="4"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3837" w:type="dxa"/>
                <w:tcBorders>
                  <w:top w:val="single" w:sz="4" w:space="0" w:color="000000"/>
                  <w:left w:val="single" w:sz="4" w:space="0" w:color="000000"/>
                  <w:bottom w:val="single" w:sz="4" w:space="0" w:color="000000"/>
                </w:tcBorders>
                <w:vAlign w:val="center"/>
              </w:tcPr>
              <w:p w:rsidR="00613232" w:rsidRPr="00D158F1" w:rsidRDefault="00613232" w:rsidP="00517A42">
                <w:pPr>
                  <w:snapToGrid w:val="0"/>
                  <w:rPr>
                    <w:rFonts w:asciiTheme="minorHAnsi" w:hAnsiTheme="minorHAnsi" w:cstheme="minorHAnsi"/>
                    <w:sz w:val="20"/>
                  </w:rPr>
                </w:pPr>
              </w:p>
            </w:tc>
            <w:tc>
              <w:tcPr>
                <w:tcW w:w="900" w:type="dxa"/>
                <w:tcBorders>
                  <w:top w:val="single" w:sz="4" w:space="0" w:color="000000"/>
                  <w:left w:val="single" w:sz="4" w:space="0" w:color="000000"/>
                  <w:bottom w:val="single" w:sz="4" w:space="0" w:color="000000"/>
                </w:tcBorders>
                <w:vAlign w:val="center"/>
              </w:tcPr>
              <w:p w:rsidR="00613232" w:rsidRPr="00D158F1" w:rsidRDefault="00613232" w:rsidP="00472B40">
                <w:pPr>
                  <w:snapToGrid w:val="0"/>
                  <w:jc w:val="center"/>
                  <w:rPr>
                    <w:rFonts w:asciiTheme="minorHAnsi" w:hAnsiTheme="minorHAnsi" w:cstheme="minorHAnsi"/>
                    <w:sz w:val="20"/>
                  </w:rPr>
                </w:pPr>
              </w:p>
            </w:tc>
            <w:tc>
              <w:tcPr>
                <w:tcW w:w="108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472B40">
                <w:pPr>
                  <w:snapToGrid w:val="0"/>
                  <w:rPr>
                    <w:rFonts w:asciiTheme="minorHAnsi" w:hAnsiTheme="minorHAnsi" w:cstheme="minorHAnsi"/>
                    <w:sz w:val="20"/>
                  </w:rPr>
                </w:pPr>
              </w:p>
            </w:tc>
            <w:tc>
              <w:tcPr>
                <w:tcW w:w="99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108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2103"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rPr>
                    <w:rFonts w:asciiTheme="minorHAnsi" w:hAnsiTheme="minorHAnsi" w:cstheme="minorHAnsi"/>
                    <w:sz w:val="20"/>
                  </w:rPr>
                </w:pPr>
              </w:p>
            </w:tc>
          </w:tr>
          <w:tr w:rsidR="00613232" w:rsidRPr="00D158F1" w:rsidTr="00BE163B">
            <w:trPr>
              <w:trHeight w:hRule="exact" w:val="442"/>
              <w:jc w:val="center"/>
            </w:trPr>
            <w:tc>
              <w:tcPr>
                <w:tcW w:w="517" w:type="dxa"/>
                <w:tcBorders>
                  <w:top w:val="single" w:sz="4" w:space="0" w:color="000000"/>
                  <w:left w:val="single" w:sz="8" w:space="0" w:color="000000"/>
                  <w:bottom w:val="single" w:sz="4"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3837" w:type="dxa"/>
                <w:tcBorders>
                  <w:top w:val="single" w:sz="4" w:space="0" w:color="000000"/>
                  <w:left w:val="single" w:sz="4" w:space="0" w:color="000000"/>
                  <w:bottom w:val="single" w:sz="4" w:space="0" w:color="000000"/>
                </w:tcBorders>
                <w:vAlign w:val="center"/>
              </w:tcPr>
              <w:p w:rsidR="00613232" w:rsidRPr="00D158F1" w:rsidRDefault="00613232" w:rsidP="00517A42">
                <w:pPr>
                  <w:snapToGrid w:val="0"/>
                  <w:rPr>
                    <w:rFonts w:asciiTheme="minorHAnsi" w:hAnsiTheme="minorHAnsi" w:cstheme="minorHAnsi"/>
                    <w:sz w:val="20"/>
                  </w:rPr>
                </w:pPr>
              </w:p>
            </w:tc>
            <w:tc>
              <w:tcPr>
                <w:tcW w:w="900" w:type="dxa"/>
                <w:tcBorders>
                  <w:top w:val="single" w:sz="4" w:space="0" w:color="000000"/>
                  <w:left w:val="single" w:sz="4" w:space="0" w:color="000000"/>
                  <w:bottom w:val="single" w:sz="4" w:space="0" w:color="000000"/>
                </w:tcBorders>
                <w:vAlign w:val="center"/>
              </w:tcPr>
              <w:p w:rsidR="00613232" w:rsidRPr="00D158F1" w:rsidRDefault="00613232" w:rsidP="00472B40">
                <w:pPr>
                  <w:snapToGrid w:val="0"/>
                  <w:jc w:val="center"/>
                  <w:rPr>
                    <w:rFonts w:asciiTheme="minorHAnsi" w:hAnsiTheme="minorHAnsi" w:cstheme="minorHAnsi"/>
                    <w:sz w:val="20"/>
                  </w:rPr>
                </w:pPr>
              </w:p>
            </w:tc>
            <w:tc>
              <w:tcPr>
                <w:tcW w:w="108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472B40">
                <w:pPr>
                  <w:snapToGrid w:val="0"/>
                  <w:rPr>
                    <w:rFonts w:asciiTheme="minorHAnsi" w:hAnsiTheme="minorHAnsi" w:cstheme="minorHAnsi"/>
                    <w:sz w:val="20"/>
                  </w:rPr>
                </w:pPr>
              </w:p>
            </w:tc>
            <w:tc>
              <w:tcPr>
                <w:tcW w:w="99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108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2103"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rPr>
                    <w:rFonts w:asciiTheme="minorHAnsi" w:hAnsiTheme="minorHAnsi" w:cstheme="minorHAnsi"/>
                    <w:sz w:val="20"/>
                  </w:rPr>
                </w:pPr>
              </w:p>
            </w:tc>
          </w:tr>
          <w:tr w:rsidR="00613232" w:rsidRPr="00D158F1" w:rsidTr="00BE163B">
            <w:trPr>
              <w:trHeight w:hRule="exact" w:val="442"/>
              <w:jc w:val="center"/>
            </w:trPr>
            <w:tc>
              <w:tcPr>
                <w:tcW w:w="517" w:type="dxa"/>
                <w:tcBorders>
                  <w:top w:val="single" w:sz="4" w:space="0" w:color="000000"/>
                  <w:left w:val="single" w:sz="8" w:space="0" w:color="000000"/>
                  <w:bottom w:val="single" w:sz="4"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3837" w:type="dxa"/>
                <w:tcBorders>
                  <w:top w:val="single" w:sz="4" w:space="0" w:color="000000"/>
                  <w:left w:val="single" w:sz="4" w:space="0" w:color="000000"/>
                  <w:bottom w:val="single" w:sz="4" w:space="0" w:color="000000"/>
                </w:tcBorders>
                <w:vAlign w:val="center"/>
              </w:tcPr>
              <w:p w:rsidR="00613232" w:rsidRPr="00D158F1" w:rsidRDefault="00613232" w:rsidP="00517A42">
                <w:pPr>
                  <w:snapToGrid w:val="0"/>
                  <w:rPr>
                    <w:rFonts w:asciiTheme="minorHAnsi" w:hAnsiTheme="minorHAnsi" w:cstheme="minorHAnsi"/>
                    <w:sz w:val="20"/>
                  </w:rPr>
                </w:pPr>
              </w:p>
            </w:tc>
            <w:tc>
              <w:tcPr>
                <w:tcW w:w="900" w:type="dxa"/>
                <w:tcBorders>
                  <w:top w:val="single" w:sz="4" w:space="0" w:color="000000"/>
                  <w:left w:val="single" w:sz="4" w:space="0" w:color="000000"/>
                  <w:bottom w:val="single" w:sz="4" w:space="0" w:color="000000"/>
                </w:tcBorders>
                <w:vAlign w:val="center"/>
              </w:tcPr>
              <w:p w:rsidR="00613232" w:rsidRPr="00D158F1" w:rsidRDefault="00613232" w:rsidP="00472B40">
                <w:pPr>
                  <w:snapToGrid w:val="0"/>
                  <w:jc w:val="center"/>
                  <w:rPr>
                    <w:rFonts w:asciiTheme="minorHAnsi" w:hAnsiTheme="minorHAnsi" w:cstheme="minorHAnsi"/>
                    <w:sz w:val="20"/>
                  </w:rPr>
                </w:pPr>
              </w:p>
            </w:tc>
            <w:tc>
              <w:tcPr>
                <w:tcW w:w="108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472B40">
                <w:pPr>
                  <w:snapToGrid w:val="0"/>
                  <w:rPr>
                    <w:rFonts w:asciiTheme="minorHAnsi" w:hAnsiTheme="minorHAnsi" w:cstheme="minorHAnsi"/>
                    <w:sz w:val="20"/>
                  </w:rPr>
                </w:pPr>
              </w:p>
            </w:tc>
            <w:tc>
              <w:tcPr>
                <w:tcW w:w="99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1080"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jc w:val="center"/>
                  <w:rPr>
                    <w:rFonts w:asciiTheme="minorHAnsi" w:hAnsiTheme="minorHAnsi" w:cstheme="minorHAnsi"/>
                    <w:sz w:val="20"/>
                  </w:rPr>
                </w:pPr>
              </w:p>
            </w:tc>
            <w:tc>
              <w:tcPr>
                <w:tcW w:w="2103" w:type="dxa"/>
                <w:tcBorders>
                  <w:top w:val="single" w:sz="4" w:space="0" w:color="000000"/>
                  <w:left w:val="single" w:sz="4" w:space="0" w:color="000000"/>
                  <w:bottom w:val="single" w:sz="4" w:space="0" w:color="000000"/>
                  <w:right w:val="single" w:sz="8" w:space="0" w:color="000000"/>
                </w:tcBorders>
                <w:vAlign w:val="center"/>
              </w:tcPr>
              <w:p w:rsidR="00613232" w:rsidRPr="00D158F1" w:rsidRDefault="00613232" w:rsidP="00517A42">
                <w:pPr>
                  <w:snapToGrid w:val="0"/>
                  <w:rPr>
                    <w:rFonts w:asciiTheme="minorHAnsi" w:hAnsiTheme="minorHAnsi" w:cstheme="minorHAnsi"/>
                    <w:sz w:val="20"/>
                  </w:rPr>
                </w:pPr>
              </w:p>
            </w:tc>
          </w:tr>
        </w:tbl>
        <w:p w:rsidR="00613232" w:rsidRPr="00D158F1" w:rsidRDefault="00613232" w:rsidP="00613232">
          <w:pPr>
            <w:spacing w:after="600"/>
            <w:rPr>
              <w:rFonts w:asciiTheme="minorHAnsi" w:hAnsiTheme="minorHAnsi" w:cstheme="minorHAnsi"/>
            </w:rPr>
          </w:pPr>
        </w:p>
        <w:p w:rsidR="00613232" w:rsidRDefault="00613232" w:rsidP="005D46BE"/>
        <w:p w:rsidR="005F5160" w:rsidRDefault="005F5160"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Default="00110805" w:rsidP="005D46BE"/>
        <w:p w:rsidR="00110805" w:rsidRPr="00D158F1" w:rsidRDefault="0008010D" w:rsidP="00734E99">
          <w:pPr>
            <w:pageBreakBefore/>
            <w:spacing w:after="360"/>
            <w:rPr>
              <w:rFonts w:asciiTheme="minorHAnsi" w:hAnsiTheme="minorHAnsi" w:cstheme="minorHAnsi"/>
              <w:b/>
              <w:sz w:val="40"/>
              <w:szCs w:val="40"/>
            </w:rPr>
          </w:pPr>
          <w:r>
            <w:rPr>
              <w:rFonts w:asciiTheme="minorHAnsi" w:hAnsiTheme="minorHAnsi" w:cstheme="minorHAnsi"/>
              <w:b/>
              <w:sz w:val="40"/>
              <w:szCs w:val="40"/>
            </w:rPr>
            <w:lastRenderedPageBreak/>
            <w:t>Reference Materials</w:t>
          </w:r>
        </w:p>
        <w:tbl>
          <w:tblPr>
            <w:tblW w:w="9516" w:type="dxa"/>
            <w:jc w:val="center"/>
            <w:tblLayout w:type="fixed"/>
            <w:tblCellMar>
              <w:left w:w="43" w:type="dxa"/>
              <w:right w:w="43" w:type="dxa"/>
            </w:tblCellMar>
            <w:tblLook w:val="0000" w:firstRow="0" w:lastRow="0" w:firstColumn="0" w:lastColumn="0" w:noHBand="0" w:noVBand="0"/>
          </w:tblPr>
          <w:tblGrid>
            <w:gridCol w:w="5210"/>
            <w:gridCol w:w="630"/>
            <w:gridCol w:w="1980"/>
            <w:gridCol w:w="1696"/>
          </w:tblGrid>
          <w:tr w:rsidR="00401066" w:rsidRPr="00D158F1" w:rsidTr="00401066">
            <w:trPr>
              <w:trHeight w:val="474"/>
              <w:jc w:val="center"/>
            </w:trPr>
            <w:tc>
              <w:tcPr>
                <w:tcW w:w="5210" w:type="dxa"/>
                <w:tcBorders>
                  <w:top w:val="single" w:sz="8" w:space="0" w:color="000000"/>
                  <w:left w:val="single" w:sz="8" w:space="0" w:color="000000"/>
                  <w:bottom w:val="single" w:sz="4" w:space="0" w:color="000000"/>
                </w:tcBorders>
                <w:shd w:val="clear" w:color="auto" w:fill="F2F2F2"/>
              </w:tcPr>
              <w:p w:rsidR="00401066" w:rsidRDefault="00401066" w:rsidP="00401066">
                <w:pPr>
                  <w:pStyle w:val="TableHeaderRow"/>
                  <w:snapToGrid w:val="0"/>
                  <w:spacing w:line="276" w:lineRule="auto"/>
                  <w:jc w:val="center"/>
                  <w:rPr>
                    <w:rFonts w:asciiTheme="minorHAnsi" w:hAnsiTheme="minorHAnsi" w:cstheme="minorHAnsi"/>
                    <w:i w:val="0"/>
                  </w:rPr>
                </w:pPr>
                <w:r>
                  <w:rPr>
                    <w:rFonts w:asciiTheme="minorHAnsi" w:hAnsiTheme="minorHAnsi" w:cstheme="minorHAnsi"/>
                    <w:i w:val="0"/>
                  </w:rPr>
                  <w:t>Document</w:t>
                </w:r>
              </w:p>
            </w:tc>
            <w:tc>
              <w:tcPr>
                <w:tcW w:w="630" w:type="dxa"/>
                <w:tcBorders>
                  <w:top w:val="single" w:sz="8" w:space="0" w:color="000000"/>
                  <w:left w:val="single" w:sz="4" w:space="0" w:color="000000"/>
                  <w:bottom w:val="single" w:sz="4" w:space="0" w:color="000000"/>
                </w:tcBorders>
                <w:shd w:val="clear" w:color="auto" w:fill="F2F2F2"/>
              </w:tcPr>
              <w:p w:rsidR="00401066" w:rsidRDefault="00401066" w:rsidP="00401066">
                <w:pPr>
                  <w:pStyle w:val="TableHeaderRow"/>
                  <w:snapToGrid w:val="0"/>
                  <w:spacing w:line="276" w:lineRule="auto"/>
                  <w:jc w:val="center"/>
                  <w:rPr>
                    <w:rFonts w:asciiTheme="minorHAnsi" w:hAnsiTheme="minorHAnsi" w:cstheme="minorHAnsi"/>
                    <w:i w:val="0"/>
                  </w:rPr>
                </w:pPr>
                <w:r>
                  <w:rPr>
                    <w:rFonts w:asciiTheme="minorHAnsi" w:hAnsiTheme="minorHAnsi" w:cstheme="minorHAnsi"/>
                    <w:i w:val="0"/>
                  </w:rPr>
                  <w:t>Ver.</w:t>
                </w:r>
              </w:p>
            </w:tc>
            <w:tc>
              <w:tcPr>
                <w:tcW w:w="1980" w:type="dxa"/>
                <w:tcBorders>
                  <w:top w:val="single" w:sz="8" w:space="0" w:color="000000"/>
                  <w:left w:val="single" w:sz="4" w:space="0" w:color="000000"/>
                  <w:bottom w:val="single" w:sz="4" w:space="0" w:color="000000"/>
                </w:tcBorders>
                <w:shd w:val="clear" w:color="auto" w:fill="F2F2F2"/>
              </w:tcPr>
              <w:p w:rsidR="00401066" w:rsidRDefault="00401066" w:rsidP="00401066">
                <w:pPr>
                  <w:pStyle w:val="TableHeaderRow"/>
                  <w:snapToGrid w:val="0"/>
                  <w:spacing w:line="276" w:lineRule="auto"/>
                  <w:jc w:val="center"/>
                  <w:rPr>
                    <w:rFonts w:asciiTheme="minorHAnsi" w:hAnsiTheme="minorHAnsi" w:cstheme="minorHAnsi"/>
                    <w:i w:val="0"/>
                  </w:rPr>
                </w:pPr>
                <w:r>
                  <w:rPr>
                    <w:rFonts w:asciiTheme="minorHAnsi" w:hAnsiTheme="minorHAnsi" w:cstheme="minorHAnsi"/>
                    <w:i w:val="0"/>
                  </w:rPr>
                  <w:t>Document Use</w:t>
                </w:r>
              </w:p>
            </w:tc>
            <w:tc>
              <w:tcPr>
                <w:tcW w:w="1696" w:type="dxa"/>
                <w:tcBorders>
                  <w:top w:val="single" w:sz="8" w:space="0" w:color="000000"/>
                  <w:left w:val="single" w:sz="4" w:space="0" w:color="000000"/>
                  <w:bottom w:val="single" w:sz="4" w:space="0" w:color="000000"/>
                  <w:right w:val="single" w:sz="8" w:space="0" w:color="000000"/>
                </w:tcBorders>
                <w:shd w:val="clear" w:color="auto" w:fill="F2F2F2"/>
              </w:tcPr>
              <w:p w:rsidR="00401066" w:rsidRDefault="00401066" w:rsidP="00401066">
                <w:pPr>
                  <w:pStyle w:val="TableHeaderRow"/>
                  <w:snapToGrid w:val="0"/>
                  <w:spacing w:line="276" w:lineRule="auto"/>
                  <w:jc w:val="center"/>
                  <w:rPr>
                    <w:rFonts w:asciiTheme="minorHAnsi" w:hAnsiTheme="minorHAnsi" w:cstheme="minorHAnsi"/>
                    <w:i w:val="0"/>
                  </w:rPr>
                </w:pPr>
                <w:r>
                  <w:rPr>
                    <w:rFonts w:asciiTheme="minorHAnsi" w:hAnsiTheme="minorHAnsi" w:cstheme="minorHAnsi"/>
                    <w:i w:val="0"/>
                  </w:rPr>
                  <w:t>SharePoint Link</w:t>
                </w:r>
              </w:p>
            </w:tc>
          </w:tr>
          <w:tr w:rsidR="00401066" w:rsidRPr="00D158F1" w:rsidTr="00401066">
            <w:trPr>
              <w:trHeight w:hRule="exact" w:val="442"/>
              <w:jc w:val="center"/>
            </w:trPr>
            <w:tc>
              <w:tcPr>
                <w:tcW w:w="5210" w:type="dxa"/>
                <w:tcBorders>
                  <w:top w:val="single" w:sz="4" w:space="0" w:color="000000"/>
                  <w:left w:val="single" w:sz="8" w:space="0" w:color="000000"/>
                  <w:bottom w:val="single" w:sz="4" w:space="0" w:color="000000"/>
                </w:tcBorders>
                <w:vAlign w:val="center"/>
              </w:tcPr>
              <w:p w:rsidR="00401066" w:rsidRDefault="00401066" w:rsidP="00401066">
                <w:pPr>
                  <w:snapToGrid w:val="0"/>
                  <w:spacing w:line="276" w:lineRule="auto"/>
                  <w:rPr>
                    <w:color w:val="000000" w:themeColor="text1"/>
                    <w:sz w:val="20"/>
                  </w:rPr>
                </w:pPr>
                <w:r>
                  <w:rPr>
                    <w:color w:val="000000" w:themeColor="text1"/>
                    <w:sz w:val="20"/>
                  </w:rPr>
                  <w:t>Account Overview and Account Inquiry Screens.pptx</w:t>
                </w:r>
              </w:p>
            </w:tc>
            <w:tc>
              <w:tcPr>
                <w:tcW w:w="630"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jc w:val="center"/>
                  <w:rPr>
                    <w:rFonts w:asciiTheme="minorHAnsi" w:hAnsiTheme="minorHAnsi" w:cstheme="minorHAnsi"/>
                    <w:sz w:val="20"/>
                  </w:rPr>
                </w:pPr>
              </w:p>
            </w:tc>
            <w:tc>
              <w:tcPr>
                <w:tcW w:w="1980"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rPr>
                    <w:rFonts w:asciiTheme="minorHAnsi" w:hAnsiTheme="minorHAnsi" w:cstheme="minorHAnsi"/>
                    <w:sz w:val="20"/>
                  </w:rPr>
                </w:pPr>
                <w:r>
                  <w:rPr>
                    <w:rFonts w:asciiTheme="minorHAnsi" w:hAnsiTheme="minorHAnsi" w:cstheme="minorHAnsi"/>
                    <w:sz w:val="20"/>
                  </w:rPr>
                  <w:t>Sample Screenshots</w:t>
                </w:r>
              </w:p>
            </w:tc>
            <w:tc>
              <w:tcPr>
                <w:tcW w:w="1696" w:type="dxa"/>
                <w:tcBorders>
                  <w:top w:val="single" w:sz="4" w:space="0" w:color="000000"/>
                  <w:left w:val="single" w:sz="4" w:space="0" w:color="000000"/>
                  <w:bottom w:val="single" w:sz="4" w:space="0" w:color="000000"/>
                  <w:right w:val="single" w:sz="8" w:space="0" w:color="000000"/>
                </w:tcBorders>
                <w:vAlign w:val="center"/>
              </w:tcPr>
              <w:p w:rsidR="00401066" w:rsidRDefault="00401066" w:rsidP="00401066">
                <w:pPr>
                  <w:snapToGrid w:val="0"/>
                  <w:spacing w:line="276" w:lineRule="auto"/>
                  <w:rPr>
                    <w:rFonts w:asciiTheme="minorHAnsi" w:hAnsiTheme="minorHAnsi" w:cstheme="minorHAnsi"/>
                    <w:sz w:val="20"/>
                  </w:rPr>
                </w:pPr>
              </w:p>
            </w:tc>
          </w:tr>
          <w:tr w:rsidR="00401066" w:rsidRPr="00D158F1" w:rsidTr="00401066">
            <w:trPr>
              <w:trHeight w:hRule="exact" w:val="442"/>
              <w:jc w:val="center"/>
            </w:trPr>
            <w:tc>
              <w:tcPr>
                <w:tcW w:w="5210" w:type="dxa"/>
                <w:tcBorders>
                  <w:top w:val="single" w:sz="4" w:space="0" w:color="000000"/>
                  <w:left w:val="single" w:sz="8" w:space="0" w:color="000000"/>
                  <w:bottom w:val="single" w:sz="4" w:space="0" w:color="000000"/>
                </w:tcBorders>
                <w:vAlign w:val="center"/>
              </w:tcPr>
              <w:p w:rsidR="00401066" w:rsidRDefault="00401066" w:rsidP="00401066">
                <w:pPr>
                  <w:snapToGrid w:val="0"/>
                  <w:spacing w:line="276" w:lineRule="auto"/>
                  <w:rPr>
                    <w:color w:val="000000" w:themeColor="text1"/>
                    <w:sz w:val="20"/>
                  </w:rPr>
                </w:pPr>
                <w:r>
                  <w:rPr>
                    <w:color w:val="000000" w:themeColor="text1"/>
                    <w:sz w:val="20"/>
                  </w:rPr>
                  <w:t>RD_Mobile_Banking_Account_Summary_Overview_V1.0.docx</w:t>
                </w:r>
              </w:p>
            </w:tc>
            <w:tc>
              <w:tcPr>
                <w:tcW w:w="630"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jc w:val="center"/>
                  <w:rPr>
                    <w:rFonts w:asciiTheme="minorHAnsi" w:hAnsiTheme="minorHAnsi" w:cstheme="minorHAnsi"/>
                    <w:sz w:val="20"/>
                  </w:rPr>
                </w:pPr>
                <w:r>
                  <w:rPr>
                    <w:rFonts w:asciiTheme="minorHAnsi" w:hAnsiTheme="minorHAnsi" w:cstheme="minorHAnsi"/>
                    <w:sz w:val="20"/>
                  </w:rPr>
                  <w:t>1.0</w:t>
                </w:r>
              </w:p>
            </w:tc>
            <w:tc>
              <w:tcPr>
                <w:tcW w:w="1980"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rPr>
                    <w:rFonts w:asciiTheme="minorHAnsi" w:hAnsiTheme="minorHAnsi" w:cstheme="minorHAnsi"/>
                    <w:sz w:val="20"/>
                  </w:rPr>
                </w:pPr>
                <w:r>
                  <w:rPr>
                    <w:rFonts w:asciiTheme="minorHAnsi" w:hAnsiTheme="minorHAnsi" w:cstheme="minorHAnsi"/>
                    <w:sz w:val="20"/>
                  </w:rPr>
                  <w:t>BRD</w:t>
                </w:r>
              </w:p>
            </w:tc>
            <w:tc>
              <w:tcPr>
                <w:tcW w:w="1696" w:type="dxa"/>
                <w:tcBorders>
                  <w:top w:val="single" w:sz="4" w:space="0" w:color="000000"/>
                  <w:left w:val="single" w:sz="4" w:space="0" w:color="000000"/>
                  <w:bottom w:val="single" w:sz="4" w:space="0" w:color="000000"/>
                  <w:right w:val="single" w:sz="8" w:space="0" w:color="000000"/>
                </w:tcBorders>
                <w:vAlign w:val="center"/>
              </w:tcPr>
              <w:p w:rsidR="00401066" w:rsidRDefault="00401066" w:rsidP="00401066">
                <w:pPr>
                  <w:snapToGrid w:val="0"/>
                  <w:spacing w:line="276" w:lineRule="auto"/>
                  <w:rPr>
                    <w:rFonts w:asciiTheme="minorHAnsi" w:hAnsiTheme="minorHAnsi" w:cstheme="minorHAnsi"/>
                    <w:sz w:val="20"/>
                  </w:rPr>
                </w:pPr>
              </w:p>
            </w:tc>
          </w:tr>
          <w:tr w:rsidR="00401066" w:rsidRPr="00D158F1" w:rsidTr="00401066">
            <w:trPr>
              <w:trHeight w:hRule="exact" w:val="460"/>
              <w:jc w:val="center"/>
            </w:trPr>
            <w:tc>
              <w:tcPr>
                <w:tcW w:w="5210" w:type="dxa"/>
                <w:tcBorders>
                  <w:top w:val="single" w:sz="4" w:space="0" w:color="000000"/>
                  <w:left w:val="single" w:sz="8" w:space="0" w:color="000000"/>
                  <w:bottom w:val="single" w:sz="4" w:space="0" w:color="000000"/>
                </w:tcBorders>
                <w:vAlign w:val="center"/>
              </w:tcPr>
              <w:p w:rsidR="00401066" w:rsidRDefault="00401066" w:rsidP="00401066">
                <w:pPr>
                  <w:snapToGrid w:val="0"/>
                  <w:spacing w:line="276" w:lineRule="auto"/>
                  <w:rPr>
                    <w:color w:val="000000" w:themeColor="text1"/>
                    <w:sz w:val="20"/>
                  </w:rPr>
                </w:pPr>
                <w:r>
                  <w:rPr>
                    <w:color w:val="000000" w:themeColor="text1"/>
                    <w:sz w:val="20"/>
                  </w:rPr>
                  <w:t>RD_Mobile_Banking_Account_Summary_Overview_V2 0.docx</w:t>
                </w:r>
              </w:p>
            </w:tc>
            <w:tc>
              <w:tcPr>
                <w:tcW w:w="630"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jc w:val="center"/>
                  <w:rPr>
                    <w:rFonts w:asciiTheme="minorHAnsi" w:hAnsiTheme="minorHAnsi" w:cstheme="minorHAnsi"/>
                    <w:sz w:val="20"/>
                  </w:rPr>
                </w:pPr>
                <w:r>
                  <w:rPr>
                    <w:rFonts w:asciiTheme="minorHAnsi" w:hAnsiTheme="minorHAnsi" w:cstheme="minorHAnsi"/>
                    <w:sz w:val="20"/>
                  </w:rPr>
                  <w:t>2.0</w:t>
                </w:r>
              </w:p>
            </w:tc>
            <w:tc>
              <w:tcPr>
                <w:tcW w:w="1980"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rPr>
                    <w:rFonts w:asciiTheme="minorHAnsi" w:hAnsiTheme="minorHAnsi" w:cstheme="minorHAnsi"/>
                    <w:sz w:val="20"/>
                  </w:rPr>
                </w:pPr>
                <w:r>
                  <w:rPr>
                    <w:rFonts w:asciiTheme="minorHAnsi" w:hAnsiTheme="minorHAnsi" w:cstheme="minorHAnsi"/>
                    <w:sz w:val="20"/>
                  </w:rPr>
                  <w:t>BRD</w:t>
                </w:r>
              </w:p>
            </w:tc>
            <w:tc>
              <w:tcPr>
                <w:tcW w:w="1696" w:type="dxa"/>
                <w:tcBorders>
                  <w:top w:val="single" w:sz="4" w:space="0" w:color="000000"/>
                  <w:left w:val="single" w:sz="4" w:space="0" w:color="000000"/>
                  <w:bottom w:val="single" w:sz="4" w:space="0" w:color="000000"/>
                  <w:right w:val="single" w:sz="8" w:space="0" w:color="000000"/>
                </w:tcBorders>
                <w:vAlign w:val="center"/>
              </w:tcPr>
              <w:p w:rsidR="00401066" w:rsidRDefault="00401066" w:rsidP="00401066">
                <w:pPr>
                  <w:snapToGrid w:val="0"/>
                  <w:spacing w:line="276" w:lineRule="auto"/>
                  <w:rPr>
                    <w:rFonts w:asciiTheme="minorHAnsi" w:hAnsiTheme="minorHAnsi" w:cstheme="minorHAnsi"/>
                    <w:sz w:val="20"/>
                  </w:rPr>
                </w:pPr>
              </w:p>
            </w:tc>
          </w:tr>
          <w:tr w:rsidR="00401066" w:rsidRPr="00D158F1" w:rsidTr="00401066">
            <w:trPr>
              <w:trHeight w:hRule="exact" w:val="442"/>
              <w:jc w:val="center"/>
            </w:trPr>
            <w:tc>
              <w:tcPr>
                <w:tcW w:w="5210" w:type="dxa"/>
                <w:tcBorders>
                  <w:top w:val="single" w:sz="4" w:space="0" w:color="000000"/>
                  <w:left w:val="single" w:sz="8" w:space="0" w:color="000000"/>
                  <w:bottom w:val="single" w:sz="4" w:space="0" w:color="000000"/>
                </w:tcBorders>
                <w:vAlign w:val="center"/>
              </w:tcPr>
              <w:p w:rsidR="00401066" w:rsidRDefault="00401066" w:rsidP="00401066">
                <w:pPr>
                  <w:snapToGrid w:val="0"/>
                  <w:spacing w:line="276" w:lineRule="auto"/>
                  <w:rPr>
                    <w:color w:val="000000" w:themeColor="text1"/>
                    <w:sz w:val="20"/>
                  </w:rPr>
                </w:pPr>
                <w:r>
                  <w:rPr>
                    <w:color w:val="000000" w:themeColor="text1"/>
                    <w:sz w:val="20"/>
                  </w:rPr>
                  <w:t>RD_Mobile_Banking_Account_Summary_Overview_V3 0.docx</w:t>
                </w:r>
              </w:p>
            </w:tc>
            <w:tc>
              <w:tcPr>
                <w:tcW w:w="630"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jc w:val="center"/>
                  <w:rPr>
                    <w:rFonts w:asciiTheme="minorHAnsi" w:hAnsiTheme="minorHAnsi" w:cstheme="minorHAnsi"/>
                    <w:sz w:val="20"/>
                  </w:rPr>
                </w:pPr>
                <w:r>
                  <w:rPr>
                    <w:rFonts w:asciiTheme="minorHAnsi" w:hAnsiTheme="minorHAnsi" w:cstheme="minorHAnsi"/>
                    <w:sz w:val="20"/>
                  </w:rPr>
                  <w:t>3.0</w:t>
                </w:r>
              </w:p>
            </w:tc>
            <w:tc>
              <w:tcPr>
                <w:tcW w:w="1980" w:type="dxa"/>
                <w:tcBorders>
                  <w:top w:val="single" w:sz="4" w:space="0" w:color="000000"/>
                  <w:left w:val="single" w:sz="4" w:space="0" w:color="000000"/>
                  <w:bottom w:val="single" w:sz="4" w:space="0" w:color="000000"/>
                </w:tcBorders>
                <w:vAlign w:val="center"/>
              </w:tcPr>
              <w:p w:rsidR="00401066" w:rsidRDefault="00401066" w:rsidP="00401066">
                <w:pPr>
                  <w:snapToGrid w:val="0"/>
                  <w:spacing w:line="276" w:lineRule="auto"/>
                  <w:rPr>
                    <w:rFonts w:asciiTheme="minorHAnsi" w:hAnsiTheme="minorHAnsi" w:cstheme="minorHAnsi"/>
                    <w:sz w:val="20"/>
                  </w:rPr>
                </w:pPr>
                <w:r>
                  <w:rPr>
                    <w:rFonts w:asciiTheme="minorHAnsi" w:hAnsiTheme="minorHAnsi" w:cstheme="minorHAnsi"/>
                    <w:sz w:val="20"/>
                  </w:rPr>
                  <w:t>BRD</w:t>
                </w:r>
              </w:p>
            </w:tc>
            <w:tc>
              <w:tcPr>
                <w:tcW w:w="1696" w:type="dxa"/>
                <w:tcBorders>
                  <w:top w:val="single" w:sz="4" w:space="0" w:color="000000"/>
                  <w:left w:val="single" w:sz="4" w:space="0" w:color="000000"/>
                  <w:bottom w:val="single" w:sz="4" w:space="0" w:color="000000"/>
                  <w:right w:val="single" w:sz="8" w:space="0" w:color="000000"/>
                </w:tcBorders>
                <w:vAlign w:val="center"/>
              </w:tcPr>
              <w:p w:rsidR="00401066" w:rsidRDefault="00401066" w:rsidP="00401066">
                <w:pPr>
                  <w:snapToGrid w:val="0"/>
                  <w:spacing w:line="276" w:lineRule="auto"/>
                  <w:rPr>
                    <w:rFonts w:asciiTheme="minorHAnsi" w:hAnsiTheme="minorHAnsi" w:cstheme="minorHAnsi"/>
                    <w:sz w:val="20"/>
                  </w:rPr>
                </w:pPr>
              </w:p>
            </w:tc>
          </w:tr>
          <w:tr w:rsidR="0013521B" w:rsidRPr="00D158F1" w:rsidTr="00401066">
            <w:trPr>
              <w:trHeight w:hRule="exact" w:val="478"/>
              <w:jc w:val="center"/>
            </w:trPr>
            <w:tc>
              <w:tcPr>
                <w:tcW w:w="5210" w:type="dxa"/>
                <w:tcBorders>
                  <w:top w:val="single" w:sz="4" w:space="0" w:color="000000"/>
                  <w:left w:val="single" w:sz="8" w:space="0" w:color="000000"/>
                  <w:bottom w:val="single" w:sz="4" w:space="0" w:color="000000"/>
                </w:tcBorders>
                <w:vAlign w:val="center"/>
              </w:tcPr>
              <w:p w:rsidR="0013521B" w:rsidRPr="00A3437A" w:rsidRDefault="0013521B" w:rsidP="0013521B">
                <w:pPr>
                  <w:snapToGrid w:val="0"/>
                  <w:rPr>
                    <w:color w:val="000000" w:themeColor="text1"/>
                    <w:sz w:val="20"/>
                  </w:rPr>
                </w:pPr>
              </w:p>
            </w:tc>
            <w:tc>
              <w:tcPr>
                <w:tcW w:w="630" w:type="dxa"/>
                <w:tcBorders>
                  <w:top w:val="single" w:sz="4" w:space="0" w:color="000000"/>
                  <w:left w:val="single" w:sz="4" w:space="0" w:color="000000"/>
                  <w:bottom w:val="single" w:sz="4" w:space="0" w:color="000000"/>
                </w:tcBorders>
                <w:vAlign w:val="center"/>
              </w:tcPr>
              <w:p w:rsidR="0013521B" w:rsidRPr="00A3437A" w:rsidRDefault="0013521B" w:rsidP="0013521B">
                <w:pPr>
                  <w:snapToGrid w:val="0"/>
                  <w:jc w:val="center"/>
                  <w:rPr>
                    <w:rFonts w:asciiTheme="minorHAnsi" w:hAnsiTheme="minorHAnsi" w:cstheme="minorHAnsi"/>
                    <w:sz w:val="20"/>
                  </w:rPr>
                </w:pPr>
              </w:p>
            </w:tc>
            <w:tc>
              <w:tcPr>
                <w:tcW w:w="1980" w:type="dxa"/>
                <w:tcBorders>
                  <w:top w:val="single" w:sz="4" w:space="0" w:color="000000"/>
                  <w:left w:val="single" w:sz="4" w:space="0" w:color="000000"/>
                  <w:bottom w:val="single" w:sz="4" w:space="0" w:color="000000"/>
                </w:tcBorders>
                <w:vAlign w:val="center"/>
              </w:tcPr>
              <w:p w:rsidR="0013521B" w:rsidRPr="00A3437A" w:rsidRDefault="0013521B" w:rsidP="0039093C">
                <w:pPr>
                  <w:snapToGrid w:val="0"/>
                  <w:rPr>
                    <w:rFonts w:asciiTheme="minorHAnsi" w:hAnsiTheme="minorHAnsi" w:cstheme="minorHAnsi"/>
                    <w:sz w:val="20"/>
                  </w:rPr>
                </w:pPr>
              </w:p>
            </w:tc>
            <w:tc>
              <w:tcPr>
                <w:tcW w:w="1696" w:type="dxa"/>
                <w:tcBorders>
                  <w:top w:val="single" w:sz="4" w:space="0" w:color="000000"/>
                  <w:left w:val="single" w:sz="4" w:space="0" w:color="000000"/>
                  <w:bottom w:val="single" w:sz="4" w:space="0" w:color="000000"/>
                  <w:right w:val="single" w:sz="8" w:space="0" w:color="000000"/>
                </w:tcBorders>
                <w:vAlign w:val="center"/>
              </w:tcPr>
              <w:p w:rsidR="0013521B" w:rsidRPr="00A3437A" w:rsidRDefault="0013521B" w:rsidP="0013521B">
                <w:pPr>
                  <w:snapToGrid w:val="0"/>
                  <w:rPr>
                    <w:rFonts w:asciiTheme="minorHAnsi" w:hAnsiTheme="minorHAnsi" w:cstheme="minorHAnsi"/>
                    <w:sz w:val="20"/>
                  </w:rPr>
                </w:pPr>
              </w:p>
            </w:tc>
          </w:tr>
          <w:tr w:rsidR="00734E99" w:rsidRPr="00D158F1" w:rsidTr="00401066">
            <w:trPr>
              <w:trHeight w:hRule="exact" w:val="442"/>
              <w:jc w:val="center"/>
            </w:trPr>
            <w:tc>
              <w:tcPr>
                <w:tcW w:w="5210" w:type="dxa"/>
                <w:tcBorders>
                  <w:top w:val="single" w:sz="4" w:space="0" w:color="000000"/>
                  <w:left w:val="single" w:sz="8" w:space="0" w:color="000000"/>
                  <w:bottom w:val="single" w:sz="4" w:space="0" w:color="000000"/>
                </w:tcBorders>
                <w:vAlign w:val="center"/>
              </w:tcPr>
              <w:p w:rsidR="00734E99" w:rsidRPr="00A3437A" w:rsidRDefault="00734E99" w:rsidP="0013521B">
                <w:pPr>
                  <w:snapToGrid w:val="0"/>
                  <w:rPr>
                    <w:color w:val="000000" w:themeColor="text1"/>
                    <w:sz w:val="20"/>
                  </w:rPr>
                </w:pPr>
              </w:p>
            </w:tc>
            <w:tc>
              <w:tcPr>
                <w:tcW w:w="630" w:type="dxa"/>
                <w:tcBorders>
                  <w:top w:val="single" w:sz="4" w:space="0" w:color="000000"/>
                  <w:left w:val="single" w:sz="4" w:space="0" w:color="000000"/>
                  <w:bottom w:val="single" w:sz="4" w:space="0" w:color="000000"/>
                </w:tcBorders>
                <w:vAlign w:val="center"/>
              </w:tcPr>
              <w:p w:rsidR="00734E99" w:rsidRPr="00A3437A" w:rsidRDefault="00734E99" w:rsidP="0013521B">
                <w:pPr>
                  <w:snapToGrid w:val="0"/>
                  <w:jc w:val="center"/>
                  <w:rPr>
                    <w:rFonts w:asciiTheme="minorHAnsi" w:hAnsiTheme="minorHAnsi" w:cstheme="minorHAnsi"/>
                    <w:sz w:val="20"/>
                  </w:rPr>
                </w:pPr>
              </w:p>
            </w:tc>
            <w:tc>
              <w:tcPr>
                <w:tcW w:w="1980" w:type="dxa"/>
                <w:tcBorders>
                  <w:top w:val="single" w:sz="4" w:space="0" w:color="000000"/>
                  <w:left w:val="single" w:sz="4" w:space="0" w:color="000000"/>
                  <w:bottom w:val="single" w:sz="4" w:space="0" w:color="000000"/>
                </w:tcBorders>
                <w:vAlign w:val="center"/>
              </w:tcPr>
              <w:p w:rsidR="00734E99" w:rsidRPr="00A3437A" w:rsidRDefault="00734E99" w:rsidP="0013521B">
                <w:pPr>
                  <w:snapToGrid w:val="0"/>
                  <w:rPr>
                    <w:rFonts w:asciiTheme="minorHAnsi" w:hAnsiTheme="minorHAnsi" w:cstheme="minorHAnsi"/>
                    <w:sz w:val="20"/>
                  </w:rPr>
                </w:pPr>
              </w:p>
            </w:tc>
            <w:tc>
              <w:tcPr>
                <w:tcW w:w="1696" w:type="dxa"/>
                <w:tcBorders>
                  <w:top w:val="single" w:sz="4" w:space="0" w:color="000000"/>
                  <w:left w:val="single" w:sz="4" w:space="0" w:color="000000"/>
                  <w:bottom w:val="single" w:sz="4" w:space="0" w:color="000000"/>
                  <w:right w:val="single" w:sz="8" w:space="0" w:color="000000"/>
                </w:tcBorders>
                <w:vAlign w:val="center"/>
              </w:tcPr>
              <w:p w:rsidR="00734E99" w:rsidRPr="00A3437A" w:rsidRDefault="00734E99" w:rsidP="0013521B">
                <w:pPr>
                  <w:snapToGrid w:val="0"/>
                  <w:rPr>
                    <w:rFonts w:asciiTheme="minorHAnsi" w:hAnsiTheme="minorHAnsi" w:cstheme="minorHAnsi"/>
                    <w:sz w:val="20"/>
                  </w:rPr>
                </w:pPr>
              </w:p>
            </w:tc>
          </w:tr>
          <w:tr w:rsidR="00734E99" w:rsidRPr="00D158F1" w:rsidTr="00401066">
            <w:trPr>
              <w:trHeight w:hRule="exact" w:val="442"/>
              <w:jc w:val="center"/>
            </w:trPr>
            <w:tc>
              <w:tcPr>
                <w:tcW w:w="5210" w:type="dxa"/>
                <w:tcBorders>
                  <w:top w:val="single" w:sz="4" w:space="0" w:color="000000"/>
                  <w:left w:val="single" w:sz="8" w:space="0" w:color="000000"/>
                  <w:bottom w:val="single" w:sz="4" w:space="0" w:color="000000"/>
                </w:tcBorders>
                <w:vAlign w:val="center"/>
              </w:tcPr>
              <w:p w:rsidR="00734E99" w:rsidRPr="00A3437A" w:rsidRDefault="00734E99" w:rsidP="0013521B">
                <w:pPr>
                  <w:snapToGrid w:val="0"/>
                  <w:rPr>
                    <w:color w:val="000000" w:themeColor="text1"/>
                    <w:sz w:val="20"/>
                  </w:rPr>
                </w:pPr>
              </w:p>
            </w:tc>
            <w:tc>
              <w:tcPr>
                <w:tcW w:w="630" w:type="dxa"/>
                <w:tcBorders>
                  <w:top w:val="single" w:sz="4" w:space="0" w:color="000000"/>
                  <w:left w:val="single" w:sz="4" w:space="0" w:color="000000"/>
                  <w:bottom w:val="single" w:sz="4" w:space="0" w:color="000000"/>
                </w:tcBorders>
                <w:vAlign w:val="center"/>
              </w:tcPr>
              <w:p w:rsidR="00734E99" w:rsidRPr="00A3437A" w:rsidRDefault="00734E99" w:rsidP="0013521B">
                <w:pPr>
                  <w:snapToGrid w:val="0"/>
                  <w:jc w:val="center"/>
                  <w:rPr>
                    <w:rFonts w:asciiTheme="minorHAnsi" w:hAnsiTheme="minorHAnsi" w:cstheme="minorHAnsi"/>
                    <w:sz w:val="20"/>
                  </w:rPr>
                </w:pPr>
              </w:p>
            </w:tc>
            <w:tc>
              <w:tcPr>
                <w:tcW w:w="1980" w:type="dxa"/>
                <w:tcBorders>
                  <w:top w:val="single" w:sz="4" w:space="0" w:color="000000"/>
                  <w:left w:val="single" w:sz="4" w:space="0" w:color="000000"/>
                  <w:bottom w:val="single" w:sz="4" w:space="0" w:color="000000"/>
                </w:tcBorders>
                <w:vAlign w:val="center"/>
              </w:tcPr>
              <w:p w:rsidR="00734E99" w:rsidRPr="00A3437A" w:rsidRDefault="00734E99" w:rsidP="0013521B">
                <w:pPr>
                  <w:snapToGrid w:val="0"/>
                  <w:rPr>
                    <w:rFonts w:asciiTheme="minorHAnsi" w:hAnsiTheme="minorHAnsi" w:cstheme="minorHAnsi"/>
                    <w:sz w:val="20"/>
                  </w:rPr>
                </w:pPr>
              </w:p>
            </w:tc>
            <w:tc>
              <w:tcPr>
                <w:tcW w:w="1696" w:type="dxa"/>
                <w:tcBorders>
                  <w:top w:val="single" w:sz="4" w:space="0" w:color="000000"/>
                  <w:left w:val="single" w:sz="4" w:space="0" w:color="000000"/>
                  <w:bottom w:val="single" w:sz="4" w:space="0" w:color="000000"/>
                  <w:right w:val="single" w:sz="8" w:space="0" w:color="000000"/>
                </w:tcBorders>
                <w:vAlign w:val="center"/>
              </w:tcPr>
              <w:p w:rsidR="00734E99" w:rsidRPr="00A3437A" w:rsidRDefault="00734E99" w:rsidP="0013521B">
                <w:pPr>
                  <w:snapToGrid w:val="0"/>
                  <w:rPr>
                    <w:rFonts w:asciiTheme="minorHAnsi" w:hAnsiTheme="minorHAnsi" w:cstheme="minorHAnsi"/>
                    <w:sz w:val="20"/>
                  </w:rPr>
                </w:pPr>
              </w:p>
            </w:tc>
          </w:tr>
          <w:tr w:rsidR="00734E99" w:rsidRPr="00D158F1" w:rsidTr="00401066">
            <w:trPr>
              <w:trHeight w:hRule="exact" w:val="442"/>
              <w:jc w:val="center"/>
            </w:trPr>
            <w:tc>
              <w:tcPr>
                <w:tcW w:w="5210" w:type="dxa"/>
                <w:tcBorders>
                  <w:top w:val="single" w:sz="4" w:space="0" w:color="000000"/>
                  <w:left w:val="single" w:sz="8" w:space="0" w:color="000000"/>
                  <w:bottom w:val="single" w:sz="4" w:space="0" w:color="000000"/>
                </w:tcBorders>
                <w:vAlign w:val="center"/>
              </w:tcPr>
              <w:p w:rsidR="00734E99" w:rsidRPr="00A3437A" w:rsidRDefault="00734E99" w:rsidP="0013521B">
                <w:pPr>
                  <w:snapToGrid w:val="0"/>
                  <w:rPr>
                    <w:color w:val="000000" w:themeColor="text1"/>
                    <w:sz w:val="20"/>
                  </w:rPr>
                </w:pPr>
              </w:p>
            </w:tc>
            <w:tc>
              <w:tcPr>
                <w:tcW w:w="630" w:type="dxa"/>
                <w:tcBorders>
                  <w:top w:val="single" w:sz="4" w:space="0" w:color="000000"/>
                  <w:left w:val="single" w:sz="4" w:space="0" w:color="000000"/>
                  <w:bottom w:val="single" w:sz="4" w:space="0" w:color="000000"/>
                </w:tcBorders>
                <w:vAlign w:val="center"/>
              </w:tcPr>
              <w:p w:rsidR="00734E99" w:rsidRPr="00A3437A" w:rsidRDefault="00734E99" w:rsidP="0013521B">
                <w:pPr>
                  <w:snapToGrid w:val="0"/>
                  <w:jc w:val="center"/>
                  <w:rPr>
                    <w:rFonts w:asciiTheme="minorHAnsi" w:hAnsiTheme="minorHAnsi" w:cstheme="minorHAnsi"/>
                    <w:sz w:val="20"/>
                  </w:rPr>
                </w:pPr>
              </w:p>
            </w:tc>
            <w:tc>
              <w:tcPr>
                <w:tcW w:w="1980" w:type="dxa"/>
                <w:tcBorders>
                  <w:top w:val="single" w:sz="4" w:space="0" w:color="000000"/>
                  <w:left w:val="single" w:sz="4" w:space="0" w:color="000000"/>
                  <w:bottom w:val="single" w:sz="4" w:space="0" w:color="000000"/>
                </w:tcBorders>
                <w:vAlign w:val="center"/>
              </w:tcPr>
              <w:p w:rsidR="00734E99" w:rsidRPr="00A3437A" w:rsidRDefault="00734E99" w:rsidP="0013521B">
                <w:pPr>
                  <w:snapToGrid w:val="0"/>
                  <w:rPr>
                    <w:rFonts w:asciiTheme="minorHAnsi" w:hAnsiTheme="minorHAnsi" w:cstheme="minorHAnsi"/>
                    <w:sz w:val="20"/>
                  </w:rPr>
                </w:pPr>
              </w:p>
            </w:tc>
            <w:tc>
              <w:tcPr>
                <w:tcW w:w="1696" w:type="dxa"/>
                <w:tcBorders>
                  <w:top w:val="single" w:sz="4" w:space="0" w:color="000000"/>
                  <w:left w:val="single" w:sz="4" w:space="0" w:color="000000"/>
                  <w:bottom w:val="single" w:sz="4" w:space="0" w:color="000000"/>
                  <w:right w:val="single" w:sz="8" w:space="0" w:color="000000"/>
                </w:tcBorders>
                <w:vAlign w:val="center"/>
              </w:tcPr>
              <w:p w:rsidR="00734E99" w:rsidRPr="00A3437A" w:rsidRDefault="00734E99" w:rsidP="0013521B">
                <w:pPr>
                  <w:snapToGrid w:val="0"/>
                  <w:rPr>
                    <w:rFonts w:asciiTheme="minorHAnsi" w:hAnsiTheme="minorHAnsi" w:cstheme="minorHAnsi"/>
                    <w:sz w:val="20"/>
                  </w:rPr>
                </w:pPr>
              </w:p>
            </w:tc>
          </w:tr>
        </w:tbl>
        <w:p w:rsidR="00110805" w:rsidRDefault="00110805" w:rsidP="005D46BE"/>
        <w:p w:rsidR="005D46BE" w:rsidRDefault="00F02AB3" w:rsidP="005D46BE"/>
      </w:sdtContent>
    </w:sdt>
    <w:p w:rsidR="00613232" w:rsidRDefault="00613232">
      <w:pPr>
        <w:widowControl/>
        <w:overflowPunct/>
        <w:autoSpaceDE/>
        <w:autoSpaceDN/>
        <w:adjustRightInd/>
        <w:spacing w:after="200" w:line="276" w:lineRule="auto"/>
        <w:textAlignment w:val="auto"/>
        <w:rPr>
          <w:rFonts w:cs="Arial"/>
          <w:b/>
          <w:sz w:val="32"/>
          <w:szCs w:val="32"/>
        </w:rPr>
      </w:pPr>
      <w:r>
        <w:rPr>
          <w:sz w:val="32"/>
          <w:szCs w:val="32"/>
        </w:rPr>
        <w:br w:type="page"/>
      </w:r>
    </w:p>
    <w:p w:rsidR="005D46BE" w:rsidRPr="009251C7" w:rsidRDefault="005D46BE" w:rsidP="009251C7">
      <w:pPr>
        <w:pStyle w:val="AxureTOCHeading"/>
        <w:jc w:val="left"/>
        <w:rPr>
          <w:sz w:val="32"/>
          <w:szCs w:val="32"/>
        </w:rPr>
      </w:pPr>
      <w:r w:rsidRPr="009251C7">
        <w:rPr>
          <w:sz w:val="32"/>
          <w:szCs w:val="32"/>
        </w:rPr>
        <w:lastRenderedPageBreak/>
        <w:t>Table of Contents</w:t>
      </w:r>
    </w:p>
    <w:p w:rsidR="001F2DA8" w:rsidRDefault="001F2DA8" w:rsidP="005D46BE">
      <w:pPr>
        <w:rPr>
          <w:color w:val="943634" w:themeColor="accent2" w:themeShade="BF"/>
        </w:rPr>
      </w:pPr>
    </w:p>
    <w:p w:rsidR="005D46BE" w:rsidRDefault="005D46BE" w:rsidP="005D46BE"/>
    <w:p w:rsidR="00401066" w:rsidRDefault="0015051A" w:rsidP="00401066">
      <w:pPr>
        <w:pStyle w:val="TOC1"/>
        <w:rPr>
          <w:noProof/>
        </w:rPr>
      </w:pPr>
      <w:r>
        <w:fldChar w:fldCharType="begin"/>
      </w:r>
      <w:r>
        <w:instrText xml:space="preserve"> TOC \o "1-3" \h \z \t "AxureHeading1,1,AxureHeading2,2,AxureHeading3,3,AxureHeading4,4" </w:instrText>
      </w:r>
      <w:r>
        <w:fldChar w:fldCharType="separate"/>
      </w:r>
      <w:hyperlink w:anchor="_Toc418525461" w:history="1">
        <w:r w:rsidR="00401066" w:rsidRPr="005D2E34">
          <w:rPr>
            <w:rStyle w:val="Hyperlink"/>
            <w:noProof/>
          </w:rPr>
          <w:t>1.</w:t>
        </w:r>
        <w:r w:rsidR="00401066">
          <w:rPr>
            <w:noProof/>
          </w:rPr>
          <w:tab/>
        </w:r>
        <w:r w:rsidR="00401066" w:rsidRPr="005D2E34">
          <w:rPr>
            <w:rStyle w:val="Hyperlink"/>
            <w:noProof/>
          </w:rPr>
          <w:t>Account Summary</w:t>
        </w:r>
        <w:r w:rsidR="00401066">
          <w:rPr>
            <w:noProof/>
            <w:webHidden/>
          </w:rPr>
          <w:tab/>
        </w:r>
        <w:r w:rsidR="00401066">
          <w:rPr>
            <w:noProof/>
            <w:webHidden/>
          </w:rPr>
          <w:fldChar w:fldCharType="begin"/>
        </w:r>
        <w:r w:rsidR="00401066">
          <w:rPr>
            <w:noProof/>
            <w:webHidden/>
          </w:rPr>
          <w:instrText xml:space="preserve"> PAGEREF _Toc418525461 \h </w:instrText>
        </w:r>
        <w:r w:rsidR="00401066">
          <w:rPr>
            <w:noProof/>
            <w:webHidden/>
          </w:rPr>
        </w:r>
        <w:r w:rsidR="00401066">
          <w:rPr>
            <w:noProof/>
            <w:webHidden/>
          </w:rPr>
          <w:fldChar w:fldCharType="separate"/>
        </w:r>
        <w:r w:rsidR="00401066">
          <w:rPr>
            <w:noProof/>
            <w:webHidden/>
          </w:rPr>
          <w:t>6</w:t>
        </w:r>
        <w:r w:rsidR="00401066">
          <w:rPr>
            <w:noProof/>
            <w:webHidden/>
          </w:rPr>
          <w:fldChar w:fldCharType="end"/>
        </w:r>
      </w:hyperlink>
    </w:p>
    <w:p w:rsidR="00401066" w:rsidRDefault="00F02AB3">
      <w:pPr>
        <w:pStyle w:val="TOC2"/>
        <w:tabs>
          <w:tab w:val="left" w:pos="880"/>
          <w:tab w:val="right" w:leader="dot" w:pos="9350"/>
        </w:tabs>
        <w:rPr>
          <w:noProof/>
        </w:rPr>
      </w:pPr>
      <w:hyperlink w:anchor="_Toc418525462" w:history="1">
        <w:r w:rsidR="00401066" w:rsidRPr="005D2E34">
          <w:rPr>
            <w:rStyle w:val="Hyperlink"/>
            <w:noProof/>
          </w:rPr>
          <w:t>1.1.</w:t>
        </w:r>
        <w:r w:rsidR="00401066">
          <w:rPr>
            <w:noProof/>
          </w:rPr>
          <w:tab/>
        </w:r>
        <w:r w:rsidR="00401066" w:rsidRPr="005D2E34">
          <w:rPr>
            <w:rStyle w:val="Hyperlink"/>
            <w:noProof/>
          </w:rPr>
          <w:t>Wireframe</w:t>
        </w:r>
        <w:r w:rsidR="00401066">
          <w:rPr>
            <w:noProof/>
            <w:webHidden/>
          </w:rPr>
          <w:tab/>
        </w:r>
        <w:r w:rsidR="00401066">
          <w:rPr>
            <w:noProof/>
            <w:webHidden/>
          </w:rPr>
          <w:fldChar w:fldCharType="begin"/>
        </w:r>
        <w:r w:rsidR="00401066">
          <w:rPr>
            <w:noProof/>
            <w:webHidden/>
          </w:rPr>
          <w:instrText xml:space="preserve"> PAGEREF _Toc418525462 \h </w:instrText>
        </w:r>
        <w:r w:rsidR="00401066">
          <w:rPr>
            <w:noProof/>
            <w:webHidden/>
          </w:rPr>
        </w:r>
        <w:r w:rsidR="00401066">
          <w:rPr>
            <w:noProof/>
            <w:webHidden/>
          </w:rPr>
          <w:fldChar w:fldCharType="separate"/>
        </w:r>
        <w:r w:rsidR="00401066">
          <w:rPr>
            <w:noProof/>
            <w:webHidden/>
          </w:rPr>
          <w:t>6</w:t>
        </w:r>
        <w:r w:rsidR="00401066">
          <w:rPr>
            <w:noProof/>
            <w:webHidden/>
          </w:rPr>
          <w:fldChar w:fldCharType="end"/>
        </w:r>
      </w:hyperlink>
    </w:p>
    <w:p w:rsidR="00401066" w:rsidRDefault="00F02AB3">
      <w:pPr>
        <w:pStyle w:val="TOC2"/>
        <w:tabs>
          <w:tab w:val="left" w:pos="880"/>
          <w:tab w:val="right" w:leader="dot" w:pos="9350"/>
        </w:tabs>
        <w:rPr>
          <w:noProof/>
        </w:rPr>
      </w:pPr>
      <w:hyperlink w:anchor="_Toc418525463" w:history="1">
        <w:r w:rsidR="00401066" w:rsidRPr="005D2E34">
          <w:rPr>
            <w:rStyle w:val="Hyperlink"/>
            <w:noProof/>
          </w:rPr>
          <w:t>1.2.</w:t>
        </w:r>
        <w:r w:rsidR="00401066">
          <w:rPr>
            <w:noProof/>
          </w:rPr>
          <w:tab/>
        </w:r>
        <w:r w:rsidR="00401066" w:rsidRPr="005D2E34">
          <w:rPr>
            <w:rStyle w:val="Hyperlink"/>
            <w:noProof/>
          </w:rPr>
          <w:t>Widgets Overview</w:t>
        </w:r>
        <w:r w:rsidR="00401066">
          <w:rPr>
            <w:noProof/>
            <w:webHidden/>
          </w:rPr>
          <w:tab/>
        </w:r>
        <w:r w:rsidR="00401066">
          <w:rPr>
            <w:noProof/>
            <w:webHidden/>
          </w:rPr>
          <w:fldChar w:fldCharType="begin"/>
        </w:r>
        <w:r w:rsidR="00401066">
          <w:rPr>
            <w:noProof/>
            <w:webHidden/>
          </w:rPr>
          <w:instrText xml:space="preserve"> PAGEREF _Toc418525463 \h </w:instrText>
        </w:r>
        <w:r w:rsidR="00401066">
          <w:rPr>
            <w:noProof/>
            <w:webHidden/>
          </w:rPr>
        </w:r>
        <w:r w:rsidR="00401066">
          <w:rPr>
            <w:noProof/>
            <w:webHidden/>
          </w:rPr>
          <w:fldChar w:fldCharType="separate"/>
        </w:r>
        <w:r w:rsidR="00401066">
          <w:rPr>
            <w:noProof/>
            <w:webHidden/>
          </w:rPr>
          <w:t>6</w:t>
        </w:r>
        <w:r w:rsidR="00401066">
          <w:rPr>
            <w:noProof/>
            <w:webHidden/>
          </w:rPr>
          <w:fldChar w:fldCharType="end"/>
        </w:r>
      </w:hyperlink>
    </w:p>
    <w:p w:rsidR="00401066" w:rsidRDefault="00F02AB3" w:rsidP="00401066">
      <w:pPr>
        <w:pStyle w:val="TOC1"/>
        <w:rPr>
          <w:noProof/>
        </w:rPr>
      </w:pPr>
      <w:hyperlink w:anchor="_Toc418525464" w:history="1">
        <w:r w:rsidR="00401066" w:rsidRPr="005D2E34">
          <w:rPr>
            <w:rStyle w:val="Hyperlink"/>
            <w:noProof/>
          </w:rPr>
          <w:t>2.</w:t>
        </w:r>
        <w:r w:rsidR="00401066">
          <w:rPr>
            <w:noProof/>
          </w:rPr>
          <w:tab/>
        </w:r>
        <w:r w:rsidR="00401066" w:rsidRPr="005D2E34">
          <w:rPr>
            <w:rStyle w:val="Hyperlink"/>
            <w:noProof/>
          </w:rPr>
          <w:t>Account Details</w:t>
        </w:r>
        <w:r w:rsidR="00401066">
          <w:rPr>
            <w:noProof/>
            <w:webHidden/>
          </w:rPr>
          <w:tab/>
        </w:r>
        <w:r w:rsidR="00401066">
          <w:rPr>
            <w:noProof/>
            <w:webHidden/>
          </w:rPr>
          <w:fldChar w:fldCharType="begin"/>
        </w:r>
        <w:r w:rsidR="00401066">
          <w:rPr>
            <w:noProof/>
            <w:webHidden/>
          </w:rPr>
          <w:instrText xml:space="preserve"> PAGEREF _Toc418525464 \h </w:instrText>
        </w:r>
        <w:r w:rsidR="00401066">
          <w:rPr>
            <w:noProof/>
            <w:webHidden/>
          </w:rPr>
        </w:r>
        <w:r w:rsidR="00401066">
          <w:rPr>
            <w:noProof/>
            <w:webHidden/>
          </w:rPr>
          <w:fldChar w:fldCharType="separate"/>
        </w:r>
        <w:r w:rsidR="00401066">
          <w:rPr>
            <w:noProof/>
            <w:webHidden/>
          </w:rPr>
          <w:t>10</w:t>
        </w:r>
        <w:r w:rsidR="00401066">
          <w:rPr>
            <w:noProof/>
            <w:webHidden/>
          </w:rPr>
          <w:fldChar w:fldCharType="end"/>
        </w:r>
      </w:hyperlink>
    </w:p>
    <w:p w:rsidR="00401066" w:rsidRDefault="00F02AB3">
      <w:pPr>
        <w:pStyle w:val="TOC2"/>
        <w:tabs>
          <w:tab w:val="left" w:pos="880"/>
          <w:tab w:val="right" w:leader="dot" w:pos="9350"/>
        </w:tabs>
        <w:rPr>
          <w:noProof/>
        </w:rPr>
      </w:pPr>
      <w:hyperlink w:anchor="_Toc418525465" w:history="1">
        <w:r w:rsidR="00401066" w:rsidRPr="005D2E34">
          <w:rPr>
            <w:rStyle w:val="Hyperlink"/>
            <w:noProof/>
          </w:rPr>
          <w:t>2.1.</w:t>
        </w:r>
        <w:r w:rsidR="00401066">
          <w:rPr>
            <w:noProof/>
          </w:rPr>
          <w:tab/>
        </w:r>
        <w:r w:rsidR="00401066" w:rsidRPr="005D2E34">
          <w:rPr>
            <w:rStyle w:val="Hyperlink"/>
            <w:noProof/>
          </w:rPr>
          <w:t>Wireframe</w:t>
        </w:r>
        <w:r w:rsidR="00401066">
          <w:rPr>
            <w:noProof/>
            <w:webHidden/>
          </w:rPr>
          <w:tab/>
        </w:r>
        <w:r w:rsidR="00401066">
          <w:rPr>
            <w:noProof/>
            <w:webHidden/>
          </w:rPr>
          <w:fldChar w:fldCharType="begin"/>
        </w:r>
        <w:r w:rsidR="00401066">
          <w:rPr>
            <w:noProof/>
            <w:webHidden/>
          </w:rPr>
          <w:instrText xml:space="preserve"> PAGEREF _Toc418525465 \h </w:instrText>
        </w:r>
        <w:r w:rsidR="00401066">
          <w:rPr>
            <w:noProof/>
            <w:webHidden/>
          </w:rPr>
        </w:r>
        <w:r w:rsidR="00401066">
          <w:rPr>
            <w:noProof/>
            <w:webHidden/>
          </w:rPr>
          <w:fldChar w:fldCharType="separate"/>
        </w:r>
        <w:r w:rsidR="00401066">
          <w:rPr>
            <w:noProof/>
            <w:webHidden/>
          </w:rPr>
          <w:t>10</w:t>
        </w:r>
        <w:r w:rsidR="00401066">
          <w:rPr>
            <w:noProof/>
            <w:webHidden/>
          </w:rPr>
          <w:fldChar w:fldCharType="end"/>
        </w:r>
      </w:hyperlink>
    </w:p>
    <w:p w:rsidR="00401066" w:rsidRDefault="00F02AB3">
      <w:pPr>
        <w:pStyle w:val="TOC2"/>
        <w:tabs>
          <w:tab w:val="left" w:pos="880"/>
          <w:tab w:val="right" w:leader="dot" w:pos="9350"/>
        </w:tabs>
        <w:rPr>
          <w:noProof/>
        </w:rPr>
      </w:pPr>
      <w:hyperlink w:anchor="_Toc418525466" w:history="1">
        <w:r w:rsidR="00401066" w:rsidRPr="005D2E34">
          <w:rPr>
            <w:rStyle w:val="Hyperlink"/>
            <w:noProof/>
          </w:rPr>
          <w:t>2.2.</w:t>
        </w:r>
        <w:r w:rsidR="00401066">
          <w:rPr>
            <w:noProof/>
          </w:rPr>
          <w:tab/>
        </w:r>
        <w:r w:rsidR="00401066" w:rsidRPr="005D2E34">
          <w:rPr>
            <w:rStyle w:val="Hyperlink"/>
            <w:noProof/>
          </w:rPr>
          <w:t>Widgets Overview</w:t>
        </w:r>
        <w:r w:rsidR="00401066">
          <w:rPr>
            <w:noProof/>
            <w:webHidden/>
          </w:rPr>
          <w:tab/>
        </w:r>
        <w:r w:rsidR="00401066">
          <w:rPr>
            <w:noProof/>
            <w:webHidden/>
          </w:rPr>
          <w:fldChar w:fldCharType="begin"/>
        </w:r>
        <w:r w:rsidR="00401066">
          <w:rPr>
            <w:noProof/>
            <w:webHidden/>
          </w:rPr>
          <w:instrText xml:space="preserve"> PAGEREF _Toc418525466 \h </w:instrText>
        </w:r>
        <w:r w:rsidR="00401066">
          <w:rPr>
            <w:noProof/>
            <w:webHidden/>
          </w:rPr>
        </w:r>
        <w:r w:rsidR="00401066">
          <w:rPr>
            <w:noProof/>
            <w:webHidden/>
          </w:rPr>
          <w:fldChar w:fldCharType="separate"/>
        </w:r>
        <w:r w:rsidR="00401066">
          <w:rPr>
            <w:noProof/>
            <w:webHidden/>
          </w:rPr>
          <w:t>11</w:t>
        </w:r>
        <w:r w:rsidR="00401066">
          <w:rPr>
            <w:noProof/>
            <w:webHidden/>
          </w:rPr>
          <w:fldChar w:fldCharType="end"/>
        </w:r>
      </w:hyperlink>
    </w:p>
    <w:p w:rsidR="00401066" w:rsidRDefault="00F02AB3" w:rsidP="00401066">
      <w:pPr>
        <w:pStyle w:val="TOC1"/>
        <w:rPr>
          <w:noProof/>
        </w:rPr>
      </w:pPr>
      <w:hyperlink w:anchor="_Toc418525467" w:history="1">
        <w:r w:rsidR="00401066" w:rsidRPr="005D2E34">
          <w:rPr>
            <w:rStyle w:val="Hyperlink"/>
            <w:noProof/>
          </w:rPr>
          <w:t>3.</w:t>
        </w:r>
        <w:r w:rsidR="00401066">
          <w:rPr>
            <w:noProof/>
          </w:rPr>
          <w:tab/>
        </w:r>
        <w:r w:rsidR="00401066" w:rsidRPr="005D2E34">
          <w:rPr>
            <w:rStyle w:val="Hyperlink"/>
            <w:noProof/>
          </w:rPr>
          <w:t>Account Inquiry - Grid View</w:t>
        </w:r>
        <w:r w:rsidR="00401066">
          <w:rPr>
            <w:noProof/>
            <w:webHidden/>
          </w:rPr>
          <w:tab/>
        </w:r>
        <w:r w:rsidR="00401066">
          <w:rPr>
            <w:noProof/>
            <w:webHidden/>
          </w:rPr>
          <w:fldChar w:fldCharType="begin"/>
        </w:r>
        <w:r w:rsidR="00401066">
          <w:rPr>
            <w:noProof/>
            <w:webHidden/>
          </w:rPr>
          <w:instrText xml:space="preserve"> PAGEREF _Toc418525467 \h </w:instrText>
        </w:r>
        <w:r w:rsidR="00401066">
          <w:rPr>
            <w:noProof/>
            <w:webHidden/>
          </w:rPr>
        </w:r>
        <w:r w:rsidR="00401066">
          <w:rPr>
            <w:noProof/>
            <w:webHidden/>
          </w:rPr>
          <w:fldChar w:fldCharType="separate"/>
        </w:r>
        <w:r w:rsidR="00401066">
          <w:rPr>
            <w:noProof/>
            <w:webHidden/>
          </w:rPr>
          <w:t>14</w:t>
        </w:r>
        <w:r w:rsidR="00401066">
          <w:rPr>
            <w:noProof/>
            <w:webHidden/>
          </w:rPr>
          <w:fldChar w:fldCharType="end"/>
        </w:r>
      </w:hyperlink>
    </w:p>
    <w:p w:rsidR="00401066" w:rsidRDefault="00F02AB3">
      <w:pPr>
        <w:pStyle w:val="TOC2"/>
        <w:tabs>
          <w:tab w:val="left" w:pos="880"/>
          <w:tab w:val="right" w:leader="dot" w:pos="9350"/>
        </w:tabs>
        <w:rPr>
          <w:noProof/>
        </w:rPr>
      </w:pPr>
      <w:hyperlink w:anchor="_Toc418525468" w:history="1">
        <w:r w:rsidR="00401066" w:rsidRPr="005D2E34">
          <w:rPr>
            <w:rStyle w:val="Hyperlink"/>
            <w:noProof/>
          </w:rPr>
          <w:t>3.1.</w:t>
        </w:r>
        <w:r w:rsidR="00401066">
          <w:rPr>
            <w:noProof/>
          </w:rPr>
          <w:tab/>
        </w:r>
        <w:r w:rsidR="00401066" w:rsidRPr="005D2E34">
          <w:rPr>
            <w:rStyle w:val="Hyperlink"/>
            <w:noProof/>
          </w:rPr>
          <w:t>Wireframe</w:t>
        </w:r>
        <w:r w:rsidR="00401066">
          <w:rPr>
            <w:noProof/>
            <w:webHidden/>
          </w:rPr>
          <w:tab/>
        </w:r>
        <w:r w:rsidR="00401066">
          <w:rPr>
            <w:noProof/>
            <w:webHidden/>
          </w:rPr>
          <w:fldChar w:fldCharType="begin"/>
        </w:r>
        <w:r w:rsidR="00401066">
          <w:rPr>
            <w:noProof/>
            <w:webHidden/>
          </w:rPr>
          <w:instrText xml:space="preserve"> PAGEREF _Toc418525468 \h </w:instrText>
        </w:r>
        <w:r w:rsidR="00401066">
          <w:rPr>
            <w:noProof/>
            <w:webHidden/>
          </w:rPr>
        </w:r>
        <w:r w:rsidR="00401066">
          <w:rPr>
            <w:noProof/>
            <w:webHidden/>
          </w:rPr>
          <w:fldChar w:fldCharType="separate"/>
        </w:r>
        <w:r w:rsidR="00401066">
          <w:rPr>
            <w:noProof/>
            <w:webHidden/>
          </w:rPr>
          <w:t>14</w:t>
        </w:r>
        <w:r w:rsidR="00401066">
          <w:rPr>
            <w:noProof/>
            <w:webHidden/>
          </w:rPr>
          <w:fldChar w:fldCharType="end"/>
        </w:r>
      </w:hyperlink>
    </w:p>
    <w:p w:rsidR="00401066" w:rsidRDefault="00F02AB3">
      <w:pPr>
        <w:pStyle w:val="TOC2"/>
        <w:tabs>
          <w:tab w:val="left" w:pos="880"/>
          <w:tab w:val="right" w:leader="dot" w:pos="9350"/>
        </w:tabs>
        <w:rPr>
          <w:noProof/>
        </w:rPr>
      </w:pPr>
      <w:hyperlink w:anchor="_Toc418525469" w:history="1">
        <w:r w:rsidR="00401066" w:rsidRPr="005D2E34">
          <w:rPr>
            <w:rStyle w:val="Hyperlink"/>
            <w:noProof/>
          </w:rPr>
          <w:t>3.2.</w:t>
        </w:r>
        <w:r w:rsidR="00401066">
          <w:rPr>
            <w:noProof/>
          </w:rPr>
          <w:tab/>
        </w:r>
        <w:r w:rsidR="00401066" w:rsidRPr="005D2E34">
          <w:rPr>
            <w:rStyle w:val="Hyperlink"/>
            <w:noProof/>
          </w:rPr>
          <w:t>Widgets Overview</w:t>
        </w:r>
        <w:r w:rsidR="00401066">
          <w:rPr>
            <w:noProof/>
            <w:webHidden/>
          </w:rPr>
          <w:tab/>
        </w:r>
        <w:r w:rsidR="00401066">
          <w:rPr>
            <w:noProof/>
            <w:webHidden/>
          </w:rPr>
          <w:fldChar w:fldCharType="begin"/>
        </w:r>
        <w:r w:rsidR="00401066">
          <w:rPr>
            <w:noProof/>
            <w:webHidden/>
          </w:rPr>
          <w:instrText xml:space="preserve"> PAGEREF _Toc418525469 \h </w:instrText>
        </w:r>
        <w:r w:rsidR="00401066">
          <w:rPr>
            <w:noProof/>
            <w:webHidden/>
          </w:rPr>
        </w:r>
        <w:r w:rsidR="00401066">
          <w:rPr>
            <w:noProof/>
            <w:webHidden/>
          </w:rPr>
          <w:fldChar w:fldCharType="separate"/>
        </w:r>
        <w:r w:rsidR="00401066">
          <w:rPr>
            <w:noProof/>
            <w:webHidden/>
          </w:rPr>
          <w:t>14</w:t>
        </w:r>
        <w:r w:rsidR="00401066">
          <w:rPr>
            <w:noProof/>
            <w:webHidden/>
          </w:rPr>
          <w:fldChar w:fldCharType="end"/>
        </w:r>
      </w:hyperlink>
    </w:p>
    <w:p w:rsidR="00401066" w:rsidRDefault="00F02AB3">
      <w:pPr>
        <w:pStyle w:val="TOC2"/>
        <w:tabs>
          <w:tab w:val="left" w:pos="880"/>
          <w:tab w:val="right" w:leader="dot" w:pos="9350"/>
        </w:tabs>
        <w:rPr>
          <w:noProof/>
        </w:rPr>
      </w:pPr>
      <w:hyperlink w:anchor="_Toc418525470" w:history="1">
        <w:r w:rsidR="00401066" w:rsidRPr="005D2E34">
          <w:rPr>
            <w:rStyle w:val="Hyperlink"/>
            <w:noProof/>
          </w:rPr>
          <w:t>3.3.</w:t>
        </w:r>
        <w:r w:rsidR="00401066">
          <w:rPr>
            <w:noProof/>
          </w:rPr>
          <w:tab/>
        </w:r>
        <w:r w:rsidR="00401066" w:rsidRPr="005D2E34">
          <w:rPr>
            <w:rStyle w:val="Hyperlink"/>
            <w:noProof/>
          </w:rPr>
          <w:t>Custom-Fetch</w:t>
        </w:r>
        <w:r w:rsidR="00401066">
          <w:rPr>
            <w:noProof/>
            <w:webHidden/>
          </w:rPr>
          <w:tab/>
        </w:r>
        <w:r w:rsidR="00401066">
          <w:rPr>
            <w:noProof/>
            <w:webHidden/>
          </w:rPr>
          <w:fldChar w:fldCharType="begin"/>
        </w:r>
        <w:r w:rsidR="00401066">
          <w:rPr>
            <w:noProof/>
            <w:webHidden/>
          </w:rPr>
          <w:instrText xml:space="preserve"> PAGEREF _Toc418525470 \h </w:instrText>
        </w:r>
        <w:r w:rsidR="00401066">
          <w:rPr>
            <w:noProof/>
            <w:webHidden/>
          </w:rPr>
        </w:r>
        <w:r w:rsidR="00401066">
          <w:rPr>
            <w:noProof/>
            <w:webHidden/>
          </w:rPr>
          <w:fldChar w:fldCharType="separate"/>
        </w:r>
        <w:r w:rsidR="00401066">
          <w:rPr>
            <w:noProof/>
            <w:webHidden/>
          </w:rPr>
          <w:t>17</w:t>
        </w:r>
        <w:r w:rsidR="00401066">
          <w:rPr>
            <w:noProof/>
            <w:webHidden/>
          </w:rPr>
          <w:fldChar w:fldCharType="end"/>
        </w:r>
      </w:hyperlink>
    </w:p>
    <w:p w:rsidR="00401066" w:rsidRDefault="00F02AB3">
      <w:pPr>
        <w:pStyle w:val="TOC3"/>
        <w:tabs>
          <w:tab w:val="left" w:pos="1320"/>
          <w:tab w:val="right" w:leader="dot" w:pos="9350"/>
        </w:tabs>
        <w:rPr>
          <w:noProof/>
        </w:rPr>
      </w:pPr>
      <w:hyperlink w:anchor="_Toc418525471" w:history="1">
        <w:r w:rsidR="00401066" w:rsidRPr="005D2E34">
          <w:rPr>
            <w:rStyle w:val="Hyperlink"/>
            <w:noProof/>
          </w:rPr>
          <w:t>3.3.1.</w:t>
        </w:r>
        <w:r w:rsidR="00401066">
          <w:rPr>
            <w:noProof/>
          </w:rPr>
          <w:tab/>
        </w:r>
        <w:r w:rsidR="00401066" w:rsidRPr="005D2E34">
          <w:rPr>
            <w:rStyle w:val="Hyperlink"/>
            <w:noProof/>
          </w:rPr>
          <w:t>State1</w:t>
        </w:r>
        <w:r w:rsidR="00401066">
          <w:rPr>
            <w:noProof/>
            <w:webHidden/>
          </w:rPr>
          <w:tab/>
        </w:r>
        <w:r w:rsidR="00401066">
          <w:rPr>
            <w:noProof/>
            <w:webHidden/>
          </w:rPr>
          <w:fldChar w:fldCharType="begin"/>
        </w:r>
        <w:r w:rsidR="00401066">
          <w:rPr>
            <w:noProof/>
            <w:webHidden/>
          </w:rPr>
          <w:instrText xml:space="preserve"> PAGEREF _Toc418525471 \h </w:instrText>
        </w:r>
        <w:r w:rsidR="00401066">
          <w:rPr>
            <w:noProof/>
            <w:webHidden/>
          </w:rPr>
        </w:r>
        <w:r w:rsidR="00401066">
          <w:rPr>
            <w:noProof/>
            <w:webHidden/>
          </w:rPr>
          <w:fldChar w:fldCharType="separate"/>
        </w:r>
        <w:r w:rsidR="00401066">
          <w:rPr>
            <w:noProof/>
            <w:webHidden/>
          </w:rPr>
          <w:t>17</w:t>
        </w:r>
        <w:r w:rsidR="00401066">
          <w:rPr>
            <w:noProof/>
            <w:webHidden/>
          </w:rPr>
          <w:fldChar w:fldCharType="end"/>
        </w:r>
      </w:hyperlink>
    </w:p>
    <w:p w:rsidR="00401066" w:rsidRDefault="00F02AB3">
      <w:pPr>
        <w:pStyle w:val="TOC2"/>
        <w:tabs>
          <w:tab w:val="left" w:pos="880"/>
          <w:tab w:val="right" w:leader="dot" w:pos="9350"/>
        </w:tabs>
        <w:rPr>
          <w:noProof/>
        </w:rPr>
      </w:pPr>
      <w:hyperlink w:anchor="_Toc418525472" w:history="1">
        <w:r w:rsidR="00401066" w:rsidRPr="005D2E34">
          <w:rPr>
            <w:rStyle w:val="Hyperlink"/>
            <w:noProof/>
          </w:rPr>
          <w:t>3.4.</w:t>
        </w:r>
        <w:r w:rsidR="00401066">
          <w:rPr>
            <w:noProof/>
          </w:rPr>
          <w:tab/>
        </w:r>
        <w:r w:rsidR="00401066" w:rsidRPr="005D2E34">
          <w:rPr>
            <w:rStyle w:val="Hyperlink"/>
            <w:noProof/>
          </w:rPr>
          <w:t>dp-Tagging</w:t>
        </w:r>
        <w:r w:rsidR="00401066">
          <w:rPr>
            <w:noProof/>
            <w:webHidden/>
          </w:rPr>
          <w:tab/>
        </w:r>
        <w:r w:rsidR="00401066">
          <w:rPr>
            <w:noProof/>
            <w:webHidden/>
          </w:rPr>
          <w:fldChar w:fldCharType="begin"/>
        </w:r>
        <w:r w:rsidR="00401066">
          <w:rPr>
            <w:noProof/>
            <w:webHidden/>
          </w:rPr>
          <w:instrText xml:space="preserve"> PAGEREF _Toc418525472 \h </w:instrText>
        </w:r>
        <w:r w:rsidR="00401066">
          <w:rPr>
            <w:noProof/>
            <w:webHidden/>
          </w:rPr>
        </w:r>
        <w:r w:rsidR="00401066">
          <w:rPr>
            <w:noProof/>
            <w:webHidden/>
          </w:rPr>
          <w:fldChar w:fldCharType="separate"/>
        </w:r>
        <w:r w:rsidR="00401066">
          <w:rPr>
            <w:noProof/>
            <w:webHidden/>
          </w:rPr>
          <w:t>18</w:t>
        </w:r>
        <w:r w:rsidR="00401066">
          <w:rPr>
            <w:noProof/>
            <w:webHidden/>
          </w:rPr>
          <w:fldChar w:fldCharType="end"/>
        </w:r>
      </w:hyperlink>
    </w:p>
    <w:p w:rsidR="00401066" w:rsidRDefault="00F02AB3">
      <w:pPr>
        <w:pStyle w:val="TOC3"/>
        <w:tabs>
          <w:tab w:val="left" w:pos="1320"/>
          <w:tab w:val="right" w:leader="dot" w:pos="9350"/>
        </w:tabs>
        <w:rPr>
          <w:noProof/>
        </w:rPr>
      </w:pPr>
      <w:hyperlink w:anchor="_Toc418525473" w:history="1">
        <w:r w:rsidR="00401066" w:rsidRPr="005D2E34">
          <w:rPr>
            <w:rStyle w:val="Hyperlink"/>
            <w:noProof/>
          </w:rPr>
          <w:t>3.4.1.</w:t>
        </w:r>
        <w:r w:rsidR="00401066">
          <w:rPr>
            <w:noProof/>
          </w:rPr>
          <w:tab/>
        </w:r>
        <w:r w:rsidR="00401066" w:rsidRPr="005D2E34">
          <w:rPr>
            <w:rStyle w:val="Hyperlink"/>
            <w:noProof/>
          </w:rPr>
          <w:t>State1</w:t>
        </w:r>
        <w:r w:rsidR="00401066">
          <w:rPr>
            <w:noProof/>
            <w:webHidden/>
          </w:rPr>
          <w:tab/>
        </w:r>
        <w:r w:rsidR="00401066">
          <w:rPr>
            <w:noProof/>
            <w:webHidden/>
          </w:rPr>
          <w:fldChar w:fldCharType="begin"/>
        </w:r>
        <w:r w:rsidR="00401066">
          <w:rPr>
            <w:noProof/>
            <w:webHidden/>
          </w:rPr>
          <w:instrText xml:space="preserve"> PAGEREF _Toc418525473 \h </w:instrText>
        </w:r>
        <w:r w:rsidR="00401066">
          <w:rPr>
            <w:noProof/>
            <w:webHidden/>
          </w:rPr>
        </w:r>
        <w:r w:rsidR="00401066">
          <w:rPr>
            <w:noProof/>
            <w:webHidden/>
          </w:rPr>
          <w:fldChar w:fldCharType="separate"/>
        </w:r>
        <w:r w:rsidR="00401066">
          <w:rPr>
            <w:noProof/>
            <w:webHidden/>
          </w:rPr>
          <w:t>18</w:t>
        </w:r>
        <w:r w:rsidR="00401066">
          <w:rPr>
            <w:noProof/>
            <w:webHidden/>
          </w:rPr>
          <w:fldChar w:fldCharType="end"/>
        </w:r>
      </w:hyperlink>
    </w:p>
    <w:p w:rsidR="00401066" w:rsidRDefault="00F02AB3" w:rsidP="00401066">
      <w:pPr>
        <w:pStyle w:val="TOC1"/>
        <w:rPr>
          <w:noProof/>
        </w:rPr>
      </w:pPr>
      <w:hyperlink w:anchor="_Toc418525474" w:history="1">
        <w:r w:rsidR="00401066" w:rsidRPr="005D2E34">
          <w:rPr>
            <w:rStyle w:val="Hyperlink"/>
            <w:noProof/>
          </w:rPr>
          <w:t>4.</w:t>
        </w:r>
        <w:r w:rsidR="00401066">
          <w:rPr>
            <w:noProof/>
          </w:rPr>
          <w:tab/>
        </w:r>
        <w:r w:rsidR="00401066" w:rsidRPr="005D2E34">
          <w:rPr>
            <w:rStyle w:val="Hyperlink"/>
            <w:noProof/>
          </w:rPr>
          <w:t>Account Inquiry - Calendar View</w:t>
        </w:r>
        <w:r w:rsidR="00401066">
          <w:rPr>
            <w:noProof/>
            <w:webHidden/>
          </w:rPr>
          <w:tab/>
        </w:r>
        <w:r w:rsidR="00401066">
          <w:rPr>
            <w:noProof/>
            <w:webHidden/>
          </w:rPr>
          <w:fldChar w:fldCharType="begin"/>
        </w:r>
        <w:r w:rsidR="00401066">
          <w:rPr>
            <w:noProof/>
            <w:webHidden/>
          </w:rPr>
          <w:instrText xml:space="preserve"> PAGEREF _Toc418525474 \h </w:instrText>
        </w:r>
        <w:r w:rsidR="00401066">
          <w:rPr>
            <w:noProof/>
            <w:webHidden/>
          </w:rPr>
        </w:r>
        <w:r w:rsidR="00401066">
          <w:rPr>
            <w:noProof/>
            <w:webHidden/>
          </w:rPr>
          <w:fldChar w:fldCharType="separate"/>
        </w:r>
        <w:r w:rsidR="00401066">
          <w:rPr>
            <w:noProof/>
            <w:webHidden/>
          </w:rPr>
          <w:t>19</w:t>
        </w:r>
        <w:r w:rsidR="00401066">
          <w:rPr>
            <w:noProof/>
            <w:webHidden/>
          </w:rPr>
          <w:fldChar w:fldCharType="end"/>
        </w:r>
      </w:hyperlink>
    </w:p>
    <w:p w:rsidR="00401066" w:rsidRDefault="00F02AB3">
      <w:pPr>
        <w:pStyle w:val="TOC2"/>
        <w:tabs>
          <w:tab w:val="left" w:pos="880"/>
          <w:tab w:val="right" w:leader="dot" w:pos="9350"/>
        </w:tabs>
        <w:rPr>
          <w:noProof/>
        </w:rPr>
      </w:pPr>
      <w:hyperlink w:anchor="_Toc418525475" w:history="1">
        <w:r w:rsidR="00401066" w:rsidRPr="005D2E34">
          <w:rPr>
            <w:rStyle w:val="Hyperlink"/>
            <w:noProof/>
          </w:rPr>
          <w:t>4.1.</w:t>
        </w:r>
        <w:r w:rsidR="00401066">
          <w:rPr>
            <w:noProof/>
          </w:rPr>
          <w:tab/>
        </w:r>
        <w:r w:rsidR="00401066" w:rsidRPr="005D2E34">
          <w:rPr>
            <w:rStyle w:val="Hyperlink"/>
            <w:noProof/>
          </w:rPr>
          <w:t>Wireframe</w:t>
        </w:r>
        <w:r w:rsidR="00401066">
          <w:rPr>
            <w:noProof/>
            <w:webHidden/>
          </w:rPr>
          <w:tab/>
        </w:r>
        <w:r w:rsidR="00401066">
          <w:rPr>
            <w:noProof/>
            <w:webHidden/>
          </w:rPr>
          <w:fldChar w:fldCharType="begin"/>
        </w:r>
        <w:r w:rsidR="00401066">
          <w:rPr>
            <w:noProof/>
            <w:webHidden/>
          </w:rPr>
          <w:instrText xml:space="preserve"> PAGEREF _Toc418525475 \h </w:instrText>
        </w:r>
        <w:r w:rsidR="00401066">
          <w:rPr>
            <w:noProof/>
            <w:webHidden/>
          </w:rPr>
        </w:r>
        <w:r w:rsidR="00401066">
          <w:rPr>
            <w:noProof/>
            <w:webHidden/>
          </w:rPr>
          <w:fldChar w:fldCharType="separate"/>
        </w:r>
        <w:r w:rsidR="00401066">
          <w:rPr>
            <w:noProof/>
            <w:webHidden/>
          </w:rPr>
          <w:t>19</w:t>
        </w:r>
        <w:r w:rsidR="00401066">
          <w:rPr>
            <w:noProof/>
            <w:webHidden/>
          </w:rPr>
          <w:fldChar w:fldCharType="end"/>
        </w:r>
      </w:hyperlink>
    </w:p>
    <w:p w:rsidR="00401066" w:rsidRDefault="00F02AB3">
      <w:pPr>
        <w:pStyle w:val="TOC2"/>
        <w:tabs>
          <w:tab w:val="left" w:pos="880"/>
          <w:tab w:val="right" w:leader="dot" w:pos="9350"/>
        </w:tabs>
        <w:rPr>
          <w:noProof/>
        </w:rPr>
      </w:pPr>
      <w:hyperlink w:anchor="_Toc418525476" w:history="1">
        <w:r w:rsidR="00401066" w:rsidRPr="005D2E34">
          <w:rPr>
            <w:rStyle w:val="Hyperlink"/>
            <w:noProof/>
          </w:rPr>
          <w:t>4.2.</w:t>
        </w:r>
        <w:r w:rsidR="00401066">
          <w:rPr>
            <w:noProof/>
          </w:rPr>
          <w:tab/>
        </w:r>
        <w:r w:rsidR="00401066" w:rsidRPr="005D2E34">
          <w:rPr>
            <w:rStyle w:val="Hyperlink"/>
            <w:noProof/>
          </w:rPr>
          <w:t>Widgets Overview</w:t>
        </w:r>
        <w:r w:rsidR="00401066">
          <w:rPr>
            <w:noProof/>
            <w:webHidden/>
          </w:rPr>
          <w:tab/>
        </w:r>
        <w:r w:rsidR="00401066">
          <w:rPr>
            <w:noProof/>
            <w:webHidden/>
          </w:rPr>
          <w:fldChar w:fldCharType="begin"/>
        </w:r>
        <w:r w:rsidR="00401066">
          <w:rPr>
            <w:noProof/>
            <w:webHidden/>
          </w:rPr>
          <w:instrText xml:space="preserve"> PAGEREF _Toc418525476 \h </w:instrText>
        </w:r>
        <w:r w:rsidR="00401066">
          <w:rPr>
            <w:noProof/>
            <w:webHidden/>
          </w:rPr>
        </w:r>
        <w:r w:rsidR="00401066">
          <w:rPr>
            <w:noProof/>
            <w:webHidden/>
          </w:rPr>
          <w:fldChar w:fldCharType="separate"/>
        </w:r>
        <w:r w:rsidR="00401066">
          <w:rPr>
            <w:noProof/>
            <w:webHidden/>
          </w:rPr>
          <w:t>20</w:t>
        </w:r>
        <w:r w:rsidR="00401066">
          <w:rPr>
            <w:noProof/>
            <w:webHidden/>
          </w:rPr>
          <w:fldChar w:fldCharType="end"/>
        </w:r>
      </w:hyperlink>
    </w:p>
    <w:p w:rsidR="00401066" w:rsidRDefault="00F02AB3" w:rsidP="00401066">
      <w:pPr>
        <w:pStyle w:val="TOC1"/>
        <w:rPr>
          <w:noProof/>
        </w:rPr>
      </w:pPr>
      <w:hyperlink w:anchor="_Toc418525477" w:history="1">
        <w:r w:rsidR="00401066" w:rsidRPr="005D2E34">
          <w:rPr>
            <w:rStyle w:val="Hyperlink"/>
            <w:noProof/>
          </w:rPr>
          <w:t>5.</w:t>
        </w:r>
        <w:r w:rsidR="00401066">
          <w:rPr>
            <w:noProof/>
          </w:rPr>
          <w:tab/>
        </w:r>
        <w:r w:rsidR="00401066" w:rsidRPr="005D2E34">
          <w:rPr>
            <w:rStyle w:val="Hyperlink"/>
            <w:noProof/>
          </w:rPr>
          <w:t>Account Inquiry - Chart View</w:t>
        </w:r>
        <w:r w:rsidR="00401066">
          <w:rPr>
            <w:noProof/>
            <w:webHidden/>
          </w:rPr>
          <w:tab/>
        </w:r>
        <w:r w:rsidR="00401066">
          <w:rPr>
            <w:noProof/>
            <w:webHidden/>
          </w:rPr>
          <w:fldChar w:fldCharType="begin"/>
        </w:r>
        <w:r w:rsidR="00401066">
          <w:rPr>
            <w:noProof/>
            <w:webHidden/>
          </w:rPr>
          <w:instrText xml:space="preserve"> PAGEREF _Toc418525477 \h </w:instrText>
        </w:r>
        <w:r w:rsidR="00401066">
          <w:rPr>
            <w:noProof/>
            <w:webHidden/>
          </w:rPr>
        </w:r>
        <w:r w:rsidR="00401066">
          <w:rPr>
            <w:noProof/>
            <w:webHidden/>
          </w:rPr>
          <w:fldChar w:fldCharType="separate"/>
        </w:r>
        <w:r w:rsidR="00401066">
          <w:rPr>
            <w:noProof/>
            <w:webHidden/>
          </w:rPr>
          <w:t>22</w:t>
        </w:r>
        <w:r w:rsidR="00401066">
          <w:rPr>
            <w:noProof/>
            <w:webHidden/>
          </w:rPr>
          <w:fldChar w:fldCharType="end"/>
        </w:r>
      </w:hyperlink>
    </w:p>
    <w:p w:rsidR="00401066" w:rsidRDefault="00F02AB3">
      <w:pPr>
        <w:pStyle w:val="TOC2"/>
        <w:tabs>
          <w:tab w:val="left" w:pos="880"/>
          <w:tab w:val="right" w:leader="dot" w:pos="9350"/>
        </w:tabs>
        <w:rPr>
          <w:noProof/>
        </w:rPr>
      </w:pPr>
      <w:hyperlink w:anchor="_Toc418525478" w:history="1">
        <w:r w:rsidR="00401066" w:rsidRPr="005D2E34">
          <w:rPr>
            <w:rStyle w:val="Hyperlink"/>
            <w:noProof/>
          </w:rPr>
          <w:t>5.1.</w:t>
        </w:r>
        <w:r w:rsidR="00401066">
          <w:rPr>
            <w:noProof/>
          </w:rPr>
          <w:tab/>
        </w:r>
        <w:r w:rsidR="00401066" w:rsidRPr="005D2E34">
          <w:rPr>
            <w:rStyle w:val="Hyperlink"/>
            <w:noProof/>
          </w:rPr>
          <w:t>Wireframe</w:t>
        </w:r>
        <w:r w:rsidR="00401066">
          <w:rPr>
            <w:noProof/>
            <w:webHidden/>
          </w:rPr>
          <w:tab/>
        </w:r>
        <w:r w:rsidR="00401066">
          <w:rPr>
            <w:noProof/>
            <w:webHidden/>
          </w:rPr>
          <w:fldChar w:fldCharType="begin"/>
        </w:r>
        <w:r w:rsidR="00401066">
          <w:rPr>
            <w:noProof/>
            <w:webHidden/>
          </w:rPr>
          <w:instrText xml:space="preserve"> PAGEREF _Toc418525478 \h </w:instrText>
        </w:r>
        <w:r w:rsidR="00401066">
          <w:rPr>
            <w:noProof/>
            <w:webHidden/>
          </w:rPr>
        </w:r>
        <w:r w:rsidR="00401066">
          <w:rPr>
            <w:noProof/>
            <w:webHidden/>
          </w:rPr>
          <w:fldChar w:fldCharType="separate"/>
        </w:r>
        <w:r w:rsidR="00401066">
          <w:rPr>
            <w:noProof/>
            <w:webHidden/>
          </w:rPr>
          <w:t>22</w:t>
        </w:r>
        <w:r w:rsidR="00401066">
          <w:rPr>
            <w:noProof/>
            <w:webHidden/>
          </w:rPr>
          <w:fldChar w:fldCharType="end"/>
        </w:r>
      </w:hyperlink>
    </w:p>
    <w:p w:rsidR="00401066" w:rsidRDefault="00F02AB3">
      <w:pPr>
        <w:pStyle w:val="TOC2"/>
        <w:tabs>
          <w:tab w:val="left" w:pos="880"/>
          <w:tab w:val="right" w:leader="dot" w:pos="9350"/>
        </w:tabs>
        <w:rPr>
          <w:noProof/>
        </w:rPr>
      </w:pPr>
      <w:hyperlink w:anchor="_Toc418525479" w:history="1">
        <w:r w:rsidR="00401066" w:rsidRPr="005D2E34">
          <w:rPr>
            <w:rStyle w:val="Hyperlink"/>
            <w:noProof/>
          </w:rPr>
          <w:t>5.2.</w:t>
        </w:r>
        <w:r w:rsidR="00401066">
          <w:rPr>
            <w:noProof/>
          </w:rPr>
          <w:tab/>
        </w:r>
        <w:r w:rsidR="00401066" w:rsidRPr="005D2E34">
          <w:rPr>
            <w:rStyle w:val="Hyperlink"/>
            <w:noProof/>
          </w:rPr>
          <w:t>Widgets Overview</w:t>
        </w:r>
        <w:r w:rsidR="00401066">
          <w:rPr>
            <w:noProof/>
            <w:webHidden/>
          </w:rPr>
          <w:tab/>
        </w:r>
        <w:r w:rsidR="00401066">
          <w:rPr>
            <w:noProof/>
            <w:webHidden/>
          </w:rPr>
          <w:fldChar w:fldCharType="begin"/>
        </w:r>
        <w:r w:rsidR="00401066">
          <w:rPr>
            <w:noProof/>
            <w:webHidden/>
          </w:rPr>
          <w:instrText xml:space="preserve"> PAGEREF _Toc418525479 \h </w:instrText>
        </w:r>
        <w:r w:rsidR="00401066">
          <w:rPr>
            <w:noProof/>
            <w:webHidden/>
          </w:rPr>
        </w:r>
        <w:r w:rsidR="00401066">
          <w:rPr>
            <w:noProof/>
            <w:webHidden/>
          </w:rPr>
          <w:fldChar w:fldCharType="separate"/>
        </w:r>
        <w:r w:rsidR="00401066">
          <w:rPr>
            <w:noProof/>
            <w:webHidden/>
          </w:rPr>
          <w:t>22</w:t>
        </w:r>
        <w:r w:rsidR="00401066">
          <w:rPr>
            <w:noProof/>
            <w:webHidden/>
          </w:rPr>
          <w:fldChar w:fldCharType="end"/>
        </w:r>
      </w:hyperlink>
    </w:p>
    <w:p w:rsidR="005D46BE" w:rsidRDefault="0015051A" w:rsidP="005D46BE">
      <w:pPr>
        <w:rPr>
          <w:b/>
        </w:rPr>
      </w:pPr>
      <w:r>
        <w:rPr>
          <w:b/>
          <w:bCs/>
          <w:noProof/>
        </w:rPr>
        <w:fldChar w:fldCharType="end"/>
      </w:r>
    </w:p>
    <w:p w:rsidR="006D2D0F" w:rsidRDefault="005D46BE" w:rsidP="005D46BE">
      <w:pPr>
        <w:rPr>
          <w:b/>
        </w:rPr>
      </w:pPr>
      <w:r>
        <w:rPr>
          <w:b/>
        </w:rPr>
        <w:br w:type="page"/>
      </w:r>
    </w:p>
    <w:p w:rsidR="00AF33C6" w:rsidRDefault="0015051A">
      <w:pPr>
        <w:pStyle w:val="Heading1"/>
      </w:pPr>
      <w:bookmarkStart w:id="0" w:name="_Toc418525461"/>
      <w:r>
        <w:lastRenderedPageBreak/>
        <w:t>Account Summary</w:t>
      </w:r>
      <w:bookmarkEnd w:id="0"/>
    </w:p>
    <w:p w:rsidR="00AF33C6" w:rsidRDefault="0015051A">
      <w:pPr>
        <w:pStyle w:val="Heading51"/>
        <w:keepNext/>
      </w:pPr>
      <w:r>
        <w:t>Page Overview</w:t>
      </w:r>
    </w:p>
    <w:p w:rsidR="00AF33C6" w:rsidRDefault="0015051A">
      <w:r>
        <w:t>This is the account overview page which displays assets and liabilities as two different tabs. This page will show total assets/liabilities and individual asset / liability types based on the tab that was tapped. There will also be a placeholder (icons/image/button) for Payment/Transfer.</w:t>
      </w:r>
    </w:p>
    <w:p w:rsidR="00AF33C6" w:rsidRDefault="0015051A">
      <w:pPr>
        <w:pStyle w:val="Heading2"/>
      </w:pPr>
      <w:bookmarkStart w:id="1" w:name="_Toc418525462"/>
      <w:r>
        <w:t>Wireframe</w:t>
      </w:r>
      <w:bookmarkEnd w:id="1"/>
    </w:p>
    <w:p w:rsidR="00AF33C6" w:rsidRDefault="000911C3">
      <w:pPr>
        <w:pStyle w:val="AxureImageParagraph"/>
      </w:pPr>
      <w:r>
        <w:rPr>
          <w:noProof/>
        </w:rPr>
        <w:drawing>
          <wp:inline distT="0" distB="0" distL="0" distR="0" wp14:anchorId="1A36E05E" wp14:editId="464A4041">
            <wp:extent cx="5943600" cy="4267200"/>
            <wp:effectExtent l="0" t="0" r="0" b="0"/>
            <wp:docPr id="8" name="AX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U0.png"/>
                    <pic:cNvPicPr>
                      <a:picLocks noChangeAspect="1" noChangeArrowheads="1"/>
                    </pic:cNvPicPr>
                  </pic:nvPicPr>
                  <pic:blipFill>
                    <a:blip r:embed="rId11"/>
                    <a:stretch>
                      <a:fillRect/>
                    </a:stretch>
                  </pic:blipFill>
                  <pic:spPr>
                    <a:xfrm>
                      <a:off x="0" y="0"/>
                      <a:ext cx="5943600" cy="4267200"/>
                    </a:xfrm>
                    <a:prstGeom prst="rect">
                      <a:avLst/>
                    </a:prstGeom>
                  </pic:spPr>
                </pic:pic>
              </a:graphicData>
            </a:graphic>
          </wp:inline>
        </w:drawing>
      </w:r>
    </w:p>
    <w:p w:rsidR="00AF33C6" w:rsidRDefault="0015051A">
      <w:pPr>
        <w:pStyle w:val="Heading2"/>
      </w:pPr>
      <w:bookmarkStart w:id="2" w:name="_Toc418525463"/>
      <w:r>
        <w:lastRenderedPageBreak/>
        <w:t>Widgets Overview</w:t>
      </w:r>
      <w:bookmarkEnd w:id="2"/>
    </w:p>
    <w:tbl>
      <w:tblPr>
        <w:tblStyle w:val="AxureTableStyle"/>
        <w:tblW w:w="0" w:type="auto"/>
        <w:tblLook w:val="04A0" w:firstRow="1" w:lastRow="0" w:firstColumn="1" w:lastColumn="0" w:noHBand="0" w:noVBand="1"/>
      </w:tblPr>
      <w:tblGrid>
        <w:gridCol w:w="308"/>
        <w:gridCol w:w="1139"/>
        <w:gridCol w:w="844"/>
        <w:gridCol w:w="3375"/>
        <w:gridCol w:w="1198"/>
        <w:gridCol w:w="1543"/>
        <w:gridCol w:w="943"/>
      </w:tblGrid>
      <w:tr w:rsidR="00AF33C6" w:rsidTr="00AF33C6">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AF33C6" w:rsidRDefault="0015051A">
            <w:pPr>
              <w:pStyle w:val="AxureTableHeaderText"/>
            </w:pPr>
            <w:r>
              <w:t>#</w:t>
            </w:r>
          </w:p>
        </w:tc>
        <w:tc>
          <w:tcPr>
            <w:tcW w:w="0" w:type="auto"/>
          </w:tcPr>
          <w:p w:rsidR="00AF33C6" w:rsidRDefault="0015051A">
            <w:pPr>
              <w:pStyle w:val="AxureTableHeaderText"/>
            </w:pPr>
            <w:r>
              <w:t>Item Name</w:t>
            </w:r>
          </w:p>
        </w:tc>
        <w:tc>
          <w:tcPr>
            <w:tcW w:w="0" w:type="auto"/>
          </w:tcPr>
          <w:p w:rsidR="00AF33C6" w:rsidRDefault="0015051A">
            <w:pPr>
              <w:pStyle w:val="AxureTableHeaderText"/>
            </w:pPr>
            <w:r>
              <w:t>Kony Widget Type</w:t>
            </w:r>
          </w:p>
        </w:tc>
        <w:tc>
          <w:tcPr>
            <w:tcW w:w="0" w:type="auto"/>
          </w:tcPr>
          <w:p w:rsidR="00AF33C6" w:rsidRDefault="0015051A">
            <w:pPr>
              <w:pStyle w:val="AxureTableHeaderText"/>
            </w:pPr>
            <w:r>
              <w:t>Description</w:t>
            </w:r>
          </w:p>
        </w:tc>
        <w:tc>
          <w:tcPr>
            <w:tcW w:w="0" w:type="auto"/>
          </w:tcPr>
          <w:p w:rsidR="00AF33C6" w:rsidRDefault="0015051A">
            <w:pPr>
              <w:pStyle w:val="AxureTableHeaderText"/>
            </w:pPr>
            <w:r>
              <w:t>Validation Rules</w:t>
            </w:r>
          </w:p>
        </w:tc>
        <w:tc>
          <w:tcPr>
            <w:tcW w:w="0" w:type="auto"/>
          </w:tcPr>
          <w:p w:rsidR="00AF33C6" w:rsidRDefault="0015051A">
            <w:pPr>
              <w:pStyle w:val="AxureTableHeaderText"/>
            </w:pPr>
            <w:r>
              <w:t>Action</w:t>
            </w:r>
          </w:p>
        </w:tc>
        <w:tc>
          <w:tcPr>
            <w:tcW w:w="0" w:type="auto"/>
          </w:tcPr>
          <w:p w:rsidR="00AF33C6" w:rsidRDefault="0015051A">
            <w:pPr>
              <w:pStyle w:val="AxureTableHeaderText"/>
            </w:pPr>
            <w:r>
              <w:t>Mandatory?</w:t>
            </w:r>
          </w:p>
        </w:tc>
      </w:tr>
      <w:tr w:rsidR="00935369" w:rsidTr="00AF33C6">
        <w:trPr>
          <w:cantSplit/>
        </w:trPr>
        <w:tc>
          <w:tcPr>
            <w:tcW w:w="0" w:type="auto"/>
          </w:tcPr>
          <w:p w:rsidR="00935369" w:rsidRDefault="00935369" w:rsidP="00935369">
            <w:pPr>
              <w:pStyle w:val="AxureTableNormalText"/>
            </w:pPr>
            <w:r>
              <w:t>1</w:t>
            </w:r>
          </w:p>
        </w:tc>
        <w:tc>
          <w:tcPr>
            <w:tcW w:w="0" w:type="auto"/>
          </w:tcPr>
          <w:p w:rsidR="00935369" w:rsidRDefault="00935369" w:rsidP="00935369">
            <w:pPr>
              <w:pStyle w:val="AxureTableNormalText"/>
            </w:pPr>
            <w:r>
              <w:t>Account Overview - Assets Tab</w:t>
            </w:r>
          </w:p>
        </w:tc>
        <w:tc>
          <w:tcPr>
            <w:tcW w:w="0" w:type="auto"/>
          </w:tcPr>
          <w:p w:rsidR="00935369" w:rsidRDefault="00935369" w:rsidP="00935369">
            <w:pPr>
              <w:pStyle w:val="AxureTableNormalText"/>
            </w:pPr>
            <w:r>
              <w:t>Form</w:t>
            </w:r>
          </w:p>
        </w:tc>
        <w:tc>
          <w:tcPr>
            <w:tcW w:w="0" w:type="auto"/>
          </w:tcPr>
          <w:p w:rsidR="000F0AB2" w:rsidRDefault="00935369" w:rsidP="000F0AB2">
            <w:pPr>
              <w:pStyle w:val="AxureTableNormalText"/>
            </w:pPr>
            <w:r>
              <w:t>Account Overview page - Assets Tab selected.</w:t>
            </w:r>
            <w:r>
              <w:br/>
              <w:t xml:space="preserve">All the assets and their available balances will be displayed as received from the backend and will be categorized based on the account types. </w:t>
            </w:r>
            <w:r>
              <w:br/>
              <w:t>The order of categorization will be as received from the response. If there is no order is defined then it should follow the order listed below</w:t>
            </w:r>
            <w:r w:rsidR="003A4CA6">
              <w:t xml:space="preserve">: </w:t>
            </w:r>
            <w:r>
              <w:br/>
            </w:r>
            <w:r w:rsidR="000F0AB2">
              <w:t>1. Savings Account</w:t>
            </w:r>
          </w:p>
          <w:p w:rsidR="000F0AB2" w:rsidRDefault="000F0AB2" w:rsidP="000F0AB2">
            <w:pPr>
              <w:pStyle w:val="AxureTableNormalText"/>
            </w:pPr>
            <w:r>
              <w:t>2. Current Account</w:t>
            </w:r>
          </w:p>
          <w:p w:rsidR="000F0AB2" w:rsidRDefault="000F0AB2" w:rsidP="000F0AB2">
            <w:pPr>
              <w:pStyle w:val="AxureTableNormalText"/>
            </w:pPr>
            <w:r>
              <w:t>3. Overdraft Account</w:t>
            </w:r>
          </w:p>
          <w:p w:rsidR="00935369" w:rsidRDefault="000F0AB2" w:rsidP="000F0AB2">
            <w:pPr>
              <w:pStyle w:val="AxureTableNormalText"/>
            </w:pPr>
            <w:r>
              <w:t>4. Deposits</w:t>
            </w:r>
            <w:r w:rsidR="00935369">
              <w:br/>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r>
              <w:t>Will be defined by MSF team</w:t>
            </w:r>
          </w:p>
        </w:tc>
        <w:tc>
          <w:tcPr>
            <w:tcW w:w="0" w:type="auto"/>
          </w:tcPr>
          <w:p w:rsidR="00935369" w:rsidRDefault="00935369" w:rsidP="00935369">
            <w:pPr>
              <w:pStyle w:val="AxureTableNormalText"/>
            </w:pPr>
          </w:p>
        </w:tc>
      </w:tr>
      <w:tr w:rsidR="00935369"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935369" w:rsidRDefault="00935369" w:rsidP="00935369">
            <w:pPr>
              <w:pStyle w:val="AxureTableNormalText"/>
            </w:pPr>
            <w:r>
              <w:t>2</w:t>
            </w:r>
          </w:p>
        </w:tc>
        <w:tc>
          <w:tcPr>
            <w:tcW w:w="0" w:type="auto"/>
          </w:tcPr>
          <w:p w:rsidR="00935369" w:rsidRDefault="00935369" w:rsidP="00935369">
            <w:pPr>
              <w:pStyle w:val="AxureTableNormalText"/>
            </w:pPr>
            <w:r>
              <w:t>Assets tab</w:t>
            </w:r>
          </w:p>
        </w:tc>
        <w:tc>
          <w:tcPr>
            <w:tcW w:w="0" w:type="auto"/>
          </w:tcPr>
          <w:p w:rsidR="00935369" w:rsidRDefault="00935369" w:rsidP="00935369">
            <w:pPr>
              <w:pStyle w:val="AxureTableNormalText"/>
            </w:pPr>
            <w:r>
              <w:t>Tab</w:t>
            </w:r>
          </w:p>
        </w:tc>
        <w:tc>
          <w:tcPr>
            <w:tcW w:w="0" w:type="auto"/>
          </w:tcPr>
          <w:p w:rsidR="00935369" w:rsidRDefault="00935369" w:rsidP="00935369">
            <w:pPr>
              <w:pStyle w:val="AxureTableNormalText"/>
            </w:pPr>
            <w:r>
              <w:t>Assets tab that will display all that the customer owns.</w:t>
            </w:r>
            <w:r>
              <w:br/>
              <w:t>There will be a flag passed from the backend which will determine if the account type falls into 'assets' or 'liabilities'</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r>
              <w:t>Tapping will display only the assets</w:t>
            </w:r>
          </w:p>
        </w:tc>
        <w:tc>
          <w:tcPr>
            <w:tcW w:w="0" w:type="auto"/>
          </w:tcPr>
          <w:p w:rsidR="00935369" w:rsidRDefault="00935369" w:rsidP="00935369">
            <w:pPr>
              <w:pStyle w:val="AxureTableNormalText"/>
            </w:pPr>
          </w:p>
        </w:tc>
      </w:tr>
      <w:tr w:rsidR="00935369" w:rsidTr="00AF33C6">
        <w:trPr>
          <w:cantSplit/>
        </w:trPr>
        <w:tc>
          <w:tcPr>
            <w:tcW w:w="0" w:type="auto"/>
          </w:tcPr>
          <w:p w:rsidR="00935369" w:rsidRDefault="00935369" w:rsidP="00935369">
            <w:pPr>
              <w:pStyle w:val="AxureTableNormalText"/>
            </w:pPr>
            <w:r>
              <w:t>3</w:t>
            </w:r>
          </w:p>
        </w:tc>
        <w:tc>
          <w:tcPr>
            <w:tcW w:w="0" w:type="auto"/>
          </w:tcPr>
          <w:p w:rsidR="00935369" w:rsidRDefault="00935369" w:rsidP="00935369">
            <w:pPr>
              <w:pStyle w:val="AxureTableNormalText"/>
            </w:pPr>
            <w:r>
              <w:t>Liabilities tab</w:t>
            </w:r>
          </w:p>
        </w:tc>
        <w:tc>
          <w:tcPr>
            <w:tcW w:w="0" w:type="auto"/>
          </w:tcPr>
          <w:p w:rsidR="00935369" w:rsidRDefault="00935369" w:rsidP="00935369">
            <w:pPr>
              <w:pStyle w:val="AxureTableNormalText"/>
            </w:pPr>
            <w:r>
              <w:t>Tab</w:t>
            </w:r>
          </w:p>
        </w:tc>
        <w:tc>
          <w:tcPr>
            <w:tcW w:w="0" w:type="auto"/>
          </w:tcPr>
          <w:p w:rsidR="00935369" w:rsidRDefault="00935369" w:rsidP="00935369">
            <w:pPr>
              <w:pStyle w:val="AxureTableNormalText"/>
            </w:pPr>
            <w:r>
              <w:t>Liabilities tab that will display only what the customers owes to the bank.</w:t>
            </w:r>
            <w:r>
              <w:br/>
              <w:t>There will be a flag passed from the backend which will determine if the account type falls into 'assets' or 'liabilities'</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r>
              <w:t>Tapping will display only the liabilities</w:t>
            </w:r>
          </w:p>
        </w:tc>
        <w:tc>
          <w:tcPr>
            <w:tcW w:w="0" w:type="auto"/>
          </w:tcPr>
          <w:p w:rsidR="00935369" w:rsidRDefault="00935369" w:rsidP="00935369">
            <w:pPr>
              <w:pStyle w:val="AxureTableNormalText"/>
            </w:pPr>
          </w:p>
        </w:tc>
      </w:tr>
      <w:tr w:rsidR="00935369"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935369" w:rsidRDefault="00935369" w:rsidP="00935369">
            <w:pPr>
              <w:pStyle w:val="AxureTableNormalText"/>
            </w:pPr>
            <w:r>
              <w:t>4</w:t>
            </w:r>
          </w:p>
        </w:tc>
        <w:tc>
          <w:tcPr>
            <w:tcW w:w="0" w:type="auto"/>
          </w:tcPr>
          <w:p w:rsidR="00935369" w:rsidRDefault="00935369" w:rsidP="00935369">
            <w:pPr>
              <w:pStyle w:val="AxureTableNormalText"/>
            </w:pPr>
            <w:r>
              <w:t>Total Assets label</w:t>
            </w:r>
          </w:p>
        </w:tc>
        <w:tc>
          <w:tcPr>
            <w:tcW w:w="0" w:type="auto"/>
          </w:tcPr>
          <w:p w:rsidR="00935369" w:rsidRDefault="00935369" w:rsidP="00935369">
            <w:pPr>
              <w:pStyle w:val="AxureTableNormalText"/>
            </w:pPr>
            <w:r>
              <w:t>Label</w:t>
            </w:r>
          </w:p>
        </w:tc>
        <w:tc>
          <w:tcPr>
            <w:tcW w:w="0" w:type="auto"/>
          </w:tcPr>
          <w:p w:rsidR="00935369" w:rsidRDefault="00935369" w:rsidP="00935369">
            <w:pPr>
              <w:pStyle w:val="AxureTableNormalText"/>
            </w:pPr>
            <w:r>
              <w:t>Total Assets label</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r>
      <w:tr w:rsidR="00935369" w:rsidTr="00AF33C6">
        <w:trPr>
          <w:cantSplit/>
        </w:trPr>
        <w:tc>
          <w:tcPr>
            <w:tcW w:w="0" w:type="auto"/>
          </w:tcPr>
          <w:p w:rsidR="00935369" w:rsidRDefault="00935369" w:rsidP="00935369">
            <w:pPr>
              <w:pStyle w:val="AxureTableNormalText"/>
            </w:pPr>
            <w:r>
              <w:t>5</w:t>
            </w:r>
          </w:p>
        </w:tc>
        <w:tc>
          <w:tcPr>
            <w:tcW w:w="0" w:type="auto"/>
          </w:tcPr>
          <w:p w:rsidR="00935369" w:rsidRDefault="00935369" w:rsidP="00935369">
            <w:pPr>
              <w:pStyle w:val="AxureTableNormalText"/>
            </w:pPr>
            <w:r>
              <w:t>Total Assets value</w:t>
            </w:r>
          </w:p>
        </w:tc>
        <w:tc>
          <w:tcPr>
            <w:tcW w:w="0" w:type="auto"/>
          </w:tcPr>
          <w:p w:rsidR="00935369" w:rsidRDefault="00935369" w:rsidP="00935369">
            <w:pPr>
              <w:pStyle w:val="AxureTableNormalText"/>
            </w:pPr>
            <w:r>
              <w:t>Label</w:t>
            </w:r>
          </w:p>
        </w:tc>
        <w:tc>
          <w:tcPr>
            <w:tcW w:w="0" w:type="auto"/>
          </w:tcPr>
          <w:p w:rsidR="00935369" w:rsidRDefault="00935369" w:rsidP="00EE77F8">
            <w:pPr>
              <w:pStyle w:val="AxureTableNormalText"/>
            </w:pPr>
            <w:r>
              <w:t>Total Assets value in rupee. This is also called as "Wealth" of the customer. This is the summation of all the available balance amounts of savings, deposits and investment account types.</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r>
      <w:tr w:rsidR="00935369"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935369" w:rsidRDefault="00935369" w:rsidP="00935369">
            <w:pPr>
              <w:pStyle w:val="AxureTableNormalText"/>
            </w:pPr>
            <w:r>
              <w:t>6</w:t>
            </w:r>
          </w:p>
        </w:tc>
        <w:tc>
          <w:tcPr>
            <w:tcW w:w="0" w:type="auto"/>
          </w:tcPr>
          <w:p w:rsidR="00935369" w:rsidRDefault="00935369" w:rsidP="00935369">
            <w:pPr>
              <w:pStyle w:val="AxureTableNormalText"/>
            </w:pPr>
            <w:r>
              <w:t>Individual Assets</w:t>
            </w:r>
          </w:p>
        </w:tc>
        <w:tc>
          <w:tcPr>
            <w:tcW w:w="0" w:type="auto"/>
          </w:tcPr>
          <w:p w:rsidR="00935369" w:rsidRDefault="00935369" w:rsidP="00935369">
            <w:pPr>
              <w:pStyle w:val="AxureTableNormalText"/>
            </w:pPr>
            <w:r>
              <w:t>Segment</w:t>
            </w:r>
          </w:p>
        </w:tc>
        <w:tc>
          <w:tcPr>
            <w:tcW w:w="0" w:type="auto"/>
          </w:tcPr>
          <w:p w:rsidR="00935369" w:rsidRDefault="00935369" w:rsidP="00935369">
            <w:pPr>
              <w:pStyle w:val="AxureTableNormalText"/>
            </w:pPr>
            <w:r>
              <w:t>- Individual Assets grouped by asset type.</w:t>
            </w:r>
            <w:r>
              <w:br/>
              <w:t>- There will be a flag passed from the backend which will determine if the account type falls into 'assets' or 'liabilities'</w:t>
            </w:r>
            <w:r>
              <w:br/>
              <w:t>- Incase for example if the customer does not have an asset type (say Current Account) then the whole section will not be displayed.</w:t>
            </w:r>
            <w:r>
              <w:br/>
              <w:t>- If there are multiple accounts for a section (say Savings), then the sequence of listing will be as received from the backend.</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r>
              <w:t>Tapping will take to Account Details page for the tapped asset type</w:t>
            </w:r>
          </w:p>
        </w:tc>
        <w:tc>
          <w:tcPr>
            <w:tcW w:w="0" w:type="auto"/>
          </w:tcPr>
          <w:p w:rsidR="00935369" w:rsidRDefault="00935369" w:rsidP="00935369">
            <w:pPr>
              <w:pStyle w:val="AxureTableNormalText"/>
            </w:pPr>
          </w:p>
        </w:tc>
      </w:tr>
      <w:tr w:rsidR="00935369" w:rsidTr="00AF33C6">
        <w:trPr>
          <w:cantSplit/>
        </w:trPr>
        <w:tc>
          <w:tcPr>
            <w:tcW w:w="0" w:type="auto"/>
          </w:tcPr>
          <w:p w:rsidR="00935369" w:rsidRDefault="00935369" w:rsidP="00935369">
            <w:pPr>
              <w:pStyle w:val="AxureTableNormalText"/>
            </w:pPr>
            <w:r>
              <w:t>7</w:t>
            </w:r>
          </w:p>
        </w:tc>
        <w:tc>
          <w:tcPr>
            <w:tcW w:w="0" w:type="auto"/>
          </w:tcPr>
          <w:p w:rsidR="00935369" w:rsidRDefault="00935369" w:rsidP="00935369">
            <w:pPr>
              <w:pStyle w:val="AxureTableNormalText"/>
            </w:pPr>
            <w:r>
              <w:t>Total Liabilities label</w:t>
            </w:r>
          </w:p>
        </w:tc>
        <w:tc>
          <w:tcPr>
            <w:tcW w:w="0" w:type="auto"/>
          </w:tcPr>
          <w:p w:rsidR="00935369" w:rsidRDefault="00935369" w:rsidP="00935369">
            <w:pPr>
              <w:pStyle w:val="AxureTableNormalText"/>
            </w:pPr>
            <w:r>
              <w:t>Label</w:t>
            </w:r>
          </w:p>
        </w:tc>
        <w:tc>
          <w:tcPr>
            <w:tcW w:w="0" w:type="auto"/>
          </w:tcPr>
          <w:p w:rsidR="00935369" w:rsidRDefault="00935369" w:rsidP="00935369">
            <w:pPr>
              <w:pStyle w:val="AxureTableNormalText"/>
            </w:pPr>
            <w:r>
              <w:t>Total Liabilities label</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r>
      <w:tr w:rsidR="00935369"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935369" w:rsidRDefault="00935369" w:rsidP="00935369">
            <w:pPr>
              <w:pStyle w:val="AxureTableNormalText"/>
            </w:pPr>
            <w:r>
              <w:t>8</w:t>
            </w:r>
          </w:p>
        </w:tc>
        <w:tc>
          <w:tcPr>
            <w:tcW w:w="0" w:type="auto"/>
          </w:tcPr>
          <w:p w:rsidR="00935369" w:rsidRDefault="00935369" w:rsidP="00935369">
            <w:pPr>
              <w:pStyle w:val="AxureTableNormalText"/>
            </w:pPr>
            <w:r>
              <w:t>Total Liabilities value</w:t>
            </w:r>
          </w:p>
        </w:tc>
        <w:tc>
          <w:tcPr>
            <w:tcW w:w="0" w:type="auto"/>
          </w:tcPr>
          <w:p w:rsidR="00935369" w:rsidRDefault="00935369" w:rsidP="00935369">
            <w:pPr>
              <w:pStyle w:val="AxureTableNormalText"/>
            </w:pPr>
            <w:r>
              <w:t>Label</w:t>
            </w:r>
          </w:p>
        </w:tc>
        <w:tc>
          <w:tcPr>
            <w:tcW w:w="0" w:type="auto"/>
          </w:tcPr>
          <w:p w:rsidR="00935369" w:rsidRDefault="00935369" w:rsidP="00EE77F8">
            <w:pPr>
              <w:pStyle w:val="AxureTableNormalText"/>
            </w:pPr>
            <w:r>
              <w:t>Total Liabilities value - This is the summation of all the total outstanding balance amounts of Loan, Credit Cards etc.</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r>
      <w:tr w:rsidR="00935369" w:rsidTr="00AF33C6">
        <w:trPr>
          <w:cantSplit/>
        </w:trPr>
        <w:tc>
          <w:tcPr>
            <w:tcW w:w="0" w:type="auto"/>
          </w:tcPr>
          <w:p w:rsidR="00935369" w:rsidRDefault="00935369" w:rsidP="00935369">
            <w:pPr>
              <w:pStyle w:val="AxureTableNormalText"/>
            </w:pPr>
            <w:r>
              <w:t>9</w:t>
            </w:r>
          </w:p>
        </w:tc>
        <w:tc>
          <w:tcPr>
            <w:tcW w:w="0" w:type="auto"/>
          </w:tcPr>
          <w:p w:rsidR="00935369" w:rsidRDefault="00935369" w:rsidP="00935369">
            <w:pPr>
              <w:pStyle w:val="AxureTableNormalText"/>
            </w:pPr>
            <w:r>
              <w:t>Individual Liabilities</w:t>
            </w:r>
          </w:p>
        </w:tc>
        <w:tc>
          <w:tcPr>
            <w:tcW w:w="0" w:type="auto"/>
          </w:tcPr>
          <w:p w:rsidR="00935369" w:rsidRDefault="00935369" w:rsidP="00935369">
            <w:pPr>
              <w:pStyle w:val="AxureTableNormalText"/>
            </w:pPr>
            <w:r>
              <w:t>Segment</w:t>
            </w:r>
          </w:p>
        </w:tc>
        <w:tc>
          <w:tcPr>
            <w:tcW w:w="0" w:type="auto"/>
          </w:tcPr>
          <w:p w:rsidR="00935369" w:rsidRDefault="00935369" w:rsidP="00935369">
            <w:pPr>
              <w:pStyle w:val="AxureTableNormalText"/>
            </w:pPr>
            <w:r>
              <w:t>Individual liabilities</w:t>
            </w:r>
            <w:r w:rsidR="00EE77F8">
              <w:t xml:space="preserve"> </w:t>
            </w:r>
            <w:r>
              <w:t>grouped by liability type</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r>
              <w:t>Tapping will take to Account Enquiry page for the tapped liability type</w:t>
            </w:r>
          </w:p>
        </w:tc>
        <w:tc>
          <w:tcPr>
            <w:tcW w:w="0" w:type="auto"/>
          </w:tcPr>
          <w:p w:rsidR="00935369" w:rsidRDefault="00935369" w:rsidP="00935369">
            <w:pPr>
              <w:pStyle w:val="AxureTableNormalText"/>
            </w:pPr>
          </w:p>
        </w:tc>
      </w:tr>
      <w:tr w:rsidR="00935369"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935369" w:rsidRDefault="00935369" w:rsidP="00935369">
            <w:pPr>
              <w:pStyle w:val="AxureTableNormalText"/>
            </w:pPr>
            <w:r>
              <w:t>10</w:t>
            </w:r>
          </w:p>
        </w:tc>
        <w:tc>
          <w:tcPr>
            <w:tcW w:w="0" w:type="auto"/>
          </w:tcPr>
          <w:p w:rsidR="00935369" w:rsidRDefault="00935369" w:rsidP="00935369">
            <w:pPr>
              <w:pStyle w:val="AxureTableNormalText"/>
            </w:pPr>
            <w:r>
              <w:t>Account Type and number</w:t>
            </w:r>
          </w:p>
        </w:tc>
        <w:tc>
          <w:tcPr>
            <w:tcW w:w="0" w:type="auto"/>
          </w:tcPr>
          <w:p w:rsidR="00935369" w:rsidRDefault="00935369" w:rsidP="00935369">
            <w:pPr>
              <w:pStyle w:val="AxureTableNormalText"/>
            </w:pPr>
            <w:r>
              <w:t>Label</w:t>
            </w:r>
          </w:p>
        </w:tc>
        <w:tc>
          <w:tcPr>
            <w:tcW w:w="0" w:type="auto"/>
          </w:tcPr>
          <w:p w:rsidR="00935369" w:rsidRDefault="00935369" w:rsidP="00935369">
            <w:pPr>
              <w:pStyle w:val="AxureTableNormalText"/>
            </w:pPr>
            <w:r>
              <w:t>Account Type and number</w:t>
            </w:r>
          </w:p>
        </w:tc>
        <w:tc>
          <w:tcPr>
            <w:tcW w:w="0" w:type="auto"/>
          </w:tcPr>
          <w:p w:rsidR="00935369" w:rsidRDefault="00935369" w:rsidP="00935369">
            <w:pPr>
              <w:pStyle w:val="AxureTableNormalText"/>
            </w:pPr>
            <w:r>
              <w:t>Account number should not be masked</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r>
      <w:tr w:rsidR="00935369" w:rsidTr="00AF33C6">
        <w:trPr>
          <w:cantSplit/>
        </w:trPr>
        <w:tc>
          <w:tcPr>
            <w:tcW w:w="0" w:type="auto"/>
          </w:tcPr>
          <w:p w:rsidR="00935369" w:rsidRDefault="00935369" w:rsidP="00935369">
            <w:pPr>
              <w:pStyle w:val="AxureTableNormalText"/>
            </w:pPr>
            <w:r>
              <w:lastRenderedPageBreak/>
              <w:t>11</w:t>
            </w:r>
          </w:p>
        </w:tc>
        <w:tc>
          <w:tcPr>
            <w:tcW w:w="0" w:type="auto"/>
          </w:tcPr>
          <w:p w:rsidR="00935369" w:rsidRDefault="00935369" w:rsidP="00935369">
            <w:pPr>
              <w:pStyle w:val="AxureTableNormalText"/>
            </w:pPr>
            <w:r>
              <w:t>Balance Amount</w:t>
            </w:r>
          </w:p>
        </w:tc>
        <w:tc>
          <w:tcPr>
            <w:tcW w:w="0" w:type="auto"/>
          </w:tcPr>
          <w:p w:rsidR="00935369" w:rsidRDefault="00935369" w:rsidP="00935369">
            <w:pPr>
              <w:pStyle w:val="AxureTableNormalText"/>
            </w:pPr>
            <w:r>
              <w:t>Label</w:t>
            </w:r>
          </w:p>
        </w:tc>
        <w:tc>
          <w:tcPr>
            <w:tcW w:w="0" w:type="auto"/>
          </w:tcPr>
          <w:p w:rsidR="00935369" w:rsidRDefault="00935369" w:rsidP="00935369">
            <w:pPr>
              <w:pStyle w:val="AxureTableNormalText"/>
            </w:pPr>
            <w:r>
              <w:t>Available Balance for the asset type. This could be negative for current and OD accounts</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r>
      <w:tr w:rsidR="00935369"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935369" w:rsidRDefault="00935369" w:rsidP="00935369">
            <w:pPr>
              <w:pStyle w:val="AxureTableNormalText"/>
            </w:pPr>
            <w:r>
              <w:t>12</w:t>
            </w:r>
          </w:p>
        </w:tc>
        <w:tc>
          <w:tcPr>
            <w:tcW w:w="0" w:type="auto"/>
          </w:tcPr>
          <w:p w:rsidR="00935369" w:rsidRDefault="00935369" w:rsidP="00935369">
            <w:pPr>
              <w:pStyle w:val="AxureTableNormalText"/>
            </w:pPr>
            <w:r>
              <w:t>Credit Cards section</w:t>
            </w:r>
          </w:p>
        </w:tc>
        <w:tc>
          <w:tcPr>
            <w:tcW w:w="0" w:type="auto"/>
          </w:tcPr>
          <w:p w:rsidR="00935369" w:rsidRDefault="00935369" w:rsidP="00935369">
            <w:pPr>
              <w:pStyle w:val="AxureTableNormalText"/>
            </w:pPr>
            <w:r>
              <w:t>HBox</w:t>
            </w:r>
          </w:p>
        </w:tc>
        <w:tc>
          <w:tcPr>
            <w:tcW w:w="0" w:type="auto"/>
          </w:tcPr>
          <w:p w:rsidR="00935369" w:rsidRDefault="00935369" w:rsidP="00935369">
            <w:pPr>
              <w:pStyle w:val="AxureTableNormalText"/>
            </w:pPr>
            <w:r>
              <w:t>Credit Cards section - will display the credit card (account) type, last 4-digits of the card number and outstanding balance</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r>
      <w:tr w:rsidR="00935369" w:rsidTr="00AF33C6">
        <w:trPr>
          <w:cantSplit/>
        </w:trPr>
        <w:tc>
          <w:tcPr>
            <w:tcW w:w="0" w:type="auto"/>
          </w:tcPr>
          <w:p w:rsidR="00935369" w:rsidRDefault="00935369" w:rsidP="00935369">
            <w:pPr>
              <w:pStyle w:val="AxureTableNormalText"/>
            </w:pPr>
            <w:r>
              <w:t>13</w:t>
            </w:r>
          </w:p>
        </w:tc>
        <w:tc>
          <w:tcPr>
            <w:tcW w:w="0" w:type="auto"/>
          </w:tcPr>
          <w:p w:rsidR="00935369" w:rsidRDefault="00935369" w:rsidP="00935369">
            <w:pPr>
              <w:pStyle w:val="AxureTableNormalText"/>
            </w:pPr>
            <w:r>
              <w:t>Savings Account header</w:t>
            </w:r>
          </w:p>
        </w:tc>
        <w:tc>
          <w:tcPr>
            <w:tcW w:w="0" w:type="auto"/>
          </w:tcPr>
          <w:p w:rsidR="00935369" w:rsidRDefault="00935369" w:rsidP="00935369">
            <w:pPr>
              <w:pStyle w:val="AxureTableNormalText"/>
            </w:pPr>
            <w:r>
              <w:t>HBox</w:t>
            </w:r>
          </w:p>
        </w:tc>
        <w:tc>
          <w:tcPr>
            <w:tcW w:w="0" w:type="auto"/>
          </w:tcPr>
          <w:p w:rsidR="00935369" w:rsidRDefault="00935369" w:rsidP="00935369">
            <w:pPr>
              <w:pStyle w:val="AxureTableNormalText"/>
            </w:pPr>
            <w:r>
              <w:t>Savings Account header - Will show the summation of all savings account's balance in case of multiple savings accounts</w:t>
            </w:r>
          </w:p>
        </w:tc>
        <w:tc>
          <w:tcPr>
            <w:tcW w:w="0" w:type="auto"/>
          </w:tcPr>
          <w:p w:rsidR="00935369" w:rsidRDefault="00935369" w:rsidP="00935369">
            <w:pPr>
              <w:pStyle w:val="AxureTableNormalText"/>
            </w:pPr>
            <w:r>
              <w:t>Static header</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r>
      <w:tr w:rsidR="00935369"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935369" w:rsidRDefault="00935369" w:rsidP="00935369">
            <w:pPr>
              <w:pStyle w:val="AxureTableNormalText"/>
            </w:pPr>
            <w:r>
              <w:t>14</w:t>
            </w:r>
          </w:p>
        </w:tc>
        <w:tc>
          <w:tcPr>
            <w:tcW w:w="0" w:type="auto"/>
          </w:tcPr>
          <w:p w:rsidR="00935369" w:rsidRDefault="00935369" w:rsidP="00935369">
            <w:pPr>
              <w:pStyle w:val="AxureTableNormalText"/>
            </w:pPr>
            <w:r>
              <w:t>Individual Savings Account summary</w:t>
            </w:r>
          </w:p>
        </w:tc>
        <w:tc>
          <w:tcPr>
            <w:tcW w:w="0" w:type="auto"/>
          </w:tcPr>
          <w:p w:rsidR="00935369" w:rsidRDefault="00935369" w:rsidP="00935369">
            <w:pPr>
              <w:pStyle w:val="AxureTableNormalText"/>
            </w:pPr>
            <w:r>
              <w:t>HBox</w:t>
            </w:r>
          </w:p>
        </w:tc>
        <w:tc>
          <w:tcPr>
            <w:tcW w:w="0" w:type="auto"/>
          </w:tcPr>
          <w:p w:rsidR="00935369" w:rsidRDefault="00935369" w:rsidP="00935369">
            <w:pPr>
              <w:pStyle w:val="AxureTableNormalText"/>
            </w:pPr>
            <w:r>
              <w:t>Individual Saving</w:t>
            </w:r>
            <w:r w:rsidR="00EE77F8">
              <w:t>s Account summary. Will display</w:t>
            </w:r>
            <w:r>
              <w:t xml:space="preserve"> the product type, account number and available balance</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r>
              <w:t>Will be defined by MSF team</w:t>
            </w:r>
          </w:p>
        </w:tc>
        <w:tc>
          <w:tcPr>
            <w:tcW w:w="0" w:type="auto"/>
          </w:tcPr>
          <w:p w:rsidR="00935369" w:rsidRDefault="00935369" w:rsidP="00935369">
            <w:pPr>
              <w:pStyle w:val="AxureTableNormalText"/>
            </w:pPr>
          </w:p>
        </w:tc>
      </w:tr>
      <w:tr w:rsidR="00935369" w:rsidTr="00AF33C6">
        <w:trPr>
          <w:cantSplit/>
        </w:trPr>
        <w:tc>
          <w:tcPr>
            <w:tcW w:w="0" w:type="auto"/>
          </w:tcPr>
          <w:p w:rsidR="00935369" w:rsidRDefault="00935369" w:rsidP="00935369">
            <w:pPr>
              <w:pStyle w:val="AxureTableNormalText"/>
            </w:pPr>
            <w:r>
              <w:t>15</w:t>
            </w:r>
          </w:p>
        </w:tc>
        <w:tc>
          <w:tcPr>
            <w:tcW w:w="0" w:type="auto"/>
          </w:tcPr>
          <w:p w:rsidR="00935369" w:rsidRDefault="00935369" w:rsidP="00935369">
            <w:pPr>
              <w:pStyle w:val="AxureTableNormalText"/>
            </w:pPr>
            <w:r>
              <w:t>Deposits header</w:t>
            </w:r>
          </w:p>
        </w:tc>
        <w:tc>
          <w:tcPr>
            <w:tcW w:w="0" w:type="auto"/>
          </w:tcPr>
          <w:p w:rsidR="00935369" w:rsidRDefault="00935369" w:rsidP="00935369">
            <w:pPr>
              <w:pStyle w:val="AxureTableNormalText"/>
            </w:pPr>
            <w:r>
              <w:t>HBox</w:t>
            </w:r>
          </w:p>
        </w:tc>
        <w:tc>
          <w:tcPr>
            <w:tcW w:w="0" w:type="auto"/>
          </w:tcPr>
          <w:p w:rsidR="00935369" w:rsidRDefault="00935369" w:rsidP="00935369">
            <w:pPr>
              <w:pStyle w:val="AxureTableNormalText"/>
            </w:pPr>
            <w:r>
              <w:t>Deposits header - will contain all fixed and recurring deposit accounts.</w:t>
            </w:r>
            <w:r>
              <w:br/>
              <w:t>Shows the summation of all FD, RD account balances</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r>
      <w:tr w:rsidR="00935369"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935369" w:rsidRDefault="00935369" w:rsidP="00935369">
            <w:pPr>
              <w:pStyle w:val="AxureTableNormalText"/>
            </w:pPr>
            <w:r>
              <w:t>16</w:t>
            </w:r>
          </w:p>
        </w:tc>
        <w:tc>
          <w:tcPr>
            <w:tcW w:w="0" w:type="auto"/>
          </w:tcPr>
          <w:p w:rsidR="00935369" w:rsidRDefault="00935369" w:rsidP="00935369">
            <w:pPr>
              <w:pStyle w:val="AxureTableNormalText"/>
            </w:pPr>
            <w:r>
              <w:t>Current Account header</w:t>
            </w:r>
          </w:p>
        </w:tc>
        <w:tc>
          <w:tcPr>
            <w:tcW w:w="0" w:type="auto"/>
          </w:tcPr>
          <w:p w:rsidR="00935369" w:rsidRDefault="00935369" w:rsidP="00935369">
            <w:pPr>
              <w:pStyle w:val="AxureTableNormalText"/>
            </w:pPr>
            <w:r>
              <w:t>HBox</w:t>
            </w:r>
          </w:p>
        </w:tc>
        <w:tc>
          <w:tcPr>
            <w:tcW w:w="0" w:type="auto"/>
          </w:tcPr>
          <w:p w:rsidR="00935369" w:rsidRDefault="00935369" w:rsidP="00935369">
            <w:pPr>
              <w:pStyle w:val="AxureTableNormalText"/>
            </w:pPr>
            <w:r>
              <w:t>Current Account header - Will show the summation of all current account's balance in case of multiple current accounts</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r>
      <w:tr w:rsidR="00935369" w:rsidTr="00AF33C6">
        <w:trPr>
          <w:cantSplit/>
        </w:trPr>
        <w:tc>
          <w:tcPr>
            <w:tcW w:w="0" w:type="auto"/>
          </w:tcPr>
          <w:p w:rsidR="00935369" w:rsidRDefault="00935369" w:rsidP="00935369">
            <w:pPr>
              <w:pStyle w:val="AxureTableNormalText"/>
            </w:pPr>
            <w:r>
              <w:t>17</w:t>
            </w:r>
          </w:p>
        </w:tc>
        <w:tc>
          <w:tcPr>
            <w:tcW w:w="0" w:type="auto"/>
          </w:tcPr>
          <w:p w:rsidR="00935369" w:rsidRDefault="00935369" w:rsidP="00935369">
            <w:pPr>
              <w:pStyle w:val="AxureTableNormalText"/>
            </w:pPr>
            <w:r>
              <w:t>Loans header</w:t>
            </w:r>
          </w:p>
        </w:tc>
        <w:tc>
          <w:tcPr>
            <w:tcW w:w="0" w:type="auto"/>
          </w:tcPr>
          <w:p w:rsidR="00935369" w:rsidRDefault="00935369" w:rsidP="00935369">
            <w:pPr>
              <w:pStyle w:val="AxureTableNormalText"/>
            </w:pPr>
            <w:r>
              <w:t>Segment</w:t>
            </w:r>
          </w:p>
        </w:tc>
        <w:tc>
          <w:tcPr>
            <w:tcW w:w="0" w:type="auto"/>
          </w:tcPr>
          <w:p w:rsidR="00935369" w:rsidRDefault="00935369" w:rsidP="00935369">
            <w:pPr>
              <w:pStyle w:val="AxureTableNormalText"/>
            </w:pPr>
            <w:r>
              <w:t>Loans header - shows the summation of outstanding amount of all loans</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r>
      <w:tr w:rsidR="00935369"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935369" w:rsidRDefault="00935369" w:rsidP="00935369">
            <w:pPr>
              <w:pStyle w:val="AxureTableNormalText"/>
            </w:pPr>
            <w:r>
              <w:t>18</w:t>
            </w:r>
          </w:p>
        </w:tc>
        <w:tc>
          <w:tcPr>
            <w:tcW w:w="0" w:type="auto"/>
          </w:tcPr>
          <w:p w:rsidR="00935369" w:rsidRDefault="00935369" w:rsidP="00935369">
            <w:pPr>
              <w:pStyle w:val="AxureTableNormalText"/>
            </w:pPr>
            <w:r>
              <w:t>Loans section</w:t>
            </w:r>
          </w:p>
        </w:tc>
        <w:tc>
          <w:tcPr>
            <w:tcW w:w="0" w:type="auto"/>
          </w:tcPr>
          <w:p w:rsidR="00935369" w:rsidRDefault="00935369" w:rsidP="00935369">
            <w:pPr>
              <w:pStyle w:val="AxureTableNormalText"/>
            </w:pPr>
            <w:r>
              <w:t>HBox</w:t>
            </w:r>
          </w:p>
        </w:tc>
        <w:tc>
          <w:tcPr>
            <w:tcW w:w="0" w:type="auto"/>
          </w:tcPr>
          <w:p w:rsidR="00935369" w:rsidRDefault="00935369" w:rsidP="00935369">
            <w:pPr>
              <w:pStyle w:val="AxureTableNormalText"/>
            </w:pPr>
            <w:r>
              <w:t>Loans section - will display loan type and loan account number and total outstanding amount</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r>
              <w:t>Tapping will navigate to account details page</w:t>
            </w:r>
          </w:p>
        </w:tc>
        <w:tc>
          <w:tcPr>
            <w:tcW w:w="0" w:type="auto"/>
          </w:tcPr>
          <w:p w:rsidR="00935369" w:rsidRDefault="00935369" w:rsidP="00935369">
            <w:pPr>
              <w:pStyle w:val="AxureTableNormalText"/>
            </w:pPr>
          </w:p>
        </w:tc>
      </w:tr>
      <w:tr w:rsidR="00935369" w:rsidTr="00AF33C6">
        <w:trPr>
          <w:cantSplit/>
        </w:trPr>
        <w:tc>
          <w:tcPr>
            <w:tcW w:w="0" w:type="auto"/>
          </w:tcPr>
          <w:p w:rsidR="00935369" w:rsidRDefault="00935369" w:rsidP="00935369">
            <w:pPr>
              <w:pStyle w:val="AxureTableNormalText"/>
            </w:pPr>
            <w:r>
              <w:t>19</w:t>
            </w:r>
          </w:p>
        </w:tc>
        <w:tc>
          <w:tcPr>
            <w:tcW w:w="0" w:type="auto"/>
          </w:tcPr>
          <w:p w:rsidR="00935369" w:rsidRDefault="00935369" w:rsidP="00935369">
            <w:pPr>
              <w:pStyle w:val="AxureTableNormalText"/>
            </w:pPr>
            <w:r>
              <w:t>Credit Cards header</w:t>
            </w:r>
          </w:p>
        </w:tc>
        <w:tc>
          <w:tcPr>
            <w:tcW w:w="0" w:type="auto"/>
          </w:tcPr>
          <w:p w:rsidR="00935369" w:rsidRDefault="00935369" w:rsidP="00935369">
            <w:pPr>
              <w:pStyle w:val="AxureTableNormalText"/>
            </w:pPr>
            <w:r>
              <w:t>HBox</w:t>
            </w:r>
          </w:p>
        </w:tc>
        <w:tc>
          <w:tcPr>
            <w:tcW w:w="0" w:type="auto"/>
          </w:tcPr>
          <w:p w:rsidR="00935369" w:rsidRDefault="00935369" w:rsidP="00935369">
            <w:pPr>
              <w:pStyle w:val="AxureTableNormalText"/>
            </w:pPr>
            <w:r>
              <w:t>Credit Cards header - shows the summation of outstanding balances of all credit cards of the customer</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r>
      <w:tr w:rsidR="00935369"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935369" w:rsidRDefault="00935369" w:rsidP="00935369">
            <w:pPr>
              <w:pStyle w:val="AxureTableNormalText"/>
            </w:pPr>
            <w:r>
              <w:t>20</w:t>
            </w:r>
          </w:p>
        </w:tc>
        <w:tc>
          <w:tcPr>
            <w:tcW w:w="0" w:type="auto"/>
          </w:tcPr>
          <w:p w:rsidR="00935369" w:rsidRDefault="00935369" w:rsidP="00935369">
            <w:pPr>
              <w:pStyle w:val="AxureTableNormalText"/>
            </w:pPr>
            <w:r>
              <w:t>Account Overview - Liabilities Tab</w:t>
            </w:r>
          </w:p>
        </w:tc>
        <w:tc>
          <w:tcPr>
            <w:tcW w:w="0" w:type="auto"/>
          </w:tcPr>
          <w:p w:rsidR="00935369" w:rsidRDefault="00935369" w:rsidP="00935369">
            <w:pPr>
              <w:pStyle w:val="AxureTableNormalText"/>
            </w:pPr>
            <w:r>
              <w:t>Label</w:t>
            </w:r>
          </w:p>
        </w:tc>
        <w:tc>
          <w:tcPr>
            <w:tcW w:w="0" w:type="auto"/>
          </w:tcPr>
          <w:p w:rsidR="00935369" w:rsidRDefault="00935369" w:rsidP="00935369">
            <w:pPr>
              <w:pStyle w:val="AxureTableNormalText"/>
            </w:pPr>
            <w:r>
              <w:t>Account Overview page - Liabilities Tab selected.</w:t>
            </w:r>
            <w:r>
              <w:br/>
              <w:t xml:space="preserve">All the liabilities and their total outstanding balances will be displayed as received from the backend and will be categorized based on the account types. </w:t>
            </w:r>
            <w:r>
              <w:br/>
              <w:t>The order of categorization will be as received from the response. If there is no order is defined then it should follow the order listed below</w:t>
            </w:r>
            <w:r w:rsidR="003A4CA6">
              <w:t xml:space="preserve">: </w:t>
            </w:r>
            <w:r>
              <w:br/>
              <w:t>1. Loans</w:t>
            </w:r>
            <w:r>
              <w:br/>
              <w:t>2. Cards</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r>
              <w:t>Will be defined by MSF team</w:t>
            </w:r>
          </w:p>
        </w:tc>
        <w:tc>
          <w:tcPr>
            <w:tcW w:w="0" w:type="auto"/>
          </w:tcPr>
          <w:p w:rsidR="00935369" w:rsidRDefault="00935369" w:rsidP="00935369">
            <w:pPr>
              <w:pStyle w:val="AxureTableNormalText"/>
            </w:pPr>
          </w:p>
        </w:tc>
      </w:tr>
      <w:tr w:rsidR="00935369" w:rsidTr="00AF33C6">
        <w:trPr>
          <w:cantSplit/>
        </w:trPr>
        <w:tc>
          <w:tcPr>
            <w:tcW w:w="0" w:type="auto"/>
          </w:tcPr>
          <w:p w:rsidR="00935369" w:rsidRDefault="00935369" w:rsidP="00935369">
            <w:pPr>
              <w:pStyle w:val="AxureTableNormalText"/>
            </w:pPr>
            <w:r>
              <w:t>21</w:t>
            </w:r>
          </w:p>
        </w:tc>
        <w:tc>
          <w:tcPr>
            <w:tcW w:w="0" w:type="auto"/>
          </w:tcPr>
          <w:p w:rsidR="00935369" w:rsidRDefault="00935369" w:rsidP="00935369">
            <w:pPr>
              <w:pStyle w:val="AxureTableNormalText"/>
            </w:pPr>
            <w:r>
              <w:t>Current Account header</w:t>
            </w:r>
          </w:p>
        </w:tc>
        <w:tc>
          <w:tcPr>
            <w:tcW w:w="0" w:type="auto"/>
          </w:tcPr>
          <w:p w:rsidR="00935369" w:rsidRDefault="00935369" w:rsidP="00935369">
            <w:pPr>
              <w:pStyle w:val="AxureTableNormalText"/>
            </w:pPr>
            <w:r>
              <w:t>HBox</w:t>
            </w:r>
          </w:p>
        </w:tc>
        <w:tc>
          <w:tcPr>
            <w:tcW w:w="0" w:type="auto"/>
          </w:tcPr>
          <w:p w:rsidR="00935369" w:rsidRDefault="00935369" w:rsidP="00935369">
            <w:pPr>
              <w:pStyle w:val="AxureTableNormalText"/>
            </w:pPr>
            <w:r>
              <w:t>Current Account header - Will show the summation of all current account's balance in case of multiple current accounts</w:t>
            </w: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c>
          <w:tcPr>
            <w:tcW w:w="0" w:type="auto"/>
          </w:tcPr>
          <w:p w:rsidR="00935369" w:rsidRDefault="00935369" w:rsidP="00935369">
            <w:pPr>
              <w:pStyle w:val="AxureTableNormalText"/>
            </w:pPr>
          </w:p>
        </w:tc>
      </w:tr>
      <w:tr w:rsidR="000911C3"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0911C3" w:rsidRDefault="000911C3" w:rsidP="000911C3">
            <w:pPr>
              <w:pStyle w:val="AxureTableNormalText"/>
            </w:pPr>
            <w:r>
              <w:t>22</w:t>
            </w:r>
          </w:p>
        </w:tc>
        <w:tc>
          <w:tcPr>
            <w:tcW w:w="0" w:type="auto"/>
          </w:tcPr>
          <w:p w:rsidR="000911C3" w:rsidRDefault="000911C3" w:rsidP="000911C3">
            <w:pPr>
              <w:pStyle w:val="AxureTableNormalText"/>
            </w:pPr>
            <w:r>
              <w:t>Wealth Portfolio header</w:t>
            </w:r>
          </w:p>
        </w:tc>
        <w:tc>
          <w:tcPr>
            <w:tcW w:w="0" w:type="auto"/>
          </w:tcPr>
          <w:p w:rsidR="000911C3" w:rsidRDefault="000911C3" w:rsidP="000911C3">
            <w:pPr>
              <w:pStyle w:val="AxureTableNormalText"/>
            </w:pPr>
            <w:r>
              <w:t>HBox</w:t>
            </w:r>
          </w:p>
        </w:tc>
        <w:tc>
          <w:tcPr>
            <w:tcW w:w="0" w:type="auto"/>
          </w:tcPr>
          <w:p w:rsidR="000911C3" w:rsidRDefault="000911C3" w:rsidP="000911C3">
            <w:pPr>
              <w:pStyle w:val="AxureTableNormalText"/>
            </w:pPr>
            <w:r>
              <w:t>Wealth Portfolio header</w:t>
            </w:r>
          </w:p>
        </w:tc>
        <w:tc>
          <w:tcPr>
            <w:tcW w:w="0" w:type="auto"/>
          </w:tcPr>
          <w:p w:rsidR="000911C3" w:rsidRDefault="000911C3" w:rsidP="000911C3">
            <w:pPr>
              <w:pStyle w:val="AxureTableNormalText"/>
            </w:pPr>
          </w:p>
        </w:tc>
        <w:tc>
          <w:tcPr>
            <w:tcW w:w="0" w:type="auto"/>
          </w:tcPr>
          <w:p w:rsidR="000911C3" w:rsidRDefault="000911C3" w:rsidP="000911C3">
            <w:pPr>
              <w:pStyle w:val="AxureTableNormalText"/>
            </w:pPr>
            <w:r>
              <w:t>This segment will not be tap-able</w:t>
            </w:r>
          </w:p>
        </w:tc>
        <w:tc>
          <w:tcPr>
            <w:tcW w:w="0" w:type="auto"/>
          </w:tcPr>
          <w:p w:rsidR="000911C3" w:rsidRDefault="000911C3" w:rsidP="000911C3">
            <w:pPr>
              <w:pStyle w:val="AxureTableNormalText"/>
            </w:pPr>
          </w:p>
        </w:tc>
      </w:tr>
    </w:tbl>
    <w:p w:rsidR="00AF33C6" w:rsidRDefault="0015051A">
      <w:pPr>
        <w:pStyle w:val="Heading51"/>
        <w:keepNext/>
      </w:pPr>
      <w:r>
        <w:t>Pre-condition</w:t>
      </w:r>
    </w:p>
    <w:p w:rsidR="00AF33C6" w:rsidRDefault="0015051A">
      <w:r>
        <w:t>This page can be reached from app menu.</w:t>
      </w:r>
    </w:p>
    <w:p w:rsidR="00AF33C6" w:rsidRDefault="0015051A">
      <w:pPr>
        <w:pStyle w:val="Heading51"/>
        <w:keepNext/>
      </w:pPr>
      <w:r>
        <w:t>Use Case - Main Flow</w:t>
      </w:r>
    </w:p>
    <w:p w:rsidR="00AF33C6" w:rsidRDefault="0015051A">
      <w:r>
        <w:t xml:space="preserve">1. Customer can do a swipe on a particular account under the section to slide to view a quick summary of other accounts (ex: swiping on Classic Savings - 10488952, will slide and display the next savings account summary will get displayed, if available); same applies for all the accounts, either asset or a </w:t>
      </w:r>
      <w:r>
        <w:lastRenderedPageBreak/>
        <w:t>liability.</w:t>
      </w:r>
    </w:p>
    <w:p w:rsidR="00AF33C6" w:rsidRDefault="0015051A">
      <w:r>
        <w:t>2. Customer can tap on any of the individual asset/liability type to view the account details for that particular account type.</w:t>
      </w:r>
    </w:p>
    <w:p w:rsidR="00AF33C6" w:rsidRDefault="0015051A">
      <w:r>
        <w:t>3. Customer can switch between ASSETS and LIABILITIES by tapping on respective tabs.</w:t>
      </w:r>
    </w:p>
    <w:p w:rsidR="00AF33C6" w:rsidRDefault="0015051A">
      <w:r>
        <w:t>4. If the customer taps on device back button then the app session will be expired and customer has to login again.</w:t>
      </w:r>
    </w:p>
    <w:p w:rsidR="00AF33C6" w:rsidRDefault="0015051A">
      <w:pPr>
        <w:pStyle w:val="Heading51"/>
        <w:keepNext/>
      </w:pPr>
      <w:r>
        <w:t>Business Rules</w:t>
      </w:r>
    </w:p>
    <w:p w:rsidR="00AF33C6" w:rsidRDefault="0015051A">
      <w:r>
        <w:t>1. Should display the total assets/liabilities along with individual balances/due.</w:t>
      </w:r>
    </w:p>
    <w:p w:rsidR="00AF33C6" w:rsidRDefault="0015051A">
      <w:r>
        <w:t>2. The fields displayed on the overview page will be as below:</w:t>
      </w:r>
    </w:p>
    <w:p w:rsidR="00AF33C6" w:rsidRDefault="00AF33C6"/>
    <w:p w:rsidR="00AF33C6" w:rsidRDefault="0015051A">
      <w:r>
        <w:t>Savings Account: Account Type, Account Number, Account Balance</w:t>
      </w:r>
    </w:p>
    <w:p w:rsidR="00AF33C6" w:rsidRDefault="0015051A">
      <w:r>
        <w:t xml:space="preserve">Current Account: Account Type, Account Number, Account Balance </w:t>
      </w:r>
    </w:p>
    <w:p w:rsidR="00AF33C6" w:rsidRDefault="0015051A">
      <w:r>
        <w:t>Deposits: Cumulative Total</w:t>
      </w:r>
    </w:p>
    <w:p w:rsidR="00AF33C6" w:rsidRDefault="0015051A">
      <w:r>
        <w:t>Fixed Deposits: Account Type, Account Number, Account Balance</w:t>
      </w:r>
    </w:p>
    <w:p w:rsidR="00AF33C6" w:rsidRDefault="0015051A">
      <w:r>
        <w:t>Recurring Deposits: Account Type, Account Number, Account Balance</w:t>
      </w:r>
    </w:p>
    <w:p w:rsidR="00AF33C6" w:rsidRDefault="0015051A">
      <w:r>
        <w:t xml:space="preserve">Wealth: Wealth Portfolio Account, Balance </w:t>
      </w:r>
    </w:p>
    <w:p w:rsidR="00AF33C6" w:rsidRDefault="0015051A">
      <w:r>
        <w:t>Credit Cards: Card Type, Card Number, Total Outstanding</w:t>
      </w:r>
    </w:p>
    <w:p w:rsidR="00AF33C6" w:rsidRDefault="0015051A">
      <w:r>
        <w:t>Loans: Card Type, Card Number, Total Outstanding</w:t>
      </w:r>
      <w:bookmarkStart w:id="3" w:name="_GoBack"/>
      <w:bookmarkEnd w:id="3"/>
    </w:p>
    <w:p w:rsidR="00AF33C6" w:rsidRDefault="00AF33C6"/>
    <w:p w:rsidR="00A5463A" w:rsidRDefault="00A5463A">
      <w:r w:rsidRPr="00A5463A">
        <w:t>3. All the account number of assets/liabilities will be displayed fully without masking</w:t>
      </w:r>
    </w:p>
    <w:p w:rsidR="00AF33C6" w:rsidRDefault="0015051A">
      <w:r>
        <w:t xml:space="preserve">4. </w:t>
      </w:r>
      <w:r w:rsidR="00E2596C">
        <w:t>For credit cards, only the last 4-digits will be displayed</w:t>
      </w:r>
    </w:p>
    <w:p w:rsidR="00AF33C6" w:rsidRDefault="0015051A">
      <w:r>
        <w:t>5. All the amount values should be pre-fixed with Indian currency symbol.</w:t>
      </w:r>
    </w:p>
    <w:p w:rsidR="00AF33C6" w:rsidRDefault="0015051A">
      <w:r>
        <w:t>6. Negative amount will be pre-fixed with minus (-) sign.</w:t>
      </w:r>
    </w:p>
    <w:p w:rsidR="00AF33C6" w:rsidRDefault="0015051A">
      <w:r>
        <w:t>7. By default ASSETS tab should be displayed</w:t>
      </w:r>
    </w:p>
    <w:p w:rsidR="00AF33C6" w:rsidRDefault="0015051A">
      <w:r>
        <w:t>8. For card-only customers, LIABILITIES tab will be displayed by default and ASSETS tab should appear disabled.</w:t>
      </w:r>
    </w:p>
    <w:p w:rsidR="00AF33C6" w:rsidRDefault="0015051A">
      <w:r>
        <w:t>9. All fields except summation of total assets, liabilities and total of each product type (header) all other fields to be displayed as-is from host file</w:t>
      </w:r>
    </w:p>
    <w:p w:rsidR="00AF33C6" w:rsidRDefault="0015051A">
      <w:r>
        <w:t>10. Commas in the amount will be as per the indian currency format</w:t>
      </w:r>
    </w:p>
    <w:p w:rsidR="00AF33C6" w:rsidRDefault="00AF33C6"/>
    <w:p w:rsidR="00AF33C6" w:rsidRDefault="0015051A">
      <w:pPr>
        <w:pStyle w:val="Heading51"/>
        <w:keepNext/>
      </w:pPr>
      <w:r>
        <w:t>Error Scenarios</w:t>
      </w:r>
    </w:p>
    <w:p w:rsidR="00AF33C6" w:rsidRDefault="0015051A">
      <w:r>
        <w:t xml:space="preserve">1. For some reason if the app-server is down, the customers will see appropriate message saying "There are no Assets to display" instead of the account enquiry. </w:t>
      </w:r>
    </w:p>
    <w:p w:rsidR="00AF33C6" w:rsidRDefault="0015051A">
      <w:r>
        <w:t>2. In case if there are no liabilities associated with the customer, then the LIABILITIES tab will appear disabled.</w:t>
      </w:r>
    </w:p>
    <w:p w:rsidR="00AF33C6" w:rsidRDefault="00AF33C6" w:rsidP="00E76A66"/>
    <w:p w:rsidR="00AF33C6" w:rsidRDefault="0015051A">
      <w:pPr>
        <w:pStyle w:val="Heading1"/>
      </w:pPr>
      <w:r>
        <w:br w:type="page"/>
      </w:r>
      <w:bookmarkStart w:id="4" w:name="_Toc418525464"/>
      <w:r>
        <w:lastRenderedPageBreak/>
        <w:t>Account Details</w:t>
      </w:r>
      <w:bookmarkEnd w:id="4"/>
    </w:p>
    <w:p w:rsidR="00AF33C6" w:rsidRDefault="0015051A">
      <w:pPr>
        <w:pStyle w:val="Heading51"/>
        <w:keepNext/>
      </w:pPr>
      <w:r>
        <w:t>Page Overview</w:t>
      </w:r>
    </w:p>
    <w:p w:rsidR="00AF33C6" w:rsidRDefault="0015051A">
      <w:r>
        <w:t>Tapping on any of the assets / liabilities section from account overview page will bring the customer to account details page where the customer will get a detailed picture about the account.</w:t>
      </w:r>
    </w:p>
    <w:p w:rsidR="00AF33C6" w:rsidRDefault="0015051A">
      <w:pPr>
        <w:pStyle w:val="Heading2"/>
      </w:pPr>
      <w:bookmarkStart w:id="5" w:name="_Toc418525465"/>
      <w:r>
        <w:t>Wireframe</w:t>
      </w:r>
      <w:bookmarkEnd w:id="5"/>
    </w:p>
    <w:p w:rsidR="00AF33C6" w:rsidRDefault="0015051A">
      <w:pPr>
        <w:pStyle w:val="AxureImageParagraph"/>
      </w:pPr>
      <w:r>
        <w:rPr>
          <w:noProof/>
        </w:rPr>
        <w:drawing>
          <wp:inline distT="0" distB="0" distL="0" distR="0">
            <wp:extent cx="5943600" cy="5924550"/>
            <wp:effectExtent l="0" t="0" r="0" b="0"/>
            <wp:docPr id="15" name="AXU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XU7.png"/>
                    <pic:cNvPicPr>
                      <a:picLocks noChangeAspect="1" noChangeArrowheads="1"/>
                    </pic:cNvPicPr>
                  </pic:nvPicPr>
                  <pic:blipFill>
                    <a:blip r:embed="rId12"/>
                    <a:stretch>
                      <a:fillRect/>
                    </a:stretch>
                  </pic:blipFill>
                  <pic:spPr>
                    <a:xfrm>
                      <a:off x="0" y="0"/>
                      <a:ext cx="5943600" cy="5924550"/>
                    </a:xfrm>
                    <a:prstGeom prst="rect">
                      <a:avLst/>
                    </a:prstGeom>
                  </pic:spPr>
                </pic:pic>
              </a:graphicData>
            </a:graphic>
          </wp:inline>
        </w:drawing>
      </w:r>
    </w:p>
    <w:p w:rsidR="00AF33C6" w:rsidRDefault="0015051A">
      <w:pPr>
        <w:pStyle w:val="Heading2"/>
      </w:pPr>
      <w:bookmarkStart w:id="6" w:name="_Toc418525466"/>
      <w:r>
        <w:lastRenderedPageBreak/>
        <w:t>Widgets Overview</w:t>
      </w:r>
      <w:bookmarkEnd w:id="6"/>
    </w:p>
    <w:tbl>
      <w:tblPr>
        <w:tblStyle w:val="AxureTableStyle"/>
        <w:tblW w:w="0" w:type="auto"/>
        <w:tblLook w:val="04A0" w:firstRow="1" w:lastRow="0" w:firstColumn="1" w:lastColumn="0" w:noHBand="0" w:noVBand="1"/>
      </w:tblPr>
      <w:tblGrid>
        <w:gridCol w:w="307"/>
        <w:gridCol w:w="1412"/>
        <w:gridCol w:w="711"/>
        <w:gridCol w:w="2894"/>
        <w:gridCol w:w="856"/>
        <w:gridCol w:w="2227"/>
        <w:gridCol w:w="943"/>
      </w:tblGrid>
      <w:tr w:rsidR="00AF33C6" w:rsidTr="00AF33C6">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AF33C6" w:rsidRDefault="0015051A">
            <w:pPr>
              <w:pStyle w:val="AxureTableHeaderText"/>
            </w:pPr>
            <w:r>
              <w:t>#</w:t>
            </w:r>
          </w:p>
        </w:tc>
        <w:tc>
          <w:tcPr>
            <w:tcW w:w="0" w:type="auto"/>
          </w:tcPr>
          <w:p w:rsidR="00AF33C6" w:rsidRDefault="0015051A">
            <w:pPr>
              <w:pStyle w:val="AxureTableHeaderText"/>
            </w:pPr>
            <w:r>
              <w:t>Item Name</w:t>
            </w:r>
          </w:p>
        </w:tc>
        <w:tc>
          <w:tcPr>
            <w:tcW w:w="0" w:type="auto"/>
          </w:tcPr>
          <w:p w:rsidR="00AF33C6" w:rsidRDefault="0015051A">
            <w:pPr>
              <w:pStyle w:val="AxureTableHeaderText"/>
            </w:pPr>
            <w:r>
              <w:t>Kony Widget Type</w:t>
            </w:r>
          </w:p>
        </w:tc>
        <w:tc>
          <w:tcPr>
            <w:tcW w:w="0" w:type="auto"/>
          </w:tcPr>
          <w:p w:rsidR="00AF33C6" w:rsidRDefault="0015051A">
            <w:pPr>
              <w:pStyle w:val="AxureTableHeaderText"/>
            </w:pPr>
            <w:r>
              <w:t>Description</w:t>
            </w:r>
          </w:p>
        </w:tc>
        <w:tc>
          <w:tcPr>
            <w:tcW w:w="0" w:type="auto"/>
          </w:tcPr>
          <w:p w:rsidR="00AF33C6" w:rsidRDefault="0015051A">
            <w:pPr>
              <w:pStyle w:val="AxureTableHeaderText"/>
            </w:pPr>
            <w:r>
              <w:t>Validation Rules</w:t>
            </w:r>
          </w:p>
        </w:tc>
        <w:tc>
          <w:tcPr>
            <w:tcW w:w="0" w:type="auto"/>
          </w:tcPr>
          <w:p w:rsidR="00AF33C6" w:rsidRDefault="0015051A">
            <w:pPr>
              <w:pStyle w:val="AxureTableHeaderText"/>
            </w:pPr>
            <w:r>
              <w:t>Action</w:t>
            </w:r>
          </w:p>
        </w:tc>
        <w:tc>
          <w:tcPr>
            <w:tcW w:w="0" w:type="auto"/>
          </w:tcPr>
          <w:p w:rsidR="00AF33C6" w:rsidRDefault="0015051A">
            <w:pPr>
              <w:pStyle w:val="AxureTableHeaderText"/>
            </w:pPr>
            <w:r>
              <w:t>Mandatory?</w:t>
            </w:r>
          </w:p>
        </w:tc>
      </w:tr>
      <w:tr w:rsidR="00AF33C6" w:rsidTr="00AF33C6">
        <w:trPr>
          <w:cantSplit/>
        </w:trPr>
        <w:tc>
          <w:tcPr>
            <w:tcW w:w="0" w:type="auto"/>
          </w:tcPr>
          <w:p w:rsidR="00AF33C6" w:rsidRDefault="0015051A">
            <w:pPr>
              <w:pStyle w:val="AxureTableNormalText"/>
            </w:pPr>
            <w:r>
              <w:t>1</w:t>
            </w:r>
          </w:p>
        </w:tc>
        <w:tc>
          <w:tcPr>
            <w:tcW w:w="0" w:type="auto"/>
          </w:tcPr>
          <w:p w:rsidR="00AF33C6" w:rsidRDefault="0015051A">
            <w:pPr>
              <w:pStyle w:val="AxureTableNormalText"/>
            </w:pPr>
            <w:r>
              <w:t>Account Details</w:t>
            </w:r>
          </w:p>
        </w:tc>
        <w:tc>
          <w:tcPr>
            <w:tcW w:w="0" w:type="auto"/>
          </w:tcPr>
          <w:p w:rsidR="00AF33C6" w:rsidRDefault="0015051A">
            <w:pPr>
              <w:pStyle w:val="AxureTableNormalText"/>
            </w:pPr>
            <w:r>
              <w:t>Form</w:t>
            </w:r>
          </w:p>
        </w:tc>
        <w:tc>
          <w:tcPr>
            <w:tcW w:w="0" w:type="auto"/>
          </w:tcPr>
          <w:p w:rsidR="00AF33C6" w:rsidRDefault="0015051A">
            <w:pPr>
              <w:pStyle w:val="AxureTableNormalText"/>
            </w:pPr>
            <w:r>
              <w:t>Account Details page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2</w:t>
            </w:r>
          </w:p>
        </w:tc>
        <w:tc>
          <w:tcPr>
            <w:tcW w:w="0" w:type="auto"/>
          </w:tcPr>
          <w:p w:rsidR="00AF33C6" w:rsidRDefault="0015051A">
            <w:pPr>
              <w:pStyle w:val="AxureTableNormalText"/>
            </w:pPr>
            <w:r>
              <w:t>View Transactions button</w:t>
            </w:r>
          </w:p>
        </w:tc>
        <w:tc>
          <w:tcPr>
            <w:tcW w:w="0" w:type="auto"/>
          </w:tcPr>
          <w:p w:rsidR="00AF33C6" w:rsidRDefault="0015051A">
            <w:pPr>
              <w:pStyle w:val="AxureTableNormalText"/>
            </w:pPr>
            <w:r>
              <w:t>Button</w:t>
            </w:r>
          </w:p>
        </w:tc>
        <w:tc>
          <w:tcPr>
            <w:tcW w:w="0" w:type="auto"/>
          </w:tcPr>
          <w:p w:rsidR="00AF33C6" w:rsidRDefault="0015051A">
            <w:pPr>
              <w:pStyle w:val="AxureTableNormalText"/>
            </w:pPr>
            <w:r>
              <w:t>View Transactions button</w:t>
            </w:r>
          </w:p>
        </w:tc>
        <w:tc>
          <w:tcPr>
            <w:tcW w:w="0" w:type="auto"/>
          </w:tcPr>
          <w:p w:rsidR="00AF33C6" w:rsidRDefault="00AF33C6">
            <w:pPr>
              <w:pStyle w:val="AxureTableNormalText"/>
            </w:pPr>
          </w:p>
        </w:tc>
        <w:tc>
          <w:tcPr>
            <w:tcW w:w="0" w:type="auto"/>
          </w:tcPr>
          <w:p w:rsidR="00AF33C6" w:rsidRDefault="0015051A">
            <w:pPr>
              <w:pStyle w:val="AxureTableNormalText"/>
            </w:pPr>
            <w:r>
              <w:t>Tapping will take to Transaction Details page for that account type</w:t>
            </w: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3</w:t>
            </w:r>
          </w:p>
        </w:tc>
        <w:tc>
          <w:tcPr>
            <w:tcW w:w="0" w:type="auto"/>
          </w:tcPr>
          <w:p w:rsidR="00AF33C6" w:rsidRDefault="0015051A">
            <w:pPr>
              <w:pStyle w:val="AxureTableNormalText"/>
            </w:pPr>
            <w:r>
              <w:t>Account Details</w:t>
            </w:r>
          </w:p>
        </w:tc>
        <w:tc>
          <w:tcPr>
            <w:tcW w:w="0" w:type="auto"/>
          </w:tcPr>
          <w:p w:rsidR="00AF33C6" w:rsidRDefault="0015051A">
            <w:pPr>
              <w:pStyle w:val="AxureTableNormalText"/>
            </w:pPr>
            <w:r>
              <w:t>Form</w:t>
            </w:r>
          </w:p>
        </w:tc>
        <w:tc>
          <w:tcPr>
            <w:tcW w:w="0" w:type="auto"/>
          </w:tcPr>
          <w:p w:rsidR="00AF33C6" w:rsidRDefault="0015051A">
            <w:pPr>
              <w:pStyle w:val="AxureTableNormalText"/>
            </w:pPr>
            <w:r>
              <w:t>Account Details page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4</w:t>
            </w:r>
          </w:p>
        </w:tc>
        <w:tc>
          <w:tcPr>
            <w:tcW w:w="0" w:type="auto"/>
          </w:tcPr>
          <w:p w:rsidR="00AF33C6" w:rsidRDefault="0015051A">
            <w:pPr>
              <w:pStyle w:val="AxureTableNormalText"/>
            </w:pPr>
            <w:r>
              <w:t>Account Details</w:t>
            </w:r>
          </w:p>
        </w:tc>
        <w:tc>
          <w:tcPr>
            <w:tcW w:w="0" w:type="auto"/>
          </w:tcPr>
          <w:p w:rsidR="00AF33C6" w:rsidRDefault="0015051A">
            <w:pPr>
              <w:pStyle w:val="AxureTableNormalText"/>
            </w:pPr>
            <w:r>
              <w:t>Form</w:t>
            </w:r>
          </w:p>
        </w:tc>
        <w:tc>
          <w:tcPr>
            <w:tcW w:w="0" w:type="auto"/>
          </w:tcPr>
          <w:p w:rsidR="00AF33C6" w:rsidRDefault="0015051A">
            <w:pPr>
              <w:pStyle w:val="AxureTableNormalText"/>
            </w:pPr>
            <w:r>
              <w:t>Account Details page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5</w:t>
            </w:r>
          </w:p>
        </w:tc>
        <w:tc>
          <w:tcPr>
            <w:tcW w:w="0" w:type="auto"/>
          </w:tcPr>
          <w:p w:rsidR="00AF33C6" w:rsidRDefault="0015051A">
            <w:pPr>
              <w:pStyle w:val="AxureTableNormalText"/>
            </w:pPr>
            <w:r>
              <w:t>CASA no.</w:t>
            </w:r>
          </w:p>
        </w:tc>
        <w:tc>
          <w:tcPr>
            <w:tcW w:w="0" w:type="auto"/>
          </w:tcPr>
          <w:p w:rsidR="00AF33C6" w:rsidRDefault="0015051A">
            <w:pPr>
              <w:pStyle w:val="AxureTableNormalText"/>
            </w:pPr>
            <w:r>
              <w:t>Label</w:t>
            </w:r>
          </w:p>
        </w:tc>
        <w:tc>
          <w:tcPr>
            <w:tcW w:w="0" w:type="auto"/>
          </w:tcPr>
          <w:p w:rsidR="00AF33C6" w:rsidRDefault="0015051A">
            <w:pPr>
              <w:pStyle w:val="AxureTableNormalText"/>
            </w:pPr>
            <w:r>
              <w:t>CASA no.</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6</w:t>
            </w:r>
          </w:p>
        </w:tc>
        <w:tc>
          <w:tcPr>
            <w:tcW w:w="0" w:type="auto"/>
          </w:tcPr>
          <w:p w:rsidR="00AF33C6" w:rsidRDefault="0015051A">
            <w:pPr>
              <w:pStyle w:val="AxureTableNormalText"/>
            </w:pPr>
            <w:r>
              <w:t>Account Type</w:t>
            </w:r>
          </w:p>
        </w:tc>
        <w:tc>
          <w:tcPr>
            <w:tcW w:w="0" w:type="auto"/>
          </w:tcPr>
          <w:p w:rsidR="00AF33C6" w:rsidRDefault="0015051A">
            <w:pPr>
              <w:pStyle w:val="AxureTableNormalText"/>
            </w:pPr>
            <w:r>
              <w:t>Label</w:t>
            </w:r>
          </w:p>
        </w:tc>
        <w:tc>
          <w:tcPr>
            <w:tcW w:w="0" w:type="auto"/>
          </w:tcPr>
          <w:p w:rsidR="00AF33C6" w:rsidRDefault="0015051A">
            <w:pPr>
              <w:pStyle w:val="AxureTableNormalText"/>
            </w:pPr>
            <w:r>
              <w:t>Account Type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7</w:t>
            </w:r>
          </w:p>
        </w:tc>
        <w:tc>
          <w:tcPr>
            <w:tcW w:w="0" w:type="auto"/>
          </w:tcPr>
          <w:p w:rsidR="00AF33C6" w:rsidRDefault="0015051A">
            <w:pPr>
              <w:pStyle w:val="AxureTableNormalText"/>
            </w:pPr>
            <w:r>
              <w:t>Currency</w:t>
            </w:r>
          </w:p>
        </w:tc>
        <w:tc>
          <w:tcPr>
            <w:tcW w:w="0" w:type="auto"/>
          </w:tcPr>
          <w:p w:rsidR="00AF33C6" w:rsidRDefault="0015051A">
            <w:pPr>
              <w:pStyle w:val="AxureTableNormalText"/>
            </w:pPr>
            <w:r>
              <w:t>Label</w:t>
            </w:r>
          </w:p>
        </w:tc>
        <w:tc>
          <w:tcPr>
            <w:tcW w:w="0" w:type="auto"/>
          </w:tcPr>
          <w:p w:rsidR="00AF33C6" w:rsidRDefault="0015051A">
            <w:pPr>
              <w:pStyle w:val="AxureTableNormalText"/>
            </w:pPr>
            <w:r>
              <w:t>Currency</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8</w:t>
            </w:r>
          </w:p>
        </w:tc>
        <w:tc>
          <w:tcPr>
            <w:tcW w:w="0" w:type="auto"/>
          </w:tcPr>
          <w:p w:rsidR="00AF33C6" w:rsidRDefault="0015051A">
            <w:pPr>
              <w:pStyle w:val="AxureTableNormalText"/>
            </w:pPr>
            <w:r>
              <w:t>Available Balance</w:t>
            </w:r>
          </w:p>
        </w:tc>
        <w:tc>
          <w:tcPr>
            <w:tcW w:w="0" w:type="auto"/>
          </w:tcPr>
          <w:p w:rsidR="00AF33C6" w:rsidRDefault="0015051A">
            <w:pPr>
              <w:pStyle w:val="AxureTableNormalText"/>
            </w:pPr>
            <w:r>
              <w:t>Label</w:t>
            </w:r>
          </w:p>
        </w:tc>
        <w:tc>
          <w:tcPr>
            <w:tcW w:w="0" w:type="auto"/>
          </w:tcPr>
          <w:p w:rsidR="00AF33C6" w:rsidRDefault="0015051A">
            <w:pPr>
              <w:pStyle w:val="AxureTableNormalText"/>
            </w:pPr>
            <w:r>
              <w:t>Available Balance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9</w:t>
            </w:r>
          </w:p>
        </w:tc>
        <w:tc>
          <w:tcPr>
            <w:tcW w:w="0" w:type="auto"/>
          </w:tcPr>
          <w:p w:rsidR="00AF33C6" w:rsidRDefault="0015051A">
            <w:pPr>
              <w:pStyle w:val="AxureTableNormalText"/>
            </w:pPr>
            <w:r>
              <w:t>Combined Available Balance</w:t>
            </w:r>
          </w:p>
        </w:tc>
        <w:tc>
          <w:tcPr>
            <w:tcW w:w="0" w:type="auto"/>
          </w:tcPr>
          <w:p w:rsidR="00AF33C6" w:rsidRDefault="0015051A">
            <w:pPr>
              <w:pStyle w:val="AxureTableNormalText"/>
            </w:pPr>
            <w:r>
              <w:t>Label</w:t>
            </w:r>
          </w:p>
        </w:tc>
        <w:tc>
          <w:tcPr>
            <w:tcW w:w="0" w:type="auto"/>
          </w:tcPr>
          <w:p w:rsidR="00AF33C6" w:rsidRDefault="0015051A">
            <w:pPr>
              <w:pStyle w:val="AxureTableNormalText"/>
            </w:pPr>
            <w:r>
              <w:t>Combined Available Balance = Available balance from savings/current/Overdraft account + FD</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10</w:t>
            </w:r>
          </w:p>
        </w:tc>
        <w:tc>
          <w:tcPr>
            <w:tcW w:w="0" w:type="auto"/>
          </w:tcPr>
          <w:p w:rsidR="00AF33C6" w:rsidRDefault="0015051A">
            <w:pPr>
              <w:pStyle w:val="AxureTableNormalText"/>
            </w:pPr>
            <w:r>
              <w:t>Branch Name</w:t>
            </w:r>
          </w:p>
        </w:tc>
        <w:tc>
          <w:tcPr>
            <w:tcW w:w="0" w:type="auto"/>
          </w:tcPr>
          <w:p w:rsidR="00AF33C6" w:rsidRDefault="0015051A">
            <w:pPr>
              <w:pStyle w:val="AxureTableNormalText"/>
            </w:pPr>
            <w:r>
              <w:t>Label</w:t>
            </w:r>
          </w:p>
        </w:tc>
        <w:tc>
          <w:tcPr>
            <w:tcW w:w="0" w:type="auto"/>
          </w:tcPr>
          <w:p w:rsidR="00AF33C6" w:rsidRDefault="0015051A">
            <w:pPr>
              <w:pStyle w:val="AxureTableNormalText"/>
            </w:pPr>
            <w:r>
              <w:t>Branch Name - where the customer has opened the account</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11</w:t>
            </w:r>
          </w:p>
        </w:tc>
        <w:tc>
          <w:tcPr>
            <w:tcW w:w="0" w:type="auto"/>
          </w:tcPr>
          <w:p w:rsidR="00AF33C6" w:rsidRDefault="0015051A">
            <w:pPr>
              <w:pStyle w:val="AxureTableNormalText"/>
            </w:pPr>
            <w:r>
              <w:t>Bank IFSC</w:t>
            </w:r>
          </w:p>
        </w:tc>
        <w:tc>
          <w:tcPr>
            <w:tcW w:w="0" w:type="auto"/>
          </w:tcPr>
          <w:p w:rsidR="00AF33C6" w:rsidRDefault="0015051A">
            <w:pPr>
              <w:pStyle w:val="AxureTableNormalText"/>
            </w:pPr>
            <w:r>
              <w:t>Label</w:t>
            </w:r>
          </w:p>
        </w:tc>
        <w:tc>
          <w:tcPr>
            <w:tcW w:w="0" w:type="auto"/>
          </w:tcPr>
          <w:p w:rsidR="00AF33C6" w:rsidRDefault="0015051A">
            <w:pPr>
              <w:pStyle w:val="AxureTableNormalText"/>
            </w:pPr>
            <w:r>
              <w:t>Bank IFSC - In recent change, there is no more IFSC by branch but has been moved up at Bank level. Which mean, each bank will have just one IFSC</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12</w:t>
            </w:r>
          </w:p>
        </w:tc>
        <w:tc>
          <w:tcPr>
            <w:tcW w:w="0" w:type="auto"/>
          </w:tcPr>
          <w:p w:rsidR="00AF33C6" w:rsidRDefault="0015051A">
            <w:pPr>
              <w:pStyle w:val="AxureTableNormalText"/>
            </w:pPr>
            <w:r>
              <w:t>Nick Name</w:t>
            </w:r>
          </w:p>
        </w:tc>
        <w:tc>
          <w:tcPr>
            <w:tcW w:w="0" w:type="auto"/>
          </w:tcPr>
          <w:p w:rsidR="00AF33C6" w:rsidRDefault="0015051A">
            <w:pPr>
              <w:pStyle w:val="AxureTableNormalText"/>
            </w:pPr>
            <w:r>
              <w:t>Label</w:t>
            </w:r>
          </w:p>
        </w:tc>
        <w:tc>
          <w:tcPr>
            <w:tcW w:w="0" w:type="auto"/>
          </w:tcPr>
          <w:p w:rsidR="00AF33C6" w:rsidRDefault="0015051A">
            <w:pPr>
              <w:pStyle w:val="AxureTableNormalText"/>
            </w:pPr>
            <w:r>
              <w:t>Nick Name for the account given by the customer</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13</w:t>
            </w:r>
          </w:p>
        </w:tc>
        <w:tc>
          <w:tcPr>
            <w:tcW w:w="0" w:type="auto"/>
          </w:tcPr>
          <w:p w:rsidR="00AF33C6" w:rsidRDefault="0015051A">
            <w:pPr>
              <w:pStyle w:val="AxureTableNormalText"/>
            </w:pPr>
            <w:r>
              <w:t>Overdraft Limit</w:t>
            </w:r>
          </w:p>
        </w:tc>
        <w:tc>
          <w:tcPr>
            <w:tcW w:w="0" w:type="auto"/>
          </w:tcPr>
          <w:p w:rsidR="00AF33C6" w:rsidRDefault="0015051A">
            <w:pPr>
              <w:pStyle w:val="AxureTableNormalText"/>
            </w:pPr>
            <w:r>
              <w:t>Label</w:t>
            </w:r>
          </w:p>
        </w:tc>
        <w:tc>
          <w:tcPr>
            <w:tcW w:w="0" w:type="auto"/>
          </w:tcPr>
          <w:p w:rsidR="00AF33C6" w:rsidRDefault="0015051A">
            <w:pPr>
              <w:pStyle w:val="AxureTableNormalText"/>
            </w:pPr>
            <w:r>
              <w:t>Overdraft Limit - the amount that a customer can withdraw even if the available balance is zero (0.00).</w:t>
            </w:r>
            <w:r>
              <w:br/>
              <w:t>This limit will depend on the customer's banking history and account type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14</w:t>
            </w:r>
          </w:p>
        </w:tc>
        <w:tc>
          <w:tcPr>
            <w:tcW w:w="0" w:type="auto"/>
          </w:tcPr>
          <w:p w:rsidR="00AF33C6" w:rsidRDefault="0015051A">
            <w:pPr>
              <w:pStyle w:val="AxureTableNormalText"/>
            </w:pPr>
            <w:r>
              <w:t>Loyalty Points</w:t>
            </w:r>
          </w:p>
        </w:tc>
        <w:tc>
          <w:tcPr>
            <w:tcW w:w="0" w:type="auto"/>
          </w:tcPr>
          <w:p w:rsidR="00AF33C6" w:rsidRDefault="0015051A">
            <w:pPr>
              <w:pStyle w:val="AxureTableNormalText"/>
            </w:pPr>
            <w:r>
              <w:t>Label</w:t>
            </w:r>
          </w:p>
        </w:tc>
        <w:tc>
          <w:tcPr>
            <w:tcW w:w="0" w:type="auto"/>
          </w:tcPr>
          <w:p w:rsidR="00AF33C6" w:rsidRDefault="0015051A">
            <w:pPr>
              <w:pStyle w:val="AxureTableNormalText"/>
            </w:pPr>
            <w:r>
              <w:t>Loyalty Points earned by using the debit card</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15</w:t>
            </w:r>
          </w:p>
        </w:tc>
        <w:tc>
          <w:tcPr>
            <w:tcW w:w="0" w:type="auto"/>
          </w:tcPr>
          <w:p w:rsidR="00AF33C6" w:rsidRDefault="0015051A">
            <w:pPr>
              <w:pStyle w:val="AxureTableNormalText"/>
            </w:pPr>
            <w:r>
              <w:t>Nomination Data</w:t>
            </w:r>
          </w:p>
        </w:tc>
        <w:tc>
          <w:tcPr>
            <w:tcW w:w="0" w:type="auto"/>
          </w:tcPr>
          <w:p w:rsidR="00AF33C6" w:rsidRDefault="0015051A">
            <w:pPr>
              <w:pStyle w:val="AxureTableNormalText"/>
            </w:pPr>
            <w:r>
              <w:t>Label</w:t>
            </w:r>
          </w:p>
        </w:tc>
        <w:tc>
          <w:tcPr>
            <w:tcW w:w="0" w:type="auto"/>
          </w:tcPr>
          <w:p w:rsidR="00AF33C6" w:rsidRDefault="0015051A">
            <w:pPr>
              <w:pStyle w:val="AxureTableNormalText"/>
            </w:pPr>
            <w:r>
              <w:t>Nomination Data - in case if customer has specified any nominee while opening the account</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16</w:t>
            </w:r>
          </w:p>
        </w:tc>
        <w:tc>
          <w:tcPr>
            <w:tcW w:w="0" w:type="auto"/>
          </w:tcPr>
          <w:p w:rsidR="00AF33C6" w:rsidRDefault="0015051A">
            <w:pPr>
              <w:pStyle w:val="AxureTableNormalText"/>
            </w:pPr>
            <w:r>
              <w:t>Account Details</w:t>
            </w:r>
          </w:p>
        </w:tc>
        <w:tc>
          <w:tcPr>
            <w:tcW w:w="0" w:type="auto"/>
          </w:tcPr>
          <w:p w:rsidR="00AF33C6" w:rsidRDefault="0015051A">
            <w:pPr>
              <w:pStyle w:val="AxureTableNormalText"/>
            </w:pPr>
            <w:r>
              <w:t>Form</w:t>
            </w:r>
          </w:p>
        </w:tc>
        <w:tc>
          <w:tcPr>
            <w:tcW w:w="0" w:type="auto"/>
          </w:tcPr>
          <w:p w:rsidR="00AF33C6" w:rsidRDefault="0015051A">
            <w:pPr>
              <w:pStyle w:val="AxureTableNormalText"/>
            </w:pPr>
            <w:r>
              <w:t>Account Details page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17</w:t>
            </w:r>
          </w:p>
        </w:tc>
        <w:tc>
          <w:tcPr>
            <w:tcW w:w="0" w:type="auto"/>
          </w:tcPr>
          <w:p w:rsidR="00AF33C6" w:rsidRDefault="0015051A">
            <w:pPr>
              <w:pStyle w:val="AxureTableNormalText"/>
            </w:pPr>
            <w:r>
              <w:t>Available Credit Limit</w:t>
            </w:r>
          </w:p>
        </w:tc>
        <w:tc>
          <w:tcPr>
            <w:tcW w:w="0" w:type="auto"/>
          </w:tcPr>
          <w:p w:rsidR="00AF33C6" w:rsidRDefault="0015051A">
            <w:pPr>
              <w:pStyle w:val="AxureTableNormalText"/>
            </w:pPr>
            <w:r>
              <w:t>Link</w:t>
            </w:r>
          </w:p>
        </w:tc>
        <w:tc>
          <w:tcPr>
            <w:tcW w:w="0" w:type="auto"/>
          </w:tcPr>
          <w:p w:rsidR="00AF33C6" w:rsidRDefault="0015051A">
            <w:pPr>
              <w:pStyle w:val="AxureTableNormalText"/>
            </w:pPr>
            <w:r>
              <w:t>Available Credit Limit - will appear as a hyperlink</w:t>
            </w:r>
          </w:p>
        </w:tc>
        <w:tc>
          <w:tcPr>
            <w:tcW w:w="0" w:type="auto"/>
          </w:tcPr>
          <w:p w:rsidR="00AF33C6" w:rsidRDefault="00AF33C6">
            <w:pPr>
              <w:pStyle w:val="AxureTableNormalText"/>
            </w:pPr>
          </w:p>
        </w:tc>
        <w:tc>
          <w:tcPr>
            <w:tcW w:w="0" w:type="auto"/>
          </w:tcPr>
          <w:p w:rsidR="00AF33C6" w:rsidRDefault="0015051A">
            <w:pPr>
              <w:pStyle w:val="AxureTableNormalText"/>
            </w:pPr>
            <w:r>
              <w:t>Tapping will navigate to Unbilled Transactions page</w:t>
            </w: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18</w:t>
            </w:r>
          </w:p>
        </w:tc>
        <w:tc>
          <w:tcPr>
            <w:tcW w:w="0" w:type="auto"/>
          </w:tcPr>
          <w:p w:rsidR="00AF33C6" w:rsidRDefault="0015051A">
            <w:pPr>
              <w:pStyle w:val="AxureTableNormalText"/>
            </w:pPr>
            <w:r>
              <w:t>Payment/Transfer</w:t>
            </w:r>
          </w:p>
        </w:tc>
        <w:tc>
          <w:tcPr>
            <w:tcW w:w="0" w:type="auto"/>
          </w:tcPr>
          <w:p w:rsidR="00AF33C6" w:rsidRDefault="0015051A">
            <w:pPr>
              <w:pStyle w:val="AxureTableNormalText"/>
            </w:pPr>
            <w:r>
              <w:t>Image</w:t>
            </w:r>
          </w:p>
        </w:tc>
        <w:tc>
          <w:tcPr>
            <w:tcW w:w="0" w:type="auto"/>
          </w:tcPr>
          <w:p w:rsidR="00AF33C6" w:rsidRDefault="0015051A">
            <w:pPr>
              <w:pStyle w:val="AxureTableNormalText"/>
            </w:pPr>
            <w:r>
              <w:t>Payment / Transfer image</w:t>
            </w:r>
          </w:p>
        </w:tc>
        <w:tc>
          <w:tcPr>
            <w:tcW w:w="0" w:type="auto"/>
          </w:tcPr>
          <w:p w:rsidR="00AF33C6" w:rsidRDefault="00AF33C6">
            <w:pPr>
              <w:pStyle w:val="AxureTableNormalText"/>
            </w:pPr>
          </w:p>
        </w:tc>
        <w:tc>
          <w:tcPr>
            <w:tcW w:w="0" w:type="auto"/>
          </w:tcPr>
          <w:p w:rsidR="00AF33C6" w:rsidRDefault="0015051A">
            <w:pPr>
              <w:pStyle w:val="AxureTableNormalText"/>
            </w:pPr>
            <w:r>
              <w:t>Tapping will take the customer to Payment/Transfer page</w:t>
            </w: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21</w:t>
            </w:r>
          </w:p>
        </w:tc>
        <w:tc>
          <w:tcPr>
            <w:tcW w:w="0" w:type="auto"/>
          </w:tcPr>
          <w:p w:rsidR="00AF33C6" w:rsidRDefault="0015051A">
            <w:pPr>
              <w:pStyle w:val="AxureTableNormalText"/>
            </w:pPr>
            <w:r>
              <w:t>Back link</w:t>
            </w:r>
          </w:p>
        </w:tc>
        <w:tc>
          <w:tcPr>
            <w:tcW w:w="0" w:type="auto"/>
          </w:tcPr>
          <w:p w:rsidR="00AF33C6" w:rsidRDefault="0015051A">
            <w:pPr>
              <w:pStyle w:val="AxureTableNormalText"/>
            </w:pPr>
            <w:r>
              <w:t>Linkn</w:t>
            </w:r>
          </w:p>
        </w:tc>
        <w:tc>
          <w:tcPr>
            <w:tcW w:w="0" w:type="auto"/>
          </w:tcPr>
          <w:p w:rsidR="00AF33C6" w:rsidRDefault="0015051A">
            <w:pPr>
              <w:pStyle w:val="AxureTableNormalText"/>
            </w:pPr>
            <w:r>
              <w:t>Back link</w:t>
            </w:r>
          </w:p>
        </w:tc>
        <w:tc>
          <w:tcPr>
            <w:tcW w:w="0" w:type="auto"/>
          </w:tcPr>
          <w:p w:rsidR="00AF33C6" w:rsidRDefault="00AF33C6">
            <w:pPr>
              <w:pStyle w:val="AxureTableNormalText"/>
            </w:pPr>
          </w:p>
        </w:tc>
        <w:tc>
          <w:tcPr>
            <w:tcW w:w="0" w:type="auto"/>
          </w:tcPr>
          <w:p w:rsidR="00AF33C6" w:rsidRDefault="0015051A">
            <w:pPr>
              <w:pStyle w:val="AxureTableNormalText"/>
            </w:pPr>
            <w:r>
              <w:t>Tapping will navigate to Account Overview page</w:t>
            </w: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22</w:t>
            </w:r>
          </w:p>
        </w:tc>
        <w:tc>
          <w:tcPr>
            <w:tcW w:w="0" w:type="auto"/>
          </w:tcPr>
          <w:p w:rsidR="00AF33C6" w:rsidRDefault="0015051A">
            <w:pPr>
              <w:pStyle w:val="AxureTableNormalText"/>
            </w:pPr>
            <w:r>
              <w:t>Open FD button</w:t>
            </w:r>
          </w:p>
        </w:tc>
        <w:tc>
          <w:tcPr>
            <w:tcW w:w="0" w:type="auto"/>
          </w:tcPr>
          <w:p w:rsidR="00AF33C6" w:rsidRDefault="0015051A">
            <w:pPr>
              <w:pStyle w:val="AxureTableNormalText"/>
            </w:pPr>
            <w:r>
              <w:t>Button</w:t>
            </w:r>
          </w:p>
        </w:tc>
        <w:tc>
          <w:tcPr>
            <w:tcW w:w="0" w:type="auto"/>
          </w:tcPr>
          <w:p w:rsidR="00AF33C6" w:rsidRDefault="0015051A">
            <w:pPr>
              <w:pStyle w:val="AxureTableNormalText"/>
            </w:pPr>
            <w:r>
              <w:t>Open FD button</w:t>
            </w:r>
          </w:p>
        </w:tc>
        <w:tc>
          <w:tcPr>
            <w:tcW w:w="0" w:type="auto"/>
          </w:tcPr>
          <w:p w:rsidR="00AF33C6" w:rsidRDefault="00AF33C6">
            <w:pPr>
              <w:pStyle w:val="AxureTableNormalText"/>
            </w:pPr>
          </w:p>
        </w:tc>
        <w:tc>
          <w:tcPr>
            <w:tcW w:w="0" w:type="auto"/>
          </w:tcPr>
          <w:p w:rsidR="00AF33C6" w:rsidRDefault="0015051A">
            <w:pPr>
              <w:pStyle w:val="AxureTableNormalText"/>
            </w:pPr>
            <w:r>
              <w:t>Tapping will navigate to Open FD page. On tap of this button, the FD screen to be opened with debit account pre-selected.</w:t>
            </w: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26</w:t>
            </w:r>
          </w:p>
        </w:tc>
        <w:tc>
          <w:tcPr>
            <w:tcW w:w="0" w:type="auto"/>
          </w:tcPr>
          <w:p w:rsidR="00AF33C6" w:rsidRDefault="0015051A">
            <w:pPr>
              <w:pStyle w:val="AxureTableNormalText"/>
            </w:pPr>
            <w:r>
              <w:t>Deposit A/C number</w:t>
            </w:r>
          </w:p>
        </w:tc>
        <w:tc>
          <w:tcPr>
            <w:tcW w:w="0" w:type="auto"/>
          </w:tcPr>
          <w:p w:rsidR="00AF33C6" w:rsidRDefault="0015051A">
            <w:pPr>
              <w:pStyle w:val="AxureTableNormalText"/>
            </w:pPr>
            <w:r>
              <w:t>Label</w:t>
            </w:r>
          </w:p>
        </w:tc>
        <w:tc>
          <w:tcPr>
            <w:tcW w:w="0" w:type="auto"/>
          </w:tcPr>
          <w:p w:rsidR="00AF33C6" w:rsidRDefault="0015051A">
            <w:pPr>
              <w:pStyle w:val="AxureTableNormalText"/>
            </w:pPr>
            <w:r>
              <w:t>Deposit A/C number</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lastRenderedPageBreak/>
              <w:t>27</w:t>
            </w:r>
          </w:p>
        </w:tc>
        <w:tc>
          <w:tcPr>
            <w:tcW w:w="0" w:type="auto"/>
          </w:tcPr>
          <w:p w:rsidR="00AF33C6" w:rsidRDefault="0015051A">
            <w:pPr>
              <w:pStyle w:val="AxureTableNormalText"/>
            </w:pPr>
            <w:r>
              <w:t>Deposit Type</w:t>
            </w:r>
          </w:p>
        </w:tc>
        <w:tc>
          <w:tcPr>
            <w:tcW w:w="0" w:type="auto"/>
          </w:tcPr>
          <w:p w:rsidR="00AF33C6" w:rsidRDefault="0015051A">
            <w:pPr>
              <w:pStyle w:val="AxureTableNormalText"/>
            </w:pPr>
            <w:r>
              <w:t>Label</w:t>
            </w:r>
          </w:p>
        </w:tc>
        <w:tc>
          <w:tcPr>
            <w:tcW w:w="0" w:type="auto"/>
          </w:tcPr>
          <w:p w:rsidR="00AF33C6" w:rsidRDefault="0015051A">
            <w:pPr>
              <w:pStyle w:val="AxureTableNormalText"/>
            </w:pPr>
            <w:r>
              <w:t>Deposit Type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28</w:t>
            </w:r>
          </w:p>
        </w:tc>
        <w:tc>
          <w:tcPr>
            <w:tcW w:w="0" w:type="auto"/>
          </w:tcPr>
          <w:p w:rsidR="00AF33C6" w:rsidRDefault="0015051A">
            <w:pPr>
              <w:pStyle w:val="AxureTableNormalText"/>
            </w:pPr>
            <w:r>
              <w:t>FD start/renewed date</w:t>
            </w:r>
          </w:p>
        </w:tc>
        <w:tc>
          <w:tcPr>
            <w:tcW w:w="0" w:type="auto"/>
          </w:tcPr>
          <w:p w:rsidR="00AF33C6" w:rsidRDefault="0015051A">
            <w:pPr>
              <w:pStyle w:val="AxureTableNormalText"/>
            </w:pPr>
            <w:r>
              <w:t>Label</w:t>
            </w:r>
          </w:p>
        </w:tc>
        <w:tc>
          <w:tcPr>
            <w:tcW w:w="0" w:type="auto"/>
          </w:tcPr>
          <w:p w:rsidR="00AF33C6" w:rsidRDefault="0015051A">
            <w:pPr>
              <w:pStyle w:val="AxureTableNormalText"/>
            </w:pPr>
            <w:r>
              <w:t>FD start/renewed date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29</w:t>
            </w:r>
          </w:p>
        </w:tc>
        <w:tc>
          <w:tcPr>
            <w:tcW w:w="0" w:type="auto"/>
          </w:tcPr>
          <w:p w:rsidR="00AF33C6" w:rsidRDefault="0015051A">
            <w:pPr>
              <w:pStyle w:val="AxureTableNormalText"/>
            </w:pPr>
            <w:r>
              <w:t>FD interest rate</w:t>
            </w:r>
          </w:p>
        </w:tc>
        <w:tc>
          <w:tcPr>
            <w:tcW w:w="0" w:type="auto"/>
          </w:tcPr>
          <w:p w:rsidR="00AF33C6" w:rsidRDefault="0015051A">
            <w:pPr>
              <w:pStyle w:val="AxureTableNormalText"/>
            </w:pPr>
            <w:r>
              <w:t>Label</w:t>
            </w:r>
          </w:p>
        </w:tc>
        <w:tc>
          <w:tcPr>
            <w:tcW w:w="0" w:type="auto"/>
          </w:tcPr>
          <w:p w:rsidR="00AF33C6" w:rsidRDefault="0015051A">
            <w:pPr>
              <w:pStyle w:val="AxureTableNormalText"/>
            </w:pPr>
            <w:r>
              <w:t>FD interest rate - percentage per annum</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30</w:t>
            </w:r>
          </w:p>
        </w:tc>
        <w:tc>
          <w:tcPr>
            <w:tcW w:w="0" w:type="auto"/>
          </w:tcPr>
          <w:p w:rsidR="00AF33C6" w:rsidRDefault="0015051A">
            <w:pPr>
              <w:pStyle w:val="AxureTableNormalText"/>
            </w:pPr>
            <w:r>
              <w:t>FD maturity date</w:t>
            </w:r>
          </w:p>
        </w:tc>
        <w:tc>
          <w:tcPr>
            <w:tcW w:w="0" w:type="auto"/>
          </w:tcPr>
          <w:p w:rsidR="00AF33C6" w:rsidRDefault="0015051A">
            <w:pPr>
              <w:pStyle w:val="AxureTableNormalText"/>
            </w:pPr>
            <w:r>
              <w:t>Label</w:t>
            </w:r>
          </w:p>
        </w:tc>
        <w:tc>
          <w:tcPr>
            <w:tcW w:w="0" w:type="auto"/>
          </w:tcPr>
          <w:p w:rsidR="00AF33C6" w:rsidRDefault="0015051A">
            <w:pPr>
              <w:pStyle w:val="AxureTableNormalText"/>
            </w:pPr>
            <w:r>
              <w:t>FD maturity date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31</w:t>
            </w:r>
          </w:p>
        </w:tc>
        <w:tc>
          <w:tcPr>
            <w:tcW w:w="0" w:type="auto"/>
          </w:tcPr>
          <w:p w:rsidR="00AF33C6" w:rsidRDefault="0015051A">
            <w:pPr>
              <w:pStyle w:val="AxureTableNormalText"/>
            </w:pPr>
            <w:r>
              <w:t>Initial principal amount</w:t>
            </w:r>
          </w:p>
        </w:tc>
        <w:tc>
          <w:tcPr>
            <w:tcW w:w="0" w:type="auto"/>
          </w:tcPr>
          <w:p w:rsidR="00AF33C6" w:rsidRDefault="0015051A">
            <w:pPr>
              <w:pStyle w:val="AxureTableNormalText"/>
            </w:pPr>
            <w:r>
              <w:t>Label</w:t>
            </w:r>
          </w:p>
        </w:tc>
        <w:tc>
          <w:tcPr>
            <w:tcW w:w="0" w:type="auto"/>
          </w:tcPr>
          <w:p w:rsidR="00AF33C6" w:rsidRDefault="0015051A">
            <w:pPr>
              <w:pStyle w:val="AxureTableNormalText"/>
            </w:pPr>
            <w:r>
              <w:t>Initial principal amount</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32</w:t>
            </w:r>
          </w:p>
        </w:tc>
        <w:tc>
          <w:tcPr>
            <w:tcW w:w="0" w:type="auto"/>
          </w:tcPr>
          <w:p w:rsidR="00AF33C6" w:rsidRDefault="0015051A">
            <w:pPr>
              <w:pStyle w:val="AxureTableNormalText"/>
            </w:pPr>
            <w:r>
              <w:t>Maturity Amount</w:t>
            </w:r>
          </w:p>
        </w:tc>
        <w:tc>
          <w:tcPr>
            <w:tcW w:w="0" w:type="auto"/>
          </w:tcPr>
          <w:p w:rsidR="00AF33C6" w:rsidRDefault="0015051A">
            <w:pPr>
              <w:pStyle w:val="AxureTableNormalText"/>
            </w:pPr>
            <w:r>
              <w:t>Label</w:t>
            </w:r>
          </w:p>
        </w:tc>
        <w:tc>
          <w:tcPr>
            <w:tcW w:w="0" w:type="auto"/>
          </w:tcPr>
          <w:p w:rsidR="00AF33C6" w:rsidRDefault="0015051A">
            <w:pPr>
              <w:pStyle w:val="AxureTableNormalText"/>
            </w:pPr>
            <w:r>
              <w:t>Maturity Amount</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33</w:t>
            </w:r>
          </w:p>
        </w:tc>
        <w:tc>
          <w:tcPr>
            <w:tcW w:w="0" w:type="auto"/>
          </w:tcPr>
          <w:p w:rsidR="00AF33C6" w:rsidRDefault="0015051A">
            <w:pPr>
              <w:pStyle w:val="AxureTableNormalText"/>
            </w:pPr>
            <w:r>
              <w:t>Maturity Instruction</w:t>
            </w:r>
          </w:p>
        </w:tc>
        <w:tc>
          <w:tcPr>
            <w:tcW w:w="0" w:type="auto"/>
          </w:tcPr>
          <w:p w:rsidR="00AF33C6" w:rsidRDefault="0015051A">
            <w:pPr>
              <w:pStyle w:val="AxureTableNormalText"/>
            </w:pPr>
            <w:r>
              <w:t>Label</w:t>
            </w:r>
          </w:p>
        </w:tc>
        <w:tc>
          <w:tcPr>
            <w:tcW w:w="0" w:type="auto"/>
          </w:tcPr>
          <w:p w:rsidR="00AF33C6" w:rsidRDefault="0015051A">
            <w:pPr>
              <w:pStyle w:val="AxureTableNormalText"/>
            </w:pPr>
            <w:r>
              <w:t>Maturity Instruction - as selected when opening the FD account</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34</w:t>
            </w:r>
          </w:p>
        </w:tc>
        <w:tc>
          <w:tcPr>
            <w:tcW w:w="0" w:type="auto"/>
          </w:tcPr>
          <w:p w:rsidR="00AF33C6" w:rsidRDefault="0015051A">
            <w:pPr>
              <w:pStyle w:val="AxureTableNormalText"/>
            </w:pPr>
            <w:r>
              <w:t>Nomination data</w:t>
            </w:r>
          </w:p>
        </w:tc>
        <w:tc>
          <w:tcPr>
            <w:tcW w:w="0" w:type="auto"/>
          </w:tcPr>
          <w:p w:rsidR="00AF33C6" w:rsidRDefault="0015051A">
            <w:pPr>
              <w:pStyle w:val="AxureTableNormalText"/>
            </w:pPr>
            <w:r>
              <w:t>Label</w:t>
            </w:r>
          </w:p>
        </w:tc>
        <w:tc>
          <w:tcPr>
            <w:tcW w:w="0" w:type="auto"/>
          </w:tcPr>
          <w:p w:rsidR="00AF33C6" w:rsidRDefault="0015051A">
            <w:pPr>
              <w:pStyle w:val="AxureTableNormalText"/>
            </w:pPr>
            <w:r>
              <w:t>Nomination data - will appear as either Yest / No as selected when opening the FD</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35</w:t>
            </w:r>
          </w:p>
        </w:tc>
        <w:tc>
          <w:tcPr>
            <w:tcW w:w="0" w:type="auto"/>
          </w:tcPr>
          <w:p w:rsidR="00AF33C6" w:rsidRDefault="0015051A">
            <w:pPr>
              <w:pStyle w:val="AxureTableNormalText"/>
            </w:pPr>
            <w:r>
              <w:t>Loan A/C Number</w:t>
            </w:r>
          </w:p>
        </w:tc>
        <w:tc>
          <w:tcPr>
            <w:tcW w:w="0" w:type="auto"/>
          </w:tcPr>
          <w:p w:rsidR="00AF33C6" w:rsidRDefault="0015051A">
            <w:pPr>
              <w:pStyle w:val="AxureTableNormalText"/>
            </w:pPr>
            <w:r>
              <w:t>Label</w:t>
            </w:r>
          </w:p>
        </w:tc>
        <w:tc>
          <w:tcPr>
            <w:tcW w:w="0" w:type="auto"/>
          </w:tcPr>
          <w:p w:rsidR="00AF33C6" w:rsidRDefault="0015051A">
            <w:pPr>
              <w:pStyle w:val="AxureTableNormalText"/>
            </w:pPr>
            <w:r>
              <w:t>Loan A/C Number - could be any loan a/c that was selected from account summary page.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36</w:t>
            </w:r>
          </w:p>
        </w:tc>
        <w:tc>
          <w:tcPr>
            <w:tcW w:w="0" w:type="auto"/>
          </w:tcPr>
          <w:p w:rsidR="00AF33C6" w:rsidRDefault="0015051A">
            <w:pPr>
              <w:pStyle w:val="AxureTableNormalText"/>
            </w:pPr>
            <w:r>
              <w:t>Loan Type</w:t>
            </w:r>
          </w:p>
        </w:tc>
        <w:tc>
          <w:tcPr>
            <w:tcW w:w="0" w:type="auto"/>
          </w:tcPr>
          <w:p w:rsidR="00AF33C6" w:rsidRDefault="0015051A">
            <w:pPr>
              <w:pStyle w:val="AxureTableNormalText"/>
            </w:pPr>
            <w:r>
              <w:t>Label</w:t>
            </w:r>
          </w:p>
        </w:tc>
        <w:tc>
          <w:tcPr>
            <w:tcW w:w="0" w:type="auto"/>
          </w:tcPr>
          <w:p w:rsidR="00AF33C6" w:rsidRDefault="0015051A">
            <w:pPr>
              <w:pStyle w:val="AxureTableNormalText"/>
            </w:pPr>
            <w:r>
              <w:t>Loan Type - will appear as tapped from Account Summary</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37</w:t>
            </w:r>
          </w:p>
        </w:tc>
        <w:tc>
          <w:tcPr>
            <w:tcW w:w="0" w:type="auto"/>
          </w:tcPr>
          <w:p w:rsidR="00AF33C6" w:rsidRDefault="0015051A">
            <w:pPr>
              <w:pStyle w:val="AxureTableNormalText"/>
            </w:pPr>
            <w:r>
              <w:t>Loan Interest rate</w:t>
            </w:r>
          </w:p>
        </w:tc>
        <w:tc>
          <w:tcPr>
            <w:tcW w:w="0" w:type="auto"/>
          </w:tcPr>
          <w:p w:rsidR="00AF33C6" w:rsidRDefault="0015051A">
            <w:pPr>
              <w:pStyle w:val="AxureTableNormalText"/>
            </w:pPr>
            <w:r>
              <w:t>Label</w:t>
            </w:r>
          </w:p>
        </w:tc>
        <w:tc>
          <w:tcPr>
            <w:tcW w:w="0" w:type="auto"/>
          </w:tcPr>
          <w:p w:rsidR="00AF33C6" w:rsidRDefault="0015051A">
            <w:pPr>
              <w:pStyle w:val="AxureTableNormalText"/>
            </w:pPr>
            <w:r>
              <w:t>Loan Interest rate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38</w:t>
            </w:r>
          </w:p>
        </w:tc>
        <w:tc>
          <w:tcPr>
            <w:tcW w:w="0" w:type="auto"/>
          </w:tcPr>
          <w:p w:rsidR="00AF33C6" w:rsidRDefault="0015051A">
            <w:pPr>
              <w:pStyle w:val="AxureTableNormalText"/>
            </w:pPr>
            <w:r>
              <w:t>Account Open Date</w:t>
            </w:r>
          </w:p>
        </w:tc>
        <w:tc>
          <w:tcPr>
            <w:tcW w:w="0" w:type="auto"/>
          </w:tcPr>
          <w:p w:rsidR="00AF33C6" w:rsidRDefault="0015051A">
            <w:pPr>
              <w:pStyle w:val="AxureTableNormalText"/>
            </w:pPr>
            <w:r>
              <w:t>Label</w:t>
            </w:r>
          </w:p>
        </w:tc>
        <w:tc>
          <w:tcPr>
            <w:tcW w:w="0" w:type="auto"/>
          </w:tcPr>
          <w:p w:rsidR="00AF33C6" w:rsidRDefault="0015051A">
            <w:pPr>
              <w:pStyle w:val="AxureTableNormalText"/>
            </w:pPr>
            <w:r>
              <w:t>Account Open Date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39</w:t>
            </w:r>
          </w:p>
        </w:tc>
        <w:tc>
          <w:tcPr>
            <w:tcW w:w="0" w:type="auto"/>
          </w:tcPr>
          <w:p w:rsidR="00AF33C6" w:rsidRDefault="0015051A">
            <w:pPr>
              <w:pStyle w:val="AxureTableNormalText"/>
            </w:pPr>
            <w:r>
              <w:t>Next Installment Date</w:t>
            </w:r>
          </w:p>
        </w:tc>
        <w:tc>
          <w:tcPr>
            <w:tcW w:w="0" w:type="auto"/>
          </w:tcPr>
          <w:p w:rsidR="00AF33C6" w:rsidRDefault="0015051A">
            <w:pPr>
              <w:pStyle w:val="AxureTableNormalText"/>
            </w:pPr>
            <w:r>
              <w:t>Label</w:t>
            </w:r>
          </w:p>
        </w:tc>
        <w:tc>
          <w:tcPr>
            <w:tcW w:w="0" w:type="auto"/>
          </w:tcPr>
          <w:p w:rsidR="00AF33C6" w:rsidRDefault="0015051A">
            <w:pPr>
              <w:pStyle w:val="AxureTableNormalText"/>
            </w:pPr>
            <w:r>
              <w:t>Next Installment Date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40</w:t>
            </w:r>
          </w:p>
        </w:tc>
        <w:tc>
          <w:tcPr>
            <w:tcW w:w="0" w:type="auto"/>
          </w:tcPr>
          <w:p w:rsidR="00AF33C6" w:rsidRDefault="0015051A">
            <w:pPr>
              <w:pStyle w:val="AxureTableNormalText"/>
            </w:pPr>
            <w:r>
              <w:t>Loan Amount</w:t>
            </w:r>
          </w:p>
        </w:tc>
        <w:tc>
          <w:tcPr>
            <w:tcW w:w="0" w:type="auto"/>
          </w:tcPr>
          <w:p w:rsidR="00AF33C6" w:rsidRDefault="0015051A">
            <w:pPr>
              <w:pStyle w:val="AxureTableNormalText"/>
            </w:pPr>
            <w:r>
              <w:t>Label</w:t>
            </w:r>
          </w:p>
        </w:tc>
        <w:tc>
          <w:tcPr>
            <w:tcW w:w="0" w:type="auto"/>
          </w:tcPr>
          <w:p w:rsidR="00AF33C6" w:rsidRDefault="0015051A">
            <w:pPr>
              <w:pStyle w:val="AxureTableNormalText"/>
            </w:pPr>
            <w:r>
              <w:t>Loan Amount</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41</w:t>
            </w:r>
          </w:p>
        </w:tc>
        <w:tc>
          <w:tcPr>
            <w:tcW w:w="0" w:type="auto"/>
          </w:tcPr>
          <w:p w:rsidR="00AF33C6" w:rsidRDefault="0015051A">
            <w:pPr>
              <w:pStyle w:val="AxureTableNormalText"/>
            </w:pPr>
            <w:r>
              <w:t>Loan Tenure in Months</w:t>
            </w:r>
          </w:p>
        </w:tc>
        <w:tc>
          <w:tcPr>
            <w:tcW w:w="0" w:type="auto"/>
          </w:tcPr>
          <w:p w:rsidR="00AF33C6" w:rsidRDefault="0015051A">
            <w:pPr>
              <w:pStyle w:val="AxureTableNormalText"/>
            </w:pPr>
            <w:r>
              <w:t>Label</w:t>
            </w:r>
          </w:p>
        </w:tc>
        <w:tc>
          <w:tcPr>
            <w:tcW w:w="0" w:type="auto"/>
          </w:tcPr>
          <w:p w:rsidR="00AF33C6" w:rsidRDefault="0015051A">
            <w:pPr>
              <w:pStyle w:val="AxureTableNormalText"/>
            </w:pPr>
            <w:r>
              <w:t>Loan Tenure in Months</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42</w:t>
            </w:r>
          </w:p>
        </w:tc>
        <w:tc>
          <w:tcPr>
            <w:tcW w:w="0" w:type="auto"/>
          </w:tcPr>
          <w:p w:rsidR="00AF33C6" w:rsidRDefault="0015051A">
            <w:pPr>
              <w:pStyle w:val="AxureTableNormalText"/>
            </w:pPr>
            <w:r>
              <w:t>Total Overdue Amount</w:t>
            </w:r>
          </w:p>
        </w:tc>
        <w:tc>
          <w:tcPr>
            <w:tcW w:w="0" w:type="auto"/>
          </w:tcPr>
          <w:p w:rsidR="00AF33C6" w:rsidRDefault="0015051A">
            <w:pPr>
              <w:pStyle w:val="AxureTableNormalText"/>
            </w:pPr>
            <w:r>
              <w:t>Label</w:t>
            </w:r>
          </w:p>
        </w:tc>
        <w:tc>
          <w:tcPr>
            <w:tcW w:w="0" w:type="auto"/>
          </w:tcPr>
          <w:p w:rsidR="00AF33C6" w:rsidRDefault="0015051A">
            <w:pPr>
              <w:pStyle w:val="AxureTableNormalText"/>
            </w:pPr>
            <w:r>
              <w:t>Total Overdue Amount</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43</w:t>
            </w:r>
          </w:p>
        </w:tc>
        <w:tc>
          <w:tcPr>
            <w:tcW w:w="0" w:type="auto"/>
          </w:tcPr>
          <w:p w:rsidR="00AF33C6" w:rsidRDefault="0015051A">
            <w:pPr>
              <w:pStyle w:val="AxureTableNormalText"/>
            </w:pPr>
            <w:r>
              <w:t>Loan Installment</w:t>
            </w:r>
          </w:p>
        </w:tc>
        <w:tc>
          <w:tcPr>
            <w:tcW w:w="0" w:type="auto"/>
          </w:tcPr>
          <w:p w:rsidR="00AF33C6" w:rsidRDefault="0015051A">
            <w:pPr>
              <w:pStyle w:val="AxureTableNormalText"/>
            </w:pPr>
            <w:r>
              <w:t>Label</w:t>
            </w:r>
          </w:p>
        </w:tc>
        <w:tc>
          <w:tcPr>
            <w:tcW w:w="0" w:type="auto"/>
          </w:tcPr>
          <w:p w:rsidR="00AF33C6" w:rsidRDefault="0015051A">
            <w:pPr>
              <w:pStyle w:val="AxureTableNormalText"/>
            </w:pPr>
            <w:r>
              <w:t>Loan Installment - the EMI</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44</w:t>
            </w:r>
          </w:p>
        </w:tc>
        <w:tc>
          <w:tcPr>
            <w:tcW w:w="0" w:type="auto"/>
          </w:tcPr>
          <w:p w:rsidR="00AF33C6" w:rsidRDefault="0015051A">
            <w:pPr>
              <w:pStyle w:val="AxureTableNormalText"/>
            </w:pPr>
            <w:r>
              <w:t>Total Outstanding Amount</w:t>
            </w:r>
          </w:p>
        </w:tc>
        <w:tc>
          <w:tcPr>
            <w:tcW w:w="0" w:type="auto"/>
          </w:tcPr>
          <w:p w:rsidR="00AF33C6" w:rsidRDefault="0015051A">
            <w:pPr>
              <w:pStyle w:val="AxureTableNormalText"/>
            </w:pPr>
            <w:r>
              <w:t>Label</w:t>
            </w:r>
          </w:p>
        </w:tc>
        <w:tc>
          <w:tcPr>
            <w:tcW w:w="0" w:type="auto"/>
          </w:tcPr>
          <w:p w:rsidR="00AF33C6" w:rsidRDefault="0015051A">
            <w:pPr>
              <w:pStyle w:val="AxureTableNormalText"/>
            </w:pPr>
            <w:r>
              <w:t>Total Outstanding Amount</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45</w:t>
            </w:r>
          </w:p>
        </w:tc>
        <w:tc>
          <w:tcPr>
            <w:tcW w:w="0" w:type="auto"/>
          </w:tcPr>
          <w:p w:rsidR="00AF33C6" w:rsidRDefault="0015051A">
            <w:pPr>
              <w:pStyle w:val="AxureTableNormalText"/>
            </w:pPr>
            <w:r>
              <w:t>Card Number</w:t>
            </w:r>
          </w:p>
        </w:tc>
        <w:tc>
          <w:tcPr>
            <w:tcW w:w="0" w:type="auto"/>
          </w:tcPr>
          <w:p w:rsidR="00AF33C6" w:rsidRDefault="0015051A">
            <w:pPr>
              <w:pStyle w:val="AxureTableNormalText"/>
            </w:pPr>
            <w:r>
              <w:t>Label</w:t>
            </w:r>
          </w:p>
        </w:tc>
        <w:tc>
          <w:tcPr>
            <w:tcW w:w="0" w:type="auto"/>
          </w:tcPr>
          <w:p w:rsidR="00AF33C6" w:rsidRDefault="0015051A">
            <w:pPr>
              <w:pStyle w:val="AxureTableNormalText"/>
            </w:pPr>
            <w:r>
              <w:t>Card Number</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46</w:t>
            </w:r>
          </w:p>
        </w:tc>
        <w:tc>
          <w:tcPr>
            <w:tcW w:w="0" w:type="auto"/>
          </w:tcPr>
          <w:p w:rsidR="00AF33C6" w:rsidRDefault="0015051A">
            <w:pPr>
              <w:pStyle w:val="AxureTableNormalText"/>
            </w:pPr>
            <w:r>
              <w:t>Card Type</w:t>
            </w:r>
          </w:p>
        </w:tc>
        <w:tc>
          <w:tcPr>
            <w:tcW w:w="0" w:type="auto"/>
          </w:tcPr>
          <w:p w:rsidR="00AF33C6" w:rsidRDefault="0015051A">
            <w:pPr>
              <w:pStyle w:val="AxureTableNormalText"/>
            </w:pPr>
            <w:r>
              <w:t>Label</w:t>
            </w:r>
          </w:p>
        </w:tc>
        <w:tc>
          <w:tcPr>
            <w:tcW w:w="0" w:type="auto"/>
          </w:tcPr>
          <w:p w:rsidR="00AF33C6" w:rsidRDefault="0015051A">
            <w:pPr>
              <w:pStyle w:val="AxureTableNormalText"/>
            </w:pPr>
            <w:r>
              <w:t>Card Type - as listed in IndusInd website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47</w:t>
            </w:r>
          </w:p>
        </w:tc>
        <w:tc>
          <w:tcPr>
            <w:tcW w:w="0" w:type="auto"/>
          </w:tcPr>
          <w:p w:rsidR="00AF33C6" w:rsidRDefault="0015051A">
            <w:pPr>
              <w:pStyle w:val="AxureTableNormalText"/>
            </w:pPr>
            <w:r>
              <w:t>Cardholder's Name</w:t>
            </w:r>
          </w:p>
        </w:tc>
        <w:tc>
          <w:tcPr>
            <w:tcW w:w="0" w:type="auto"/>
          </w:tcPr>
          <w:p w:rsidR="00AF33C6" w:rsidRDefault="0015051A">
            <w:pPr>
              <w:pStyle w:val="AxureTableNormalText"/>
            </w:pPr>
            <w:r>
              <w:t>Label</w:t>
            </w:r>
          </w:p>
        </w:tc>
        <w:tc>
          <w:tcPr>
            <w:tcW w:w="0" w:type="auto"/>
          </w:tcPr>
          <w:p w:rsidR="00AF33C6" w:rsidRDefault="0015051A">
            <w:pPr>
              <w:pStyle w:val="AxureTableNormalText"/>
            </w:pPr>
            <w:r>
              <w:t>Cardholder's Name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48</w:t>
            </w:r>
          </w:p>
        </w:tc>
        <w:tc>
          <w:tcPr>
            <w:tcW w:w="0" w:type="auto"/>
          </w:tcPr>
          <w:p w:rsidR="00AF33C6" w:rsidRDefault="0015051A">
            <w:pPr>
              <w:pStyle w:val="AxureTableNormalText"/>
            </w:pPr>
            <w:r>
              <w:t>Total Credit Limit</w:t>
            </w:r>
          </w:p>
        </w:tc>
        <w:tc>
          <w:tcPr>
            <w:tcW w:w="0" w:type="auto"/>
          </w:tcPr>
          <w:p w:rsidR="00AF33C6" w:rsidRDefault="0015051A">
            <w:pPr>
              <w:pStyle w:val="AxureTableNormalText"/>
            </w:pPr>
            <w:r>
              <w:t>Label</w:t>
            </w:r>
          </w:p>
        </w:tc>
        <w:tc>
          <w:tcPr>
            <w:tcW w:w="0" w:type="auto"/>
          </w:tcPr>
          <w:p w:rsidR="00AF33C6" w:rsidRDefault="0015051A">
            <w:pPr>
              <w:pStyle w:val="AxureTableNormalText"/>
            </w:pPr>
            <w:r>
              <w:t>Total Credit Limit</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49</w:t>
            </w:r>
          </w:p>
        </w:tc>
        <w:tc>
          <w:tcPr>
            <w:tcW w:w="0" w:type="auto"/>
          </w:tcPr>
          <w:p w:rsidR="00AF33C6" w:rsidRDefault="0015051A">
            <w:pPr>
              <w:pStyle w:val="AxureTableNormalText"/>
            </w:pPr>
            <w:r>
              <w:t>Total Cash Limit</w:t>
            </w:r>
          </w:p>
        </w:tc>
        <w:tc>
          <w:tcPr>
            <w:tcW w:w="0" w:type="auto"/>
          </w:tcPr>
          <w:p w:rsidR="00AF33C6" w:rsidRDefault="0015051A">
            <w:pPr>
              <w:pStyle w:val="AxureTableNormalText"/>
            </w:pPr>
            <w:r>
              <w:t>Label</w:t>
            </w:r>
          </w:p>
        </w:tc>
        <w:tc>
          <w:tcPr>
            <w:tcW w:w="0" w:type="auto"/>
          </w:tcPr>
          <w:p w:rsidR="00AF33C6" w:rsidRDefault="0015051A">
            <w:pPr>
              <w:pStyle w:val="AxureTableNormalText"/>
            </w:pPr>
            <w:r>
              <w:t>Total Cash Limit - this the amount that the customer can withdraw from ATM using Credit Card PIN</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50</w:t>
            </w:r>
          </w:p>
        </w:tc>
        <w:tc>
          <w:tcPr>
            <w:tcW w:w="0" w:type="auto"/>
          </w:tcPr>
          <w:p w:rsidR="00AF33C6" w:rsidRDefault="0015051A">
            <w:pPr>
              <w:pStyle w:val="AxureTableNormalText"/>
            </w:pPr>
            <w:r>
              <w:t>Available Cash Limit</w:t>
            </w:r>
          </w:p>
        </w:tc>
        <w:tc>
          <w:tcPr>
            <w:tcW w:w="0" w:type="auto"/>
          </w:tcPr>
          <w:p w:rsidR="00AF33C6" w:rsidRDefault="0015051A">
            <w:pPr>
              <w:pStyle w:val="AxureTableNormalText"/>
            </w:pPr>
            <w:r>
              <w:t>Label</w:t>
            </w:r>
          </w:p>
        </w:tc>
        <w:tc>
          <w:tcPr>
            <w:tcW w:w="0" w:type="auto"/>
          </w:tcPr>
          <w:p w:rsidR="00AF33C6" w:rsidRDefault="0015051A">
            <w:pPr>
              <w:pStyle w:val="AxureTableNormalText"/>
            </w:pPr>
            <w:r>
              <w:t>Available Cash Limit - the max amount the customer can withdraw using IndusInd credit card</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lastRenderedPageBreak/>
              <w:t>51</w:t>
            </w:r>
          </w:p>
        </w:tc>
        <w:tc>
          <w:tcPr>
            <w:tcW w:w="0" w:type="auto"/>
          </w:tcPr>
          <w:p w:rsidR="00AF33C6" w:rsidRDefault="0015051A">
            <w:pPr>
              <w:pStyle w:val="AxureTableNormalText"/>
            </w:pPr>
            <w:r>
              <w:t>Total Outstanding</w:t>
            </w:r>
          </w:p>
        </w:tc>
        <w:tc>
          <w:tcPr>
            <w:tcW w:w="0" w:type="auto"/>
          </w:tcPr>
          <w:p w:rsidR="00AF33C6" w:rsidRDefault="0015051A">
            <w:pPr>
              <w:pStyle w:val="AxureTableNormalText"/>
            </w:pPr>
            <w:r>
              <w:t>Label</w:t>
            </w:r>
          </w:p>
        </w:tc>
        <w:tc>
          <w:tcPr>
            <w:tcW w:w="0" w:type="auto"/>
          </w:tcPr>
          <w:p w:rsidR="00AF33C6" w:rsidRDefault="0015051A">
            <w:pPr>
              <w:pStyle w:val="AxureTableNormalText"/>
            </w:pPr>
            <w:r>
              <w:t>Total Outstanding - which is the amount the customer owes to the bank as a whole.</w:t>
            </w:r>
            <w:r>
              <w:br/>
              <w:t>Only the 'Total Outstanding' for credit card will appear in red color.</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52</w:t>
            </w:r>
          </w:p>
        </w:tc>
        <w:tc>
          <w:tcPr>
            <w:tcW w:w="0" w:type="auto"/>
          </w:tcPr>
          <w:p w:rsidR="00AF33C6" w:rsidRDefault="0015051A">
            <w:pPr>
              <w:pStyle w:val="AxureTableNormalText"/>
            </w:pPr>
            <w:r>
              <w:t>Last Statement Summary</w:t>
            </w:r>
          </w:p>
        </w:tc>
        <w:tc>
          <w:tcPr>
            <w:tcW w:w="0" w:type="auto"/>
          </w:tcPr>
          <w:p w:rsidR="00AF33C6" w:rsidRDefault="0015051A">
            <w:pPr>
              <w:pStyle w:val="AxureTableNormalText"/>
            </w:pPr>
            <w:r>
              <w:t>Link</w:t>
            </w:r>
          </w:p>
        </w:tc>
        <w:tc>
          <w:tcPr>
            <w:tcW w:w="0" w:type="auto"/>
          </w:tcPr>
          <w:p w:rsidR="00AF33C6" w:rsidRDefault="0015051A">
            <w:pPr>
              <w:pStyle w:val="AxureTableNormalText"/>
            </w:pPr>
            <w:r>
              <w:t>Last Statement Summary link</w:t>
            </w:r>
          </w:p>
        </w:tc>
        <w:tc>
          <w:tcPr>
            <w:tcW w:w="0" w:type="auto"/>
          </w:tcPr>
          <w:p w:rsidR="00AF33C6" w:rsidRDefault="00AF33C6">
            <w:pPr>
              <w:pStyle w:val="AxureTableNormalText"/>
            </w:pPr>
          </w:p>
        </w:tc>
        <w:tc>
          <w:tcPr>
            <w:tcW w:w="0" w:type="auto"/>
          </w:tcPr>
          <w:p w:rsidR="00AF33C6" w:rsidRDefault="0015051A">
            <w:pPr>
              <w:pStyle w:val="AxureTableNormalText"/>
            </w:pPr>
            <w:r>
              <w:t>Tapping will navigate to Last Statement Summary page</w:t>
            </w: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53</w:t>
            </w:r>
          </w:p>
        </w:tc>
        <w:tc>
          <w:tcPr>
            <w:tcW w:w="0" w:type="auto"/>
          </w:tcPr>
          <w:p w:rsidR="00AF33C6" w:rsidRDefault="0015051A">
            <w:pPr>
              <w:pStyle w:val="AxureTableNormalText"/>
            </w:pPr>
            <w:r>
              <w:t>Previous Statement Details</w:t>
            </w:r>
          </w:p>
        </w:tc>
        <w:tc>
          <w:tcPr>
            <w:tcW w:w="0" w:type="auto"/>
          </w:tcPr>
          <w:p w:rsidR="00AF33C6" w:rsidRDefault="0015051A">
            <w:pPr>
              <w:pStyle w:val="AxureTableNormalText"/>
            </w:pPr>
            <w:r>
              <w:t>Link</w:t>
            </w:r>
          </w:p>
        </w:tc>
        <w:tc>
          <w:tcPr>
            <w:tcW w:w="0" w:type="auto"/>
          </w:tcPr>
          <w:p w:rsidR="00AF33C6" w:rsidRDefault="0015051A">
            <w:pPr>
              <w:pStyle w:val="AxureTableNormalText"/>
            </w:pPr>
            <w:r>
              <w:t>Previous Statement Details</w:t>
            </w:r>
          </w:p>
        </w:tc>
        <w:tc>
          <w:tcPr>
            <w:tcW w:w="0" w:type="auto"/>
          </w:tcPr>
          <w:p w:rsidR="00AF33C6" w:rsidRDefault="00AF33C6">
            <w:pPr>
              <w:pStyle w:val="AxureTableNormalText"/>
            </w:pPr>
          </w:p>
        </w:tc>
        <w:tc>
          <w:tcPr>
            <w:tcW w:w="0" w:type="auto"/>
          </w:tcPr>
          <w:p w:rsidR="00AF33C6" w:rsidRDefault="0015051A">
            <w:pPr>
              <w:pStyle w:val="AxureTableNormalText"/>
            </w:pPr>
            <w:r>
              <w:t>Tapping will navigate to Previous Statement Details page</w:t>
            </w:r>
          </w:p>
        </w:tc>
        <w:tc>
          <w:tcPr>
            <w:tcW w:w="0" w:type="auto"/>
          </w:tcPr>
          <w:p w:rsidR="00AF33C6" w:rsidRDefault="00AF33C6">
            <w:pPr>
              <w:pStyle w:val="AxureTableNormalText"/>
            </w:pPr>
          </w:p>
        </w:tc>
      </w:tr>
    </w:tbl>
    <w:p w:rsidR="00AF33C6" w:rsidRDefault="0015051A">
      <w:pPr>
        <w:pStyle w:val="Heading51"/>
        <w:keepNext/>
      </w:pPr>
      <w:r>
        <w:t>Pre-condition</w:t>
      </w:r>
    </w:p>
    <w:p w:rsidR="00AF33C6" w:rsidRDefault="0015051A">
      <w:r>
        <w:t>Customer has tapped on any of the account types from Account Summary / Overview page.</w:t>
      </w:r>
    </w:p>
    <w:p w:rsidR="00AF33C6" w:rsidRDefault="0015051A">
      <w:pPr>
        <w:pStyle w:val="Heading51"/>
        <w:keepNext/>
      </w:pPr>
      <w:r>
        <w:t>Use Case - Main Flow</w:t>
      </w:r>
    </w:p>
    <w:p w:rsidR="00AF33C6" w:rsidRDefault="0015051A">
      <w:r>
        <w:t>1. Customer just views the account details and will not be any action made other than tapping on "View Transactions" button/link</w:t>
      </w:r>
    </w:p>
    <w:p w:rsidR="00AF33C6" w:rsidRDefault="0015051A">
      <w:r>
        <w:t>2. Tapping View Transactions will navigate to Accoutn Enquiry page</w:t>
      </w:r>
    </w:p>
    <w:p w:rsidR="00AF33C6" w:rsidRDefault="0015051A">
      <w:r>
        <w:t>3. The CASA customers can tap on the icon on top right corner to go to Payment/Transfer page - and on tapping will open P&amp;T page with the 'from account' pre-selected with this account</w:t>
      </w:r>
    </w:p>
    <w:p w:rsidR="00AF33C6" w:rsidRDefault="0015051A">
      <w:pPr>
        <w:pStyle w:val="Heading51"/>
        <w:keepNext/>
      </w:pPr>
      <w:r>
        <w:t>Business Rules</w:t>
      </w:r>
    </w:p>
    <w:p w:rsidR="00AF33C6" w:rsidRDefault="0015051A">
      <w:r>
        <w:t>1. All amounts should have the currency symbol prefixed, should have thousands separator and 2-decimal places</w:t>
      </w:r>
    </w:p>
    <w:p w:rsidR="00AF33C6" w:rsidRDefault="0015051A">
      <w:r>
        <w:t>2. All fields except the combined balance to be displayed as-is from the host system</w:t>
      </w:r>
    </w:p>
    <w:p w:rsidR="00AF33C6" w:rsidRDefault="0015051A">
      <w:r>
        <w:t>3. Combined Available Balance = Available balance from savings/current/Overdraft account + FD</w:t>
      </w:r>
    </w:p>
    <w:p w:rsidR="00AF33C6" w:rsidRDefault="0015051A">
      <w:r>
        <w:t>4. Account details screen will not be applicable for Wealth accounts</w:t>
      </w:r>
    </w:p>
    <w:p w:rsidR="00AF33C6" w:rsidRDefault="00AF33C6"/>
    <w:p w:rsidR="00AF33C6" w:rsidRDefault="0015051A">
      <w:pPr>
        <w:pStyle w:val="Heading51"/>
        <w:keepNext/>
      </w:pPr>
      <w:r>
        <w:t>Error Scenarios</w:t>
      </w:r>
    </w:p>
    <w:p w:rsidR="00AF33C6" w:rsidRDefault="0015051A">
      <w:r>
        <w:t>If the server is down, the app will display appropriate error message</w:t>
      </w:r>
    </w:p>
    <w:p w:rsidR="00AF33C6" w:rsidRDefault="0015051A">
      <w:pPr>
        <w:pStyle w:val="Heading1"/>
      </w:pPr>
      <w:r>
        <w:br w:type="page"/>
      </w:r>
      <w:bookmarkStart w:id="7" w:name="_Toc418525467"/>
      <w:r>
        <w:lastRenderedPageBreak/>
        <w:t>Account Inquiry - Grid View</w:t>
      </w:r>
      <w:bookmarkEnd w:id="7"/>
    </w:p>
    <w:p w:rsidR="00AF33C6" w:rsidRDefault="0015051A">
      <w:pPr>
        <w:pStyle w:val="Heading51"/>
        <w:keepNext/>
      </w:pPr>
      <w:r>
        <w:t>Page Overview</w:t>
      </w:r>
    </w:p>
    <w:p w:rsidR="00AF33C6" w:rsidRDefault="0015051A">
      <w:r>
        <w:t>This is the grid view of Account Inquiry page where all the transactions will be listed for the chosen asset/liability. By default last 10 transactions will be listed and customers can filter based on the other options. Also customers can scroll down to see next 10 transactions and up to 50 transactions.</w:t>
      </w:r>
    </w:p>
    <w:p w:rsidR="00AF33C6" w:rsidRDefault="00AF33C6"/>
    <w:p w:rsidR="00AF33C6" w:rsidRDefault="0015051A">
      <w:r>
        <w:t>Please note that calendar view not applicable for deposit accounts FD &amp; RD</w:t>
      </w:r>
    </w:p>
    <w:p w:rsidR="00AF33C6" w:rsidRDefault="0015051A">
      <w:pPr>
        <w:pStyle w:val="Heading2"/>
      </w:pPr>
      <w:bookmarkStart w:id="8" w:name="_Toc418525468"/>
      <w:r>
        <w:t>Wireframe</w:t>
      </w:r>
      <w:bookmarkEnd w:id="8"/>
    </w:p>
    <w:p w:rsidR="00AF33C6" w:rsidRDefault="0015051A">
      <w:pPr>
        <w:pStyle w:val="AxureImageParagraph"/>
      </w:pPr>
      <w:r>
        <w:rPr>
          <w:noProof/>
        </w:rPr>
        <w:drawing>
          <wp:inline distT="0" distB="0" distL="0" distR="0">
            <wp:extent cx="5943600" cy="5029200"/>
            <wp:effectExtent l="0" t="0" r="0" b="0"/>
            <wp:docPr id="16" name="AXU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XU8.png"/>
                    <pic:cNvPicPr>
                      <a:picLocks noChangeAspect="1" noChangeArrowheads="1"/>
                    </pic:cNvPicPr>
                  </pic:nvPicPr>
                  <pic:blipFill>
                    <a:blip r:embed="rId13"/>
                    <a:stretch>
                      <a:fillRect/>
                    </a:stretch>
                  </pic:blipFill>
                  <pic:spPr>
                    <a:xfrm>
                      <a:off x="0" y="0"/>
                      <a:ext cx="5943600" cy="5029200"/>
                    </a:xfrm>
                    <a:prstGeom prst="rect">
                      <a:avLst/>
                    </a:prstGeom>
                  </pic:spPr>
                </pic:pic>
              </a:graphicData>
            </a:graphic>
          </wp:inline>
        </w:drawing>
      </w:r>
    </w:p>
    <w:p w:rsidR="00AF33C6" w:rsidRDefault="0015051A">
      <w:pPr>
        <w:pStyle w:val="Heading2"/>
      </w:pPr>
      <w:bookmarkStart w:id="9" w:name="_Toc418525469"/>
      <w:r>
        <w:t>Widgets Overview</w:t>
      </w:r>
      <w:bookmarkEnd w:id="9"/>
    </w:p>
    <w:tbl>
      <w:tblPr>
        <w:tblStyle w:val="AxureTableStyle"/>
        <w:tblW w:w="0" w:type="auto"/>
        <w:tblLook w:val="04A0" w:firstRow="1" w:lastRow="0" w:firstColumn="1" w:lastColumn="0" w:noHBand="0" w:noVBand="1"/>
      </w:tblPr>
      <w:tblGrid>
        <w:gridCol w:w="308"/>
        <w:gridCol w:w="1114"/>
        <w:gridCol w:w="827"/>
        <w:gridCol w:w="2694"/>
        <w:gridCol w:w="1334"/>
        <w:gridCol w:w="2130"/>
        <w:gridCol w:w="943"/>
      </w:tblGrid>
      <w:tr w:rsidR="00AF33C6" w:rsidTr="00AF33C6">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AF33C6" w:rsidRDefault="0015051A">
            <w:pPr>
              <w:pStyle w:val="AxureTableHeaderText"/>
            </w:pPr>
            <w:r>
              <w:t>#</w:t>
            </w:r>
          </w:p>
        </w:tc>
        <w:tc>
          <w:tcPr>
            <w:tcW w:w="0" w:type="auto"/>
          </w:tcPr>
          <w:p w:rsidR="00AF33C6" w:rsidRDefault="0015051A">
            <w:pPr>
              <w:pStyle w:val="AxureTableHeaderText"/>
            </w:pPr>
            <w:r>
              <w:t>Item Name</w:t>
            </w:r>
          </w:p>
        </w:tc>
        <w:tc>
          <w:tcPr>
            <w:tcW w:w="0" w:type="auto"/>
          </w:tcPr>
          <w:p w:rsidR="00AF33C6" w:rsidRDefault="0015051A">
            <w:pPr>
              <w:pStyle w:val="AxureTableHeaderText"/>
            </w:pPr>
            <w:r>
              <w:t>Kony Widget Type</w:t>
            </w:r>
          </w:p>
        </w:tc>
        <w:tc>
          <w:tcPr>
            <w:tcW w:w="0" w:type="auto"/>
          </w:tcPr>
          <w:p w:rsidR="00AF33C6" w:rsidRDefault="0015051A">
            <w:pPr>
              <w:pStyle w:val="AxureTableHeaderText"/>
            </w:pPr>
            <w:r>
              <w:t>Description</w:t>
            </w:r>
          </w:p>
        </w:tc>
        <w:tc>
          <w:tcPr>
            <w:tcW w:w="0" w:type="auto"/>
          </w:tcPr>
          <w:p w:rsidR="00AF33C6" w:rsidRDefault="0015051A">
            <w:pPr>
              <w:pStyle w:val="AxureTableHeaderText"/>
            </w:pPr>
            <w:r>
              <w:t>Validation Rules</w:t>
            </w:r>
          </w:p>
        </w:tc>
        <w:tc>
          <w:tcPr>
            <w:tcW w:w="0" w:type="auto"/>
          </w:tcPr>
          <w:p w:rsidR="00AF33C6" w:rsidRDefault="0015051A">
            <w:pPr>
              <w:pStyle w:val="AxureTableHeaderText"/>
            </w:pPr>
            <w:r>
              <w:t>Action</w:t>
            </w:r>
          </w:p>
        </w:tc>
        <w:tc>
          <w:tcPr>
            <w:tcW w:w="0" w:type="auto"/>
          </w:tcPr>
          <w:p w:rsidR="00AF33C6" w:rsidRDefault="0015051A">
            <w:pPr>
              <w:pStyle w:val="AxureTableHeaderText"/>
            </w:pPr>
            <w:r>
              <w:t>Mandatory?</w:t>
            </w:r>
          </w:p>
        </w:tc>
      </w:tr>
      <w:tr w:rsidR="00AF33C6" w:rsidTr="00AF33C6">
        <w:trPr>
          <w:cantSplit/>
        </w:trPr>
        <w:tc>
          <w:tcPr>
            <w:tcW w:w="0" w:type="auto"/>
          </w:tcPr>
          <w:p w:rsidR="00AF33C6" w:rsidRDefault="0015051A">
            <w:pPr>
              <w:pStyle w:val="AxureTableNormalText"/>
            </w:pPr>
            <w:r>
              <w:t>1</w:t>
            </w:r>
          </w:p>
        </w:tc>
        <w:tc>
          <w:tcPr>
            <w:tcW w:w="0" w:type="auto"/>
          </w:tcPr>
          <w:p w:rsidR="00AF33C6" w:rsidRDefault="0015051A">
            <w:pPr>
              <w:pStyle w:val="AxureTableNormalText"/>
            </w:pPr>
            <w:r>
              <w:t>Account Inquiry grid</w:t>
            </w:r>
          </w:p>
        </w:tc>
        <w:tc>
          <w:tcPr>
            <w:tcW w:w="0" w:type="auto"/>
          </w:tcPr>
          <w:p w:rsidR="00AF33C6" w:rsidRDefault="0015051A">
            <w:pPr>
              <w:pStyle w:val="AxureTableNormalText"/>
            </w:pPr>
            <w:r>
              <w:t>Form</w:t>
            </w:r>
          </w:p>
        </w:tc>
        <w:tc>
          <w:tcPr>
            <w:tcW w:w="0" w:type="auto"/>
          </w:tcPr>
          <w:p w:rsidR="00AF33C6" w:rsidRDefault="0015051A">
            <w:pPr>
              <w:pStyle w:val="AxureTableNormalText"/>
            </w:pPr>
            <w:r>
              <w:t>Account Inquiry grid</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lastRenderedPageBreak/>
              <w:t>2</w:t>
            </w:r>
          </w:p>
        </w:tc>
        <w:tc>
          <w:tcPr>
            <w:tcW w:w="0" w:type="auto"/>
          </w:tcPr>
          <w:p w:rsidR="00AF33C6" w:rsidRDefault="0015051A">
            <w:pPr>
              <w:pStyle w:val="AxureTableNormalText"/>
            </w:pPr>
            <w:r>
              <w:t>Back link</w:t>
            </w:r>
          </w:p>
        </w:tc>
        <w:tc>
          <w:tcPr>
            <w:tcW w:w="0" w:type="auto"/>
          </w:tcPr>
          <w:p w:rsidR="00AF33C6" w:rsidRDefault="0015051A">
            <w:pPr>
              <w:pStyle w:val="AxureTableNormalText"/>
            </w:pPr>
            <w:r>
              <w:t>Link</w:t>
            </w:r>
          </w:p>
        </w:tc>
        <w:tc>
          <w:tcPr>
            <w:tcW w:w="0" w:type="auto"/>
          </w:tcPr>
          <w:p w:rsidR="00AF33C6" w:rsidRDefault="0015051A">
            <w:pPr>
              <w:pStyle w:val="AxureTableNormalText"/>
            </w:pPr>
            <w:r>
              <w:t>Tapping will navigate to Account Overview page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3</w:t>
            </w:r>
          </w:p>
        </w:tc>
        <w:tc>
          <w:tcPr>
            <w:tcW w:w="0" w:type="auto"/>
          </w:tcPr>
          <w:p w:rsidR="00AF33C6" w:rsidRDefault="0015051A">
            <w:pPr>
              <w:pStyle w:val="AxureTableNormalText"/>
            </w:pPr>
            <w:r>
              <w:t>Last 10 Transaction</w:t>
            </w:r>
          </w:p>
        </w:tc>
        <w:tc>
          <w:tcPr>
            <w:tcW w:w="0" w:type="auto"/>
          </w:tcPr>
          <w:p w:rsidR="00AF33C6" w:rsidRDefault="0015051A">
            <w:pPr>
              <w:pStyle w:val="AxureTableNormalText"/>
            </w:pPr>
            <w:r>
              <w:t>List Box</w:t>
            </w:r>
          </w:p>
        </w:tc>
        <w:tc>
          <w:tcPr>
            <w:tcW w:w="0" w:type="auto"/>
          </w:tcPr>
          <w:p w:rsidR="00AF33C6" w:rsidRDefault="0015051A">
            <w:pPr>
              <w:pStyle w:val="AxureTableNormalText"/>
            </w:pPr>
            <w:r>
              <w:t>Transaction options,</w:t>
            </w:r>
            <w:r>
              <w:br/>
              <w:t>Last 10 Trans</w:t>
            </w:r>
            <w:r>
              <w:br/>
              <w:t>Custom Fetch</w:t>
            </w:r>
          </w:p>
        </w:tc>
        <w:tc>
          <w:tcPr>
            <w:tcW w:w="0" w:type="auto"/>
          </w:tcPr>
          <w:p w:rsidR="00AF33C6" w:rsidRDefault="00AF33C6">
            <w:pPr>
              <w:pStyle w:val="AxureTableNormalText"/>
            </w:pPr>
          </w:p>
        </w:tc>
        <w:tc>
          <w:tcPr>
            <w:tcW w:w="0" w:type="auto"/>
          </w:tcPr>
          <w:p w:rsidR="00AF33C6" w:rsidRDefault="0015051A">
            <w:pPr>
              <w:pStyle w:val="AxureTableNormalText"/>
            </w:pPr>
            <w:r>
              <w:t>Customer can change the selection</w:t>
            </w:r>
            <w:r>
              <w:br/>
              <w:t xml:space="preserve">Last 10 transactions will be displayed. (Transactions beyond 12 months will not be displayed) </w:t>
            </w:r>
            <w:r>
              <w:br/>
              <w:t xml:space="preserve">In case of custom fetch, date range option will be displayed. </w:t>
            </w: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4</w:t>
            </w:r>
          </w:p>
        </w:tc>
        <w:tc>
          <w:tcPr>
            <w:tcW w:w="0" w:type="auto"/>
          </w:tcPr>
          <w:p w:rsidR="00AF33C6" w:rsidRDefault="0015051A">
            <w:pPr>
              <w:pStyle w:val="AxureTableNormalText"/>
            </w:pPr>
            <w:r>
              <w:t>Date &amp; Time option</w:t>
            </w:r>
          </w:p>
        </w:tc>
        <w:tc>
          <w:tcPr>
            <w:tcW w:w="0" w:type="auto"/>
          </w:tcPr>
          <w:p w:rsidR="00AF33C6" w:rsidRDefault="0015051A">
            <w:pPr>
              <w:pStyle w:val="AxureTableNormalText"/>
            </w:pPr>
            <w:r>
              <w:t>List Box</w:t>
            </w:r>
          </w:p>
        </w:tc>
        <w:tc>
          <w:tcPr>
            <w:tcW w:w="0" w:type="auto"/>
          </w:tcPr>
          <w:p w:rsidR="00AF33C6" w:rsidRDefault="0015051A">
            <w:pPr>
              <w:pStyle w:val="AxureTableNormalText"/>
            </w:pPr>
            <w:r>
              <w:t>Date &amp; Time option which will display,</w:t>
            </w:r>
            <w:r>
              <w:br/>
              <w:t>Week Day</w:t>
            </w:r>
            <w:r>
              <w:br/>
              <w:t>Week Night</w:t>
            </w:r>
            <w:r>
              <w:br/>
              <w:t>Weekend Day</w:t>
            </w:r>
            <w:r>
              <w:br/>
              <w:t>Weekend Night</w:t>
            </w:r>
            <w:r>
              <w:br/>
            </w:r>
            <w:r>
              <w:br/>
              <w:t>Default filter will be “All” and these values be provided from the host system as-is.</w:t>
            </w:r>
          </w:p>
        </w:tc>
        <w:tc>
          <w:tcPr>
            <w:tcW w:w="0" w:type="auto"/>
          </w:tcPr>
          <w:p w:rsidR="00AF33C6" w:rsidRDefault="00AF33C6">
            <w:pPr>
              <w:pStyle w:val="AxureTableNormalText"/>
            </w:pPr>
          </w:p>
        </w:tc>
        <w:tc>
          <w:tcPr>
            <w:tcW w:w="0" w:type="auto"/>
          </w:tcPr>
          <w:p w:rsidR="00AF33C6" w:rsidRDefault="0015051A">
            <w:pPr>
              <w:pStyle w:val="AxureTableNormalText"/>
            </w:pPr>
            <w:r>
              <w:t>Customer can change the selection to filter the transactions by day-time.</w:t>
            </w:r>
            <w:r>
              <w:br/>
              <w:t>List of all transactions based on the selection  will be displayed for the last 12 months with lazy loading effect</w:t>
            </w: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5</w:t>
            </w:r>
          </w:p>
        </w:tc>
        <w:tc>
          <w:tcPr>
            <w:tcW w:w="0" w:type="auto"/>
          </w:tcPr>
          <w:p w:rsidR="00AF33C6" w:rsidRDefault="0015051A">
            <w:pPr>
              <w:pStyle w:val="AxureTableNormalText"/>
            </w:pPr>
            <w:r>
              <w:t>Transaction Categories</w:t>
            </w:r>
          </w:p>
        </w:tc>
        <w:tc>
          <w:tcPr>
            <w:tcW w:w="0" w:type="auto"/>
          </w:tcPr>
          <w:p w:rsidR="00AF33C6" w:rsidRDefault="0015051A">
            <w:pPr>
              <w:pStyle w:val="AxureTableNormalText"/>
            </w:pPr>
            <w:r>
              <w:t>List Box</w:t>
            </w:r>
          </w:p>
        </w:tc>
        <w:tc>
          <w:tcPr>
            <w:tcW w:w="0" w:type="auto"/>
          </w:tcPr>
          <w:p w:rsidR="00AF33C6" w:rsidRDefault="0015051A">
            <w:pPr>
              <w:pStyle w:val="AxureTableNormalText"/>
            </w:pPr>
            <w:r>
              <w:t>Transaction Categories - Bank assigned and pre-defined as provided by the backend</w:t>
            </w:r>
          </w:p>
        </w:tc>
        <w:tc>
          <w:tcPr>
            <w:tcW w:w="0" w:type="auto"/>
          </w:tcPr>
          <w:p w:rsidR="00AF33C6" w:rsidRDefault="00AF33C6">
            <w:pPr>
              <w:pStyle w:val="AxureTableNormalText"/>
            </w:pPr>
          </w:p>
        </w:tc>
        <w:tc>
          <w:tcPr>
            <w:tcW w:w="0" w:type="auto"/>
          </w:tcPr>
          <w:p w:rsidR="00AF33C6" w:rsidRDefault="0015051A">
            <w:pPr>
              <w:pStyle w:val="AxureTableNormalText"/>
            </w:pPr>
            <w:r>
              <w:t>Customer can change the selection to filter the transactions by categories</w:t>
            </w: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6</w:t>
            </w:r>
          </w:p>
        </w:tc>
        <w:tc>
          <w:tcPr>
            <w:tcW w:w="0" w:type="auto"/>
          </w:tcPr>
          <w:p w:rsidR="00AF33C6" w:rsidRDefault="0015051A">
            <w:pPr>
              <w:pStyle w:val="AxureTableNormalText"/>
            </w:pPr>
            <w:r>
              <w:t>Tags</w:t>
            </w:r>
          </w:p>
        </w:tc>
        <w:tc>
          <w:tcPr>
            <w:tcW w:w="0" w:type="auto"/>
          </w:tcPr>
          <w:p w:rsidR="00AF33C6" w:rsidRDefault="0015051A">
            <w:pPr>
              <w:pStyle w:val="AxureTableNormalText"/>
            </w:pPr>
            <w:r>
              <w:t>List Box</w:t>
            </w:r>
          </w:p>
        </w:tc>
        <w:tc>
          <w:tcPr>
            <w:tcW w:w="0" w:type="auto"/>
          </w:tcPr>
          <w:p w:rsidR="00AF33C6" w:rsidRDefault="0015051A">
            <w:pPr>
              <w:pStyle w:val="AxureTableNormalText"/>
            </w:pPr>
            <w:r>
              <w:t>List of all custom tags identified in the queried transactions provided by CBS will be populated.</w:t>
            </w:r>
            <w:r>
              <w:br/>
              <w:t>Default filter will be “All” and these values be provided from the host system as-is.</w:t>
            </w:r>
          </w:p>
        </w:tc>
        <w:tc>
          <w:tcPr>
            <w:tcW w:w="0" w:type="auto"/>
          </w:tcPr>
          <w:p w:rsidR="00AF33C6" w:rsidRDefault="00AF33C6">
            <w:pPr>
              <w:pStyle w:val="AxureTableNormalText"/>
            </w:pPr>
          </w:p>
        </w:tc>
        <w:tc>
          <w:tcPr>
            <w:tcW w:w="0" w:type="auto"/>
          </w:tcPr>
          <w:p w:rsidR="00AF33C6" w:rsidRDefault="0015051A">
            <w:pPr>
              <w:pStyle w:val="AxureTableNormalText"/>
            </w:pPr>
            <w:r>
              <w:t>List of all transactions based on the selection  will be displayed for the last 12 months with lazy loading</w:t>
            </w: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7</w:t>
            </w:r>
          </w:p>
        </w:tc>
        <w:tc>
          <w:tcPr>
            <w:tcW w:w="0" w:type="auto"/>
          </w:tcPr>
          <w:p w:rsidR="00AF33C6" w:rsidRDefault="0015051A">
            <w:pPr>
              <w:pStyle w:val="AxureTableNormalText"/>
            </w:pPr>
            <w:r>
              <w:t>Transaction grid</w:t>
            </w:r>
          </w:p>
        </w:tc>
        <w:tc>
          <w:tcPr>
            <w:tcW w:w="0" w:type="auto"/>
          </w:tcPr>
          <w:p w:rsidR="00AF33C6" w:rsidRDefault="0015051A">
            <w:pPr>
              <w:pStyle w:val="AxureTableNormalText"/>
            </w:pPr>
            <w:r>
              <w:t>Segment</w:t>
            </w:r>
          </w:p>
        </w:tc>
        <w:tc>
          <w:tcPr>
            <w:tcW w:w="0" w:type="auto"/>
          </w:tcPr>
          <w:p w:rsidR="00AF33C6" w:rsidRDefault="0015051A">
            <w:pPr>
              <w:pStyle w:val="AxureTableNormalText"/>
            </w:pPr>
            <w:r>
              <w:t>Transaction grid that displays all transactions made on a chosen account/asset-type. At a time there will only be 10 transactions that will get displayed.</w:t>
            </w:r>
          </w:p>
        </w:tc>
        <w:tc>
          <w:tcPr>
            <w:tcW w:w="0" w:type="auto"/>
          </w:tcPr>
          <w:p w:rsidR="00AF33C6" w:rsidRDefault="0015051A">
            <w:pPr>
              <w:pStyle w:val="AxureTableNormalText"/>
            </w:pPr>
            <w:r>
              <w:t>Maximum of 50 transactions can be displayed</w:t>
            </w:r>
          </w:p>
        </w:tc>
        <w:tc>
          <w:tcPr>
            <w:tcW w:w="0" w:type="auto"/>
          </w:tcPr>
          <w:p w:rsidR="00AF33C6" w:rsidRDefault="0015051A">
            <w:pPr>
              <w:pStyle w:val="AxureTableNormalText"/>
            </w:pPr>
            <w:r>
              <w:t>Scroll to load more transactions</w:t>
            </w: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8</w:t>
            </w:r>
          </w:p>
        </w:tc>
        <w:tc>
          <w:tcPr>
            <w:tcW w:w="0" w:type="auto"/>
          </w:tcPr>
          <w:p w:rsidR="00AF33C6" w:rsidRDefault="0015051A">
            <w:pPr>
              <w:pStyle w:val="AxureTableNormalText"/>
            </w:pPr>
            <w:r>
              <w:t>Transaction Date</w:t>
            </w:r>
          </w:p>
        </w:tc>
        <w:tc>
          <w:tcPr>
            <w:tcW w:w="0" w:type="auto"/>
          </w:tcPr>
          <w:p w:rsidR="00AF33C6" w:rsidRDefault="0015051A">
            <w:pPr>
              <w:pStyle w:val="AxureTableNormalText"/>
            </w:pPr>
            <w:r>
              <w:t>Label</w:t>
            </w:r>
          </w:p>
        </w:tc>
        <w:tc>
          <w:tcPr>
            <w:tcW w:w="0" w:type="auto"/>
          </w:tcPr>
          <w:p w:rsidR="00AF33C6" w:rsidRDefault="0015051A">
            <w:pPr>
              <w:pStyle w:val="AxureTableNormalText"/>
            </w:pPr>
            <w:r>
              <w:t>Transaction Date in DD/MM/YYYY format</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9</w:t>
            </w:r>
          </w:p>
        </w:tc>
        <w:tc>
          <w:tcPr>
            <w:tcW w:w="0" w:type="auto"/>
          </w:tcPr>
          <w:p w:rsidR="00AF33C6" w:rsidRDefault="0015051A">
            <w:pPr>
              <w:pStyle w:val="AxureTableNormalText"/>
            </w:pPr>
            <w:r>
              <w:t>Transaction Short Description</w:t>
            </w:r>
          </w:p>
        </w:tc>
        <w:tc>
          <w:tcPr>
            <w:tcW w:w="0" w:type="auto"/>
          </w:tcPr>
          <w:p w:rsidR="00AF33C6" w:rsidRDefault="0015051A">
            <w:pPr>
              <w:pStyle w:val="AxureTableNormalText"/>
            </w:pPr>
            <w:r>
              <w:t>Label</w:t>
            </w:r>
          </w:p>
        </w:tc>
        <w:tc>
          <w:tcPr>
            <w:tcW w:w="0" w:type="auto"/>
          </w:tcPr>
          <w:p w:rsidR="00AF33C6" w:rsidRDefault="0015051A">
            <w:pPr>
              <w:pStyle w:val="AxureTableNormalText"/>
            </w:pPr>
            <w:r>
              <w:t>Transaction Short Description - Fixed length</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10</w:t>
            </w:r>
          </w:p>
        </w:tc>
        <w:tc>
          <w:tcPr>
            <w:tcW w:w="0" w:type="auto"/>
          </w:tcPr>
          <w:p w:rsidR="00AF33C6" w:rsidRDefault="0015051A">
            <w:pPr>
              <w:pStyle w:val="AxureTableNormalText"/>
            </w:pPr>
            <w:r>
              <w:t>Transaction amount</w:t>
            </w:r>
          </w:p>
        </w:tc>
        <w:tc>
          <w:tcPr>
            <w:tcW w:w="0" w:type="auto"/>
          </w:tcPr>
          <w:p w:rsidR="00AF33C6" w:rsidRDefault="0015051A">
            <w:pPr>
              <w:pStyle w:val="AxureTableNormalText"/>
            </w:pPr>
            <w:r>
              <w:t>Label</w:t>
            </w:r>
          </w:p>
        </w:tc>
        <w:tc>
          <w:tcPr>
            <w:tcW w:w="0" w:type="auto"/>
          </w:tcPr>
          <w:p w:rsidR="00AF33C6" w:rsidRDefault="0015051A">
            <w:pPr>
              <w:pStyle w:val="AxureTableNormalText"/>
            </w:pPr>
            <w:r>
              <w:t>Transaction amount - debits will be displayed in red and all credits will be displayed in green color</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11</w:t>
            </w:r>
          </w:p>
        </w:tc>
        <w:tc>
          <w:tcPr>
            <w:tcW w:w="0" w:type="auto"/>
          </w:tcPr>
          <w:p w:rsidR="00AF33C6" w:rsidRDefault="0015051A">
            <w:pPr>
              <w:pStyle w:val="AxureTableNormalText"/>
            </w:pPr>
            <w:r>
              <w:t>Calendar view icon</w:t>
            </w:r>
          </w:p>
        </w:tc>
        <w:tc>
          <w:tcPr>
            <w:tcW w:w="0" w:type="auto"/>
          </w:tcPr>
          <w:p w:rsidR="00AF33C6" w:rsidRDefault="0015051A">
            <w:pPr>
              <w:pStyle w:val="AxureTableNormalText"/>
            </w:pPr>
            <w:r>
              <w:t>Image</w:t>
            </w:r>
          </w:p>
        </w:tc>
        <w:tc>
          <w:tcPr>
            <w:tcW w:w="0" w:type="auto"/>
          </w:tcPr>
          <w:p w:rsidR="00AF33C6" w:rsidRDefault="0015051A">
            <w:pPr>
              <w:pStyle w:val="AxureTableNormalText"/>
            </w:pPr>
            <w:r>
              <w:t>Calendar view icon</w:t>
            </w:r>
          </w:p>
        </w:tc>
        <w:tc>
          <w:tcPr>
            <w:tcW w:w="0" w:type="auto"/>
          </w:tcPr>
          <w:p w:rsidR="00AF33C6" w:rsidRDefault="00AF33C6">
            <w:pPr>
              <w:pStyle w:val="AxureTableNormalText"/>
            </w:pPr>
          </w:p>
        </w:tc>
        <w:tc>
          <w:tcPr>
            <w:tcW w:w="0" w:type="auto"/>
          </w:tcPr>
          <w:p w:rsidR="00AF33C6" w:rsidRDefault="0015051A">
            <w:pPr>
              <w:pStyle w:val="AxureTableNormalText"/>
            </w:pPr>
            <w:r>
              <w:t>Tapping will take to calendar view of account inquiry</w:t>
            </w: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12</w:t>
            </w:r>
          </w:p>
        </w:tc>
        <w:tc>
          <w:tcPr>
            <w:tcW w:w="0" w:type="auto"/>
          </w:tcPr>
          <w:p w:rsidR="00AF33C6" w:rsidRDefault="0015051A">
            <w:pPr>
              <w:pStyle w:val="AxureTableNormalText"/>
            </w:pPr>
            <w:r>
              <w:t>Chart view icon</w:t>
            </w:r>
          </w:p>
        </w:tc>
        <w:tc>
          <w:tcPr>
            <w:tcW w:w="0" w:type="auto"/>
          </w:tcPr>
          <w:p w:rsidR="00AF33C6" w:rsidRDefault="0015051A">
            <w:pPr>
              <w:pStyle w:val="AxureTableNormalText"/>
            </w:pPr>
            <w:r>
              <w:t>Image</w:t>
            </w:r>
          </w:p>
        </w:tc>
        <w:tc>
          <w:tcPr>
            <w:tcW w:w="0" w:type="auto"/>
          </w:tcPr>
          <w:p w:rsidR="00AF33C6" w:rsidRDefault="0015051A">
            <w:pPr>
              <w:pStyle w:val="AxureTableNormalText"/>
            </w:pPr>
            <w:r>
              <w:t>Chart view icon</w:t>
            </w:r>
          </w:p>
        </w:tc>
        <w:tc>
          <w:tcPr>
            <w:tcW w:w="0" w:type="auto"/>
          </w:tcPr>
          <w:p w:rsidR="00AF33C6" w:rsidRDefault="00AF33C6">
            <w:pPr>
              <w:pStyle w:val="AxureTableNormalText"/>
            </w:pPr>
          </w:p>
        </w:tc>
        <w:tc>
          <w:tcPr>
            <w:tcW w:w="0" w:type="auto"/>
          </w:tcPr>
          <w:p w:rsidR="00AF33C6" w:rsidRDefault="0015051A">
            <w:pPr>
              <w:pStyle w:val="AxureTableNormalText"/>
            </w:pPr>
            <w:r>
              <w:t>Tapping will take to chart view of account inquiry</w:t>
            </w: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16</w:t>
            </w:r>
          </w:p>
        </w:tc>
        <w:tc>
          <w:tcPr>
            <w:tcW w:w="0" w:type="auto"/>
          </w:tcPr>
          <w:p w:rsidR="00AF33C6" w:rsidRDefault="0015051A">
            <w:pPr>
              <w:pStyle w:val="AxureTableNormalText"/>
            </w:pPr>
            <w:r>
              <w:t>Tagging a transaction</w:t>
            </w:r>
          </w:p>
        </w:tc>
        <w:tc>
          <w:tcPr>
            <w:tcW w:w="0" w:type="auto"/>
          </w:tcPr>
          <w:p w:rsidR="00AF33C6" w:rsidRDefault="0015051A">
            <w:pPr>
              <w:pStyle w:val="AxureTableNormalText"/>
            </w:pPr>
            <w:r>
              <w:t>Image</w:t>
            </w:r>
          </w:p>
        </w:tc>
        <w:tc>
          <w:tcPr>
            <w:tcW w:w="0" w:type="auto"/>
          </w:tcPr>
          <w:p w:rsidR="00AF33C6" w:rsidRDefault="0015051A">
            <w:pPr>
              <w:pStyle w:val="AxureTableNormalText"/>
            </w:pPr>
            <w:r>
              <w:t>Customers can tag a transaction with their own comment</w:t>
            </w:r>
          </w:p>
        </w:tc>
        <w:tc>
          <w:tcPr>
            <w:tcW w:w="0" w:type="auto"/>
          </w:tcPr>
          <w:p w:rsidR="00AF33C6" w:rsidRDefault="00AF33C6">
            <w:pPr>
              <w:pStyle w:val="AxureTableNormalText"/>
            </w:pPr>
          </w:p>
        </w:tc>
        <w:tc>
          <w:tcPr>
            <w:tcW w:w="0" w:type="auto"/>
          </w:tcPr>
          <w:p w:rsidR="00AF33C6" w:rsidRDefault="0015051A">
            <w:pPr>
              <w:pStyle w:val="AxureTableNormalText"/>
            </w:pPr>
            <w:r>
              <w:t>Tapping will open a popup where customer can enter the tag text for a transaction</w:t>
            </w: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17</w:t>
            </w:r>
          </w:p>
        </w:tc>
        <w:tc>
          <w:tcPr>
            <w:tcW w:w="0" w:type="auto"/>
          </w:tcPr>
          <w:p w:rsidR="00AF33C6" w:rsidRDefault="0015051A">
            <w:pPr>
              <w:pStyle w:val="AxureTableNormalText"/>
            </w:pPr>
            <w:r>
              <w:t>Fetch button</w:t>
            </w:r>
          </w:p>
        </w:tc>
        <w:tc>
          <w:tcPr>
            <w:tcW w:w="0" w:type="auto"/>
          </w:tcPr>
          <w:p w:rsidR="00AF33C6" w:rsidRDefault="0015051A">
            <w:pPr>
              <w:pStyle w:val="AxureTableNormalText"/>
            </w:pPr>
            <w:r>
              <w:t>Button</w:t>
            </w:r>
          </w:p>
        </w:tc>
        <w:tc>
          <w:tcPr>
            <w:tcW w:w="0" w:type="auto"/>
          </w:tcPr>
          <w:p w:rsidR="00AF33C6" w:rsidRDefault="0015051A">
            <w:pPr>
              <w:pStyle w:val="AxureTableNormalText"/>
            </w:pPr>
            <w:r>
              <w:t>Fetch button to apply the filter criteria</w:t>
            </w:r>
          </w:p>
        </w:tc>
        <w:tc>
          <w:tcPr>
            <w:tcW w:w="0" w:type="auto"/>
          </w:tcPr>
          <w:p w:rsidR="00AF33C6" w:rsidRDefault="00AF33C6">
            <w:pPr>
              <w:pStyle w:val="AxureTableNormalText"/>
            </w:pPr>
          </w:p>
        </w:tc>
        <w:tc>
          <w:tcPr>
            <w:tcW w:w="0" w:type="auto"/>
          </w:tcPr>
          <w:p w:rsidR="00AF33C6" w:rsidRDefault="0015051A">
            <w:pPr>
              <w:pStyle w:val="AxureTableNormalText"/>
            </w:pPr>
            <w:r>
              <w:t>Tapping will send the filter criteria to backend and will fetch the transactions based on the criteria</w:t>
            </w: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lastRenderedPageBreak/>
              <w:t>19</w:t>
            </w:r>
          </w:p>
        </w:tc>
        <w:tc>
          <w:tcPr>
            <w:tcW w:w="0" w:type="auto"/>
          </w:tcPr>
          <w:p w:rsidR="00AF33C6" w:rsidRDefault="0015051A">
            <w:pPr>
              <w:pStyle w:val="AxureTableNormalText"/>
            </w:pPr>
            <w:r>
              <w:t>Custom Tagging</w:t>
            </w:r>
          </w:p>
        </w:tc>
        <w:tc>
          <w:tcPr>
            <w:tcW w:w="0" w:type="auto"/>
          </w:tcPr>
          <w:p w:rsidR="00AF33C6" w:rsidRDefault="0015051A">
            <w:pPr>
              <w:pStyle w:val="AxureTableNormalText"/>
            </w:pPr>
            <w:r>
              <w:t>Image</w:t>
            </w:r>
          </w:p>
        </w:tc>
        <w:tc>
          <w:tcPr>
            <w:tcW w:w="0" w:type="auto"/>
          </w:tcPr>
          <w:p w:rsidR="00AF33C6" w:rsidRDefault="0015051A">
            <w:pPr>
              <w:pStyle w:val="AxureTableNormalText"/>
            </w:pPr>
            <w:r>
              <w:t>Custom Tagging - customer can tag a particular transaction and once a transaction is tagged, the transaction cannot be tagged again.</w:t>
            </w:r>
            <w:r>
              <w:br/>
              <w:t>Default filter will be “All” and these values be provided from the host system as-is.</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24</w:t>
            </w:r>
          </w:p>
        </w:tc>
        <w:tc>
          <w:tcPr>
            <w:tcW w:w="0" w:type="auto"/>
          </w:tcPr>
          <w:p w:rsidR="00AF33C6" w:rsidRDefault="0015051A">
            <w:pPr>
              <w:pStyle w:val="AxureTableNormalText"/>
            </w:pPr>
            <w:r>
              <w:t>Page Header</w:t>
            </w:r>
          </w:p>
        </w:tc>
        <w:tc>
          <w:tcPr>
            <w:tcW w:w="0" w:type="auto"/>
          </w:tcPr>
          <w:p w:rsidR="00AF33C6" w:rsidRDefault="0015051A">
            <w:pPr>
              <w:pStyle w:val="AxureTableNormalText"/>
            </w:pPr>
            <w:r>
              <w:t>Label</w:t>
            </w:r>
          </w:p>
        </w:tc>
        <w:tc>
          <w:tcPr>
            <w:tcW w:w="0" w:type="auto"/>
          </w:tcPr>
          <w:p w:rsidR="00AF33C6" w:rsidRDefault="0015051A">
            <w:pPr>
              <w:pStyle w:val="AxureTableNormalText"/>
            </w:pPr>
            <w:r>
              <w:t xml:space="preserve">Page header of this page will be the concatenation of &lt;Account Type&gt; and last 4 digits of the account number. </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25</w:t>
            </w:r>
          </w:p>
        </w:tc>
        <w:tc>
          <w:tcPr>
            <w:tcW w:w="0" w:type="auto"/>
          </w:tcPr>
          <w:p w:rsidR="00AF33C6" w:rsidRDefault="0015051A">
            <w:pPr>
              <w:pStyle w:val="AxureTableNormalText"/>
            </w:pPr>
            <w:r>
              <w:t>Page Header</w:t>
            </w:r>
          </w:p>
        </w:tc>
        <w:tc>
          <w:tcPr>
            <w:tcW w:w="0" w:type="auto"/>
          </w:tcPr>
          <w:p w:rsidR="00AF33C6" w:rsidRDefault="0015051A">
            <w:pPr>
              <w:pStyle w:val="AxureTableNormalText"/>
            </w:pPr>
            <w:r>
              <w:t>Label</w:t>
            </w:r>
          </w:p>
        </w:tc>
        <w:tc>
          <w:tcPr>
            <w:tcW w:w="0" w:type="auto"/>
          </w:tcPr>
          <w:p w:rsidR="00AF33C6" w:rsidRDefault="0015051A">
            <w:pPr>
              <w:pStyle w:val="AxureTableNormalText"/>
            </w:pPr>
            <w:r>
              <w:t xml:space="preserve">Page header of this page will be the concatenation of &lt;Account Type&gt; and last 4 digits of the account number. </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26</w:t>
            </w:r>
          </w:p>
        </w:tc>
        <w:tc>
          <w:tcPr>
            <w:tcW w:w="0" w:type="auto"/>
          </w:tcPr>
          <w:p w:rsidR="00AF33C6" w:rsidRDefault="0015051A">
            <w:pPr>
              <w:pStyle w:val="AxureTableNormalText"/>
            </w:pPr>
            <w:r>
              <w:t>Icon for Payment &amp; Transfer</w:t>
            </w:r>
          </w:p>
        </w:tc>
        <w:tc>
          <w:tcPr>
            <w:tcW w:w="0" w:type="auto"/>
          </w:tcPr>
          <w:p w:rsidR="00AF33C6" w:rsidRDefault="0015051A">
            <w:pPr>
              <w:pStyle w:val="AxureTableNormalText"/>
            </w:pPr>
            <w:r>
              <w:t>Image</w:t>
            </w:r>
          </w:p>
        </w:tc>
        <w:tc>
          <w:tcPr>
            <w:tcW w:w="0" w:type="auto"/>
          </w:tcPr>
          <w:p w:rsidR="00AF33C6" w:rsidRDefault="0015051A">
            <w:pPr>
              <w:pStyle w:val="AxureTableNormalText"/>
            </w:pPr>
            <w:r>
              <w:t>Icon for Payment &amp; Transfer</w:t>
            </w:r>
          </w:p>
        </w:tc>
        <w:tc>
          <w:tcPr>
            <w:tcW w:w="0" w:type="auto"/>
          </w:tcPr>
          <w:p w:rsidR="00AF33C6" w:rsidRDefault="00AF33C6">
            <w:pPr>
              <w:pStyle w:val="AxureTableNormalText"/>
            </w:pPr>
          </w:p>
        </w:tc>
        <w:tc>
          <w:tcPr>
            <w:tcW w:w="0" w:type="auto"/>
          </w:tcPr>
          <w:p w:rsidR="00AF33C6" w:rsidRDefault="0015051A">
            <w:pPr>
              <w:pStyle w:val="AxureTableNormalText"/>
            </w:pPr>
            <w:r>
              <w:t>Tapping will navigate to Icon for Payment &amp; Transfer page</w:t>
            </w:r>
          </w:p>
        </w:tc>
        <w:tc>
          <w:tcPr>
            <w:tcW w:w="0" w:type="auto"/>
          </w:tcPr>
          <w:p w:rsidR="00AF33C6" w:rsidRDefault="00AF33C6">
            <w:pPr>
              <w:pStyle w:val="AxureTableNormalText"/>
            </w:pPr>
          </w:p>
        </w:tc>
      </w:tr>
    </w:tbl>
    <w:p w:rsidR="00AF33C6" w:rsidRDefault="0015051A">
      <w:pPr>
        <w:pStyle w:val="Heading51"/>
        <w:keepNext/>
      </w:pPr>
      <w:r>
        <w:t>Pre-condition</w:t>
      </w:r>
    </w:p>
    <w:p w:rsidR="00AF33C6" w:rsidRDefault="0015051A">
      <w:r>
        <w:t>Customer has tapped on any of the accounts (or) on a Credit Card</w:t>
      </w:r>
    </w:p>
    <w:p w:rsidR="00AF33C6" w:rsidRDefault="0015051A">
      <w:pPr>
        <w:pStyle w:val="Heading51"/>
        <w:keepNext/>
      </w:pPr>
      <w:r>
        <w:t>Use Case - Main Flow</w:t>
      </w:r>
    </w:p>
    <w:p w:rsidR="00AF33C6" w:rsidRDefault="0015051A">
      <w:r>
        <w:t>1. By default Last 10 Transactions will be displayed and all other 3 drop-downs will be inter-dependent.</w:t>
      </w:r>
    </w:p>
    <w:p w:rsidR="00AF33C6" w:rsidRDefault="0015051A">
      <w:r>
        <w:t>2. Customers can opt to change the transactions from "Last 10 Trans" to "Custom Fetch" where a popup will appear as shown in the sample wireframe and customer can select the Start Date and End Date</w:t>
      </w:r>
    </w:p>
    <w:p w:rsidR="00AF33C6" w:rsidRDefault="0015051A">
      <w:r>
        <w:t>3. Customers can select the Date-Time / Categories / Tags to filter the transactions listing</w:t>
      </w:r>
    </w:p>
    <w:p w:rsidR="00AF33C6" w:rsidRDefault="0015051A">
      <w:r>
        <w:t>4. When the customer changes any of the item from Date-Time/Categories/Tags drop-down then all other drop-down values should set to "All" automatically. For example, if the customer selects "Weekend Day" then all other 2 drop-down (Categories and Tags) values should be "The last 10 transaction" / date range filter will remain same as chosen by the customer.</w:t>
      </w:r>
    </w:p>
    <w:p w:rsidR="00AF33C6" w:rsidRDefault="0015051A">
      <w:r>
        <w:t>5. Then the customer will have to tap on "Fetch" button to filter the display of transactions</w:t>
      </w:r>
    </w:p>
    <w:p w:rsidR="00AF33C6" w:rsidRDefault="00AF33C6"/>
    <w:p w:rsidR="00AF33C6" w:rsidRDefault="0015051A">
      <w:r>
        <w:rPr>
          <w:b/>
        </w:rPr>
        <w:t>Alternate Flow 1 - Calendar View:</w:t>
      </w:r>
    </w:p>
    <w:p w:rsidR="00AF33C6" w:rsidRDefault="0015051A">
      <w:r>
        <w:t>Customer can tap on the calendar icon which will take them to calendar view of the account inuiry (ledger)</w:t>
      </w:r>
    </w:p>
    <w:p w:rsidR="00AF33C6" w:rsidRDefault="00AF33C6"/>
    <w:p w:rsidR="00AF33C6" w:rsidRDefault="0015051A">
      <w:r>
        <w:rPr>
          <w:b/>
        </w:rPr>
        <w:t>Alternate Flow 2 - Chart View:</w:t>
      </w:r>
    </w:p>
    <w:p w:rsidR="00AF33C6" w:rsidRDefault="0015051A">
      <w:r>
        <w:t>Customer can tap on the chart icon which will take them to chart view of the account inuiry (ledger)</w:t>
      </w:r>
    </w:p>
    <w:p w:rsidR="00AF33C6" w:rsidRDefault="00AF33C6"/>
    <w:p w:rsidR="00AF33C6" w:rsidRDefault="00AF33C6"/>
    <w:p w:rsidR="00AF33C6" w:rsidRDefault="0015051A">
      <w:pPr>
        <w:pStyle w:val="Heading51"/>
        <w:keepNext/>
      </w:pPr>
      <w:r>
        <w:t>Business Rules</w:t>
      </w:r>
    </w:p>
    <w:p w:rsidR="00AF33C6" w:rsidRDefault="0015051A">
      <w:r>
        <w:t>1. Transaction beyond 12 months or 50 transaction will not be fetched irrespective on any filter</w:t>
      </w:r>
    </w:p>
    <w:p w:rsidR="00AF33C6" w:rsidRDefault="0015051A">
      <w:r>
        <w:t xml:space="preserve">2. Any one from the following filter can be selected at a time </w:t>
      </w:r>
    </w:p>
    <w:p w:rsidR="00AF33C6" w:rsidRDefault="0015051A">
      <w:r>
        <w:t>- Date/Time</w:t>
      </w:r>
    </w:p>
    <w:p w:rsidR="00AF33C6" w:rsidRDefault="0015051A">
      <w:r>
        <w:t>- Categories</w:t>
      </w:r>
    </w:p>
    <w:p w:rsidR="00AF33C6" w:rsidRDefault="0015051A">
      <w:r>
        <w:t>- Custom Tags</w:t>
      </w:r>
    </w:p>
    <w:p w:rsidR="00AF33C6" w:rsidRDefault="0015051A">
      <w:r>
        <w:t>3. If any one of these is chosen the remaining two filters will be reset to “All”</w:t>
      </w:r>
    </w:p>
    <w:p w:rsidR="00AF33C6" w:rsidRDefault="0015051A">
      <w:r>
        <w:t>4. Either Last 10 Transaction or the customer date rage will be a mandatory filter</w:t>
      </w:r>
    </w:p>
    <w:p w:rsidR="00AF33C6" w:rsidRDefault="0015051A">
      <w:r>
        <w:lastRenderedPageBreak/>
        <w:t>5. Chart view will be available only for CASA accounts</w:t>
      </w:r>
    </w:p>
    <w:p w:rsidR="00AF33C6" w:rsidRDefault="0015051A">
      <w:r>
        <w:t>6. Calendar view will not be available for deposit account like RD, FD</w:t>
      </w:r>
    </w:p>
    <w:p w:rsidR="00AF33C6" w:rsidRDefault="0015051A">
      <w:r>
        <w:t>7. Only date range filter (last 10 transactions / custom fetch) will be available for accounts other than CASA, rest of the filters will remain disabled</w:t>
      </w:r>
    </w:p>
    <w:p w:rsidR="00AF33C6" w:rsidRDefault="0015051A">
      <w:r>
        <w:t>8. Sorting will be in descending order of the transaction-date</w:t>
      </w:r>
    </w:p>
    <w:p w:rsidR="00AF33C6" w:rsidRDefault="0015051A">
      <w:r>
        <w:t>9. Custom tagging on a particular transaction is allowed (only for CASA accounts) and once a transaction is tagged, the transaction can be tagged but the previous tag will be replaced.</w:t>
      </w:r>
    </w:p>
    <w:p w:rsidR="00AF33C6" w:rsidRDefault="0015051A">
      <w:r>
        <w:t>10. Split, Quick and Scheduled payments (unrealized) will not be displayed in this page</w:t>
      </w:r>
    </w:p>
    <w:p w:rsidR="00AF33C6" w:rsidRDefault="00AF33C6"/>
    <w:p w:rsidR="00AF33C6" w:rsidRDefault="0015051A">
      <w:pPr>
        <w:pStyle w:val="Heading51"/>
        <w:keepNext/>
      </w:pPr>
      <w:r>
        <w:t>Error Scenarios</w:t>
      </w:r>
    </w:p>
    <w:p w:rsidR="00AF33C6" w:rsidRDefault="0015051A">
      <w:r>
        <w:t>1. If there are no transactions for the chosen date-range or for any of the filter criteria, then the app will display a message saying "There are no transactions to display" (or something similar)</w:t>
      </w:r>
    </w:p>
    <w:p w:rsidR="00AF33C6" w:rsidRDefault="0015051A">
      <w:r>
        <w:t>2. If the server is down, the app will display appropriate error message</w:t>
      </w:r>
    </w:p>
    <w:p w:rsidR="00AF33C6" w:rsidRDefault="0015051A">
      <w:pPr>
        <w:pStyle w:val="Heading2"/>
      </w:pPr>
      <w:bookmarkStart w:id="10" w:name="_Toc418525470"/>
      <w:r>
        <w:t>Custom-Fetch</w:t>
      </w:r>
      <w:bookmarkEnd w:id="10"/>
    </w:p>
    <w:p w:rsidR="00AF33C6" w:rsidRDefault="0015051A">
      <w:pPr>
        <w:pStyle w:val="Heading3"/>
      </w:pPr>
      <w:bookmarkStart w:id="11" w:name="_Toc418525471"/>
      <w:r>
        <w:t>State1</w:t>
      </w:r>
      <w:bookmarkEnd w:id="11"/>
    </w:p>
    <w:p w:rsidR="00AF33C6" w:rsidRDefault="0015051A">
      <w:pPr>
        <w:pStyle w:val="Heading4"/>
      </w:pPr>
      <w:r>
        <w:t>Wireframe</w:t>
      </w:r>
    </w:p>
    <w:p w:rsidR="00AF33C6" w:rsidRDefault="0015051A">
      <w:pPr>
        <w:pStyle w:val="AxureImageParagraph"/>
      </w:pPr>
      <w:r>
        <w:rPr>
          <w:noProof/>
        </w:rPr>
        <w:drawing>
          <wp:inline distT="0" distB="0" distL="0" distR="0">
            <wp:extent cx="3000375" cy="1104900"/>
            <wp:effectExtent l="0" t="0" r="0" b="0"/>
            <wp:docPr id="17" name="AXU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XU9.png"/>
                    <pic:cNvPicPr>
                      <a:picLocks noChangeAspect="1" noChangeArrowheads="1"/>
                    </pic:cNvPicPr>
                  </pic:nvPicPr>
                  <pic:blipFill>
                    <a:blip r:embed="rId14"/>
                    <a:stretch>
                      <a:fillRect/>
                    </a:stretch>
                  </pic:blipFill>
                  <pic:spPr>
                    <a:xfrm>
                      <a:off x="0" y="0"/>
                      <a:ext cx="3000375" cy="1104900"/>
                    </a:xfrm>
                    <a:prstGeom prst="rect">
                      <a:avLst/>
                    </a:prstGeom>
                  </pic:spPr>
                </pic:pic>
              </a:graphicData>
            </a:graphic>
          </wp:inline>
        </w:drawing>
      </w:r>
    </w:p>
    <w:p w:rsidR="00AF33C6" w:rsidRDefault="0015051A">
      <w:pPr>
        <w:pStyle w:val="Heading4"/>
      </w:pPr>
      <w:r>
        <w:t>Widgets Overview</w:t>
      </w:r>
    </w:p>
    <w:tbl>
      <w:tblPr>
        <w:tblStyle w:val="AxureTableStyle"/>
        <w:tblW w:w="0" w:type="auto"/>
        <w:tblLook w:val="04A0" w:firstRow="1" w:lastRow="0" w:firstColumn="1" w:lastColumn="0" w:noHBand="0" w:noVBand="1"/>
      </w:tblPr>
      <w:tblGrid>
        <w:gridCol w:w="226"/>
        <w:gridCol w:w="1022"/>
        <w:gridCol w:w="868"/>
        <w:gridCol w:w="1119"/>
        <w:gridCol w:w="2242"/>
        <w:gridCol w:w="2930"/>
        <w:gridCol w:w="943"/>
      </w:tblGrid>
      <w:tr w:rsidR="00AF33C6" w:rsidTr="00AF33C6">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AF33C6" w:rsidRDefault="0015051A">
            <w:pPr>
              <w:pStyle w:val="AxureTableHeaderText"/>
            </w:pPr>
            <w:r>
              <w:t>#</w:t>
            </w:r>
          </w:p>
        </w:tc>
        <w:tc>
          <w:tcPr>
            <w:tcW w:w="0" w:type="auto"/>
          </w:tcPr>
          <w:p w:rsidR="00AF33C6" w:rsidRDefault="0015051A">
            <w:pPr>
              <w:pStyle w:val="AxureTableHeaderText"/>
            </w:pPr>
            <w:r>
              <w:t>Item Name</w:t>
            </w:r>
          </w:p>
        </w:tc>
        <w:tc>
          <w:tcPr>
            <w:tcW w:w="0" w:type="auto"/>
          </w:tcPr>
          <w:p w:rsidR="00AF33C6" w:rsidRDefault="0015051A">
            <w:pPr>
              <w:pStyle w:val="AxureTableHeaderText"/>
            </w:pPr>
            <w:r>
              <w:t>Kony Widget Type</w:t>
            </w:r>
          </w:p>
        </w:tc>
        <w:tc>
          <w:tcPr>
            <w:tcW w:w="0" w:type="auto"/>
          </w:tcPr>
          <w:p w:rsidR="00AF33C6" w:rsidRDefault="0015051A">
            <w:pPr>
              <w:pStyle w:val="AxureTableHeaderText"/>
            </w:pPr>
            <w:r>
              <w:t>Description</w:t>
            </w:r>
          </w:p>
        </w:tc>
        <w:tc>
          <w:tcPr>
            <w:tcW w:w="0" w:type="auto"/>
          </w:tcPr>
          <w:p w:rsidR="00AF33C6" w:rsidRDefault="0015051A">
            <w:pPr>
              <w:pStyle w:val="AxureTableHeaderText"/>
            </w:pPr>
            <w:r>
              <w:t>Validation Rules</w:t>
            </w:r>
          </w:p>
        </w:tc>
        <w:tc>
          <w:tcPr>
            <w:tcW w:w="0" w:type="auto"/>
          </w:tcPr>
          <w:p w:rsidR="00AF33C6" w:rsidRDefault="0015051A">
            <w:pPr>
              <w:pStyle w:val="AxureTableHeaderText"/>
            </w:pPr>
            <w:r>
              <w:t>Action</w:t>
            </w:r>
          </w:p>
        </w:tc>
        <w:tc>
          <w:tcPr>
            <w:tcW w:w="0" w:type="auto"/>
          </w:tcPr>
          <w:p w:rsidR="00AF33C6" w:rsidRDefault="0015051A">
            <w:pPr>
              <w:pStyle w:val="AxureTableHeaderText"/>
            </w:pPr>
            <w:r>
              <w:t>Mandatory?</w:t>
            </w:r>
          </w:p>
        </w:tc>
      </w:tr>
      <w:tr w:rsidR="00AF33C6" w:rsidTr="00AF33C6">
        <w:trPr>
          <w:cantSplit/>
        </w:trPr>
        <w:tc>
          <w:tcPr>
            <w:tcW w:w="0" w:type="auto"/>
          </w:tcPr>
          <w:p w:rsidR="00AF33C6" w:rsidRDefault="0015051A">
            <w:pPr>
              <w:pStyle w:val="AxureTableNormalText"/>
            </w:pPr>
            <w:r>
              <w:t>1</w:t>
            </w:r>
          </w:p>
        </w:tc>
        <w:tc>
          <w:tcPr>
            <w:tcW w:w="0" w:type="auto"/>
          </w:tcPr>
          <w:p w:rsidR="00AF33C6" w:rsidRDefault="0015051A">
            <w:pPr>
              <w:pStyle w:val="AxureTableNormalText"/>
            </w:pPr>
            <w:r>
              <w:t>Date Selection Popup</w:t>
            </w:r>
          </w:p>
        </w:tc>
        <w:tc>
          <w:tcPr>
            <w:tcW w:w="0" w:type="auto"/>
          </w:tcPr>
          <w:p w:rsidR="00AF33C6" w:rsidRDefault="0015051A">
            <w:pPr>
              <w:pStyle w:val="AxureTableNormalText"/>
            </w:pPr>
            <w:r>
              <w:t>Form</w:t>
            </w:r>
          </w:p>
        </w:tc>
        <w:tc>
          <w:tcPr>
            <w:tcW w:w="0" w:type="auto"/>
          </w:tcPr>
          <w:p w:rsidR="00AF33C6" w:rsidRDefault="0015051A">
            <w:pPr>
              <w:pStyle w:val="AxureTableNormalText"/>
            </w:pPr>
            <w:r>
              <w:t>Date Selection Popup</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2</w:t>
            </w:r>
          </w:p>
        </w:tc>
        <w:tc>
          <w:tcPr>
            <w:tcW w:w="0" w:type="auto"/>
          </w:tcPr>
          <w:p w:rsidR="00AF33C6" w:rsidRDefault="0015051A">
            <w:pPr>
              <w:pStyle w:val="AxureTableNormalText"/>
            </w:pPr>
            <w:r>
              <w:t>Popup header</w:t>
            </w:r>
          </w:p>
        </w:tc>
        <w:tc>
          <w:tcPr>
            <w:tcW w:w="0" w:type="auto"/>
          </w:tcPr>
          <w:p w:rsidR="00AF33C6" w:rsidRDefault="0015051A">
            <w:pPr>
              <w:pStyle w:val="AxureTableNormalText"/>
            </w:pPr>
            <w:r>
              <w:t>Label</w:t>
            </w:r>
          </w:p>
        </w:tc>
        <w:tc>
          <w:tcPr>
            <w:tcW w:w="0" w:type="auto"/>
          </w:tcPr>
          <w:p w:rsidR="00AF33C6" w:rsidRDefault="0015051A">
            <w:pPr>
              <w:pStyle w:val="AxureTableNormalText"/>
            </w:pPr>
            <w:r>
              <w:t>Popup header</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3</w:t>
            </w:r>
          </w:p>
        </w:tc>
        <w:tc>
          <w:tcPr>
            <w:tcW w:w="0" w:type="auto"/>
          </w:tcPr>
          <w:p w:rsidR="00AF33C6" w:rsidRDefault="0015051A">
            <w:pPr>
              <w:pStyle w:val="AxureTableNormalText"/>
            </w:pPr>
            <w:r>
              <w:t>Start Date Selector</w:t>
            </w:r>
          </w:p>
        </w:tc>
        <w:tc>
          <w:tcPr>
            <w:tcW w:w="0" w:type="auto"/>
          </w:tcPr>
          <w:p w:rsidR="00AF33C6" w:rsidRDefault="0015051A">
            <w:pPr>
              <w:pStyle w:val="AxureTableNormalText"/>
            </w:pPr>
            <w:r>
              <w:t>List Box</w:t>
            </w:r>
          </w:p>
        </w:tc>
        <w:tc>
          <w:tcPr>
            <w:tcW w:w="0" w:type="auto"/>
          </w:tcPr>
          <w:p w:rsidR="00AF33C6" w:rsidRDefault="0015051A">
            <w:pPr>
              <w:pStyle w:val="AxureTableNormalText"/>
            </w:pPr>
            <w:r>
              <w:t>Start Date Selector</w:t>
            </w:r>
          </w:p>
        </w:tc>
        <w:tc>
          <w:tcPr>
            <w:tcW w:w="0" w:type="auto"/>
          </w:tcPr>
          <w:p w:rsidR="00AF33C6" w:rsidRDefault="0015051A">
            <w:pPr>
              <w:pStyle w:val="AxureTableNormalText"/>
            </w:pPr>
            <w:r>
              <w:t>Start date to be within 1 year from current date</w:t>
            </w:r>
          </w:p>
        </w:tc>
        <w:tc>
          <w:tcPr>
            <w:tcW w:w="0" w:type="auto"/>
          </w:tcPr>
          <w:p w:rsidR="00AF33C6" w:rsidRDefault="0015051A">
            <w:pPr>
              <w:pStyle w:val="AxureTableNormalText"/>
            </w:pPr>
            <w:r>
              <w:t>Tap to select a start date</w:t>
            </w:r>
          </w:p>
        </w:tc>
        <w:tc>
          <w:tcPr>
            <w:tcW w:w="0" w:type="auto"/>
          </w:tcPr>
          <w:p w:rsidR="00AF33C6" w:rsidRDefault="0015051A">
            <w:pPr>
              <w:pStyle w:val="AxureTableNormalText"/>
            </w:pPr>
            <w:r>
              <w:t>Y</w:t>
            </w: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4</w:t>
            </w:r>
          </w:p>
        </w:tc>
        <w:tc>
          <w:tcPr>
            <w:tcW w:w="0" w:type="auto"/>
          </w:tcPr>
          <w:p w:rsidR="00AF33C6" w:rsidRDefault="0015051A">
            <w:pPr>
              <w:pStyle w:val="AxureTableNormalText"/>
            </w:pPr>
            <w:r>
              <w:t>End Date Selector</w:t>
            </w:r>
          </w:p>
        </w:tc>
        <w:tc>
          <w:tcPr>
            <w:tcW w:w="0" w:type="auto"/>
          </w:tcPr>
          <w:p w:rsidR="00AF33C6" w:rsidRDefault="0015051A">
            <w:pPr>
              <w:pStyle w:val="AxureTableNormalText"/>
            </w:pPr>
            <w:r>
              <w:t>List Box</w:t>
            </w:r>
          </w:p>
        </w:tc>
        <w:tc>
          <w:tcPr>
            <w:tcW w:w="0" w:type="auto"/>
          </w:tcPr>
          <w:p w:rsidR="00AF33C6" w:rsidRDefault="0015051A">
            <w:pPr>
              <w:pStyle w:val="AxureTableNormalText"/>
            </w:pPr>
            <w:r>
              <w:t>End Date Selector</w:t>
            </w:r>
          </w:p>
        </w:tc>
        <w:tc>
          <w:tcPr>
            <w:tcW w:w="0" w:type="auto"/>
          </w:tcPr>
          <w:p w:rsidR="00AF33C6" w:rsidRDefault="0015051A">
            <w:pPr>
              <w:pStyle w:val="AxureTableNormalText"/>
            </w:pPr>
            <w:r>
              <w:t>Max date range that can be selected at a time will be 3 months (92 days)</w:t>
            </w:r>
            <w:r>
              <w:br/>
              <w:t>End date to be greater that the start date</w:t>
            </w:r>
          </w:p>
        </w:tc>
        <w:tc>
          <w:tcPr>
            <w:tcW w:w="0" w:type="auto"/>
          </w:tcPr>
          <w:p w:rsidR="00AF33C6" w:rsidRDefault="0015051A">
            <w:pPr>
              <w:pStyle w:val="AxureTableNormalText"/>
            </w:pPr>
            <w:r>
              <w:t>Tap to select an end date</w:t>
            </w:r>
          </w:p>
        </w:tc>
        <w:tc>
          <w:tcPr>
            <w:tcW w:w="0" w:type="auto"/>
          </w:tcPr>
          <w:p w:rsidR="00AF33C6" w:rsidRDefault="0015051A">
            <w:pPr>
              <w:pStyle w:val="AxureTableNormalText"/>
            </w:pPr>
            <w:r>
              <w:t>Y</w:t>
            </w:r>
          </w:p>
        </w:tc>
      </w:tr>
      <w:tr w:rsidR="00AF33C6" w:rsidTr="00AF33C6">
        <w:trPr>
          <w:cantSplit/>
        </w:trPr>
        <w:tc>
          <w:tcPr>
            <w:tcW w:w="0" w:type="auto"/>
          </w:tcPr>
          <w:p w:rsidR="00AF33C6" w:rsidRDefault="0015051A">
            <w:pPr>
              <w:pStyle w:val="AxureTableNormalText"/>
            </w:pPr>
            <w:r>
              <w:t>5</w:t>
            </w:r>
          </w:p>
        </w:tc>
        <w:tc>
          <w:tcPr>
            <w:tcW w:w="0" w:type="auto"/>
          </w:tcPr>
          <w:p w:rsidR="00AF33C6" w:rsidRDefault="0015051A">
            <w:pPr>
              <w:pStyle w:val="AxureTableNormalText"/>
            </w:pPr>
            <w:r>
              <w:t>Submit button</w:t>
            </w:r>
          </w:p>
        </w:tc>
        <w:tc>
          <w:tcPr>
            <w:tcW w:w="0" w:type="auto"/>
          </w:tcPr>
          <w:p w:rsidR="00AF33C6" w:rsidRDefault="0015051A">
            <w:pPr>
              <w:pStyle w:val="AxureTableNormalText"/>
            </w:pPr>
            <w:r>
              <w:t>Button</w:t>
            </w:r>
          </w:p>
        </w:tc>
        <w:tc>
          <w:tcPr>
            <w:tcW w:w="0" w:type="auto"/>
          </w:tcPr>
          <w:p w:rsidR="00AF33C6" w:rsidRDefault="0015051A">
            <w:pPr>
              <w:pStyle w:val="AxureTableNormalText"/>
            </w:pPr>
            <w:r>
              <w:t>Submit button</w:t>
            </w:r>
          </w:p>
        </w:tc>
        <w:tc>
          <w:tcPr>
            <w:tcW w:w="0" w:type="auto"/>
          </w:tcPr>
          <w:p w:rsidR="00AF33C6" w:rsidRDefault="00AF33C6">
            <w:pPr>
              <w:pStyle w:val="AxureTableNormalText"/>
            </w:pPr>
          </w:p>
        </w:tc>
        <w:tc>
          <w:tcPr>
            <w:tcW w:w="0" w:type="auto"/>
          </w:tcPr>
          <w:p w:rsidR="00AF33C6" w:rsidRDefault="0015051A">
            <w:pPr>
              <w:pStyle w:val="AxureTableNormalText"/>
            </w:pPr>
            <w:r>
              <w:t>Tapping will close the popup and will refresh the transactions listing as per the date range selected</w:t>
            </w: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6</w:t>
            </w:r>
          </w:p>
        </w:tc>
        <w:tc>
          <w:tcPr>
            <w:tcW w:w="0" w:type="auto"/>
          </w:tcPr>
          <w:p w:rsidR="00AF33C6" w:rsidRDefault="0015051A">
            <w:pPr>
              <w:pStyle w:val="AxureTableNormalText"/>
            </w:pPr>
            <w:r>
              <w:t>Cancel button</w:t>
            </w:r>
          </w:p>
        </w:tc>
        <w:tc>
          <w:tcPr>
            <w:tcW w:w="0" w:type="auto"/>
          </w:tcPr>
          <w:p w:rsidR="00AF33C6" w:rsidRDefault="0015051A">
            <w:pPr>
              <w:pStyle w:val="AxureTableNormalText"/>
            </w:pPr>
            <w:r>
              <w:t>Button</w:t>
            </w:r>
          </w:p>
        </w:tc>
        <w:tc>
          <w:tcPr>
            <w:tcW w:w="0" w:type="auto"/>
          </w:tcPr>
          <w:p w:rsidR="00AF33C6" w:rsidRDefault="0015051A">
            <w:pPr>
              <w:pStyle w:val="AxureTableNormalText"/>
            </w:pPr>
            <w:r>
              <w:t>Cancel button</w:t>
            </w:r>
          </w:p>
        </w:tc>
        <w:tc>
          <w:tcPr>
            <w:tcW w:w="0" w:type="auto"/>
          </w:tcPr>
          <w:p w:rsidR="00AF33C6" w:rsidRDefault="00AF33C6">
            <w:pPr>
              <w:pStyle w:val="AxureTableNormalText"/>
            </w:pPr>
          </w:p>
        </w:tc>
        <w:tc>
          <w:tcPr>
            <w:tcW w:w="0" w:type="auto"/>
          </w:tcPr>
          <w:p w:rsidR="00AF33C6" w:rsidRDefault="0015051A">
            <w:pPr>
              <w:pStyle w:val="AxureTableNormalText"/>
            </w:pPr>
            <w:r>
              <w:t>Tapping will close the popup and will retain the transactions listing as original</w:t>
            </w:r>
          </w:p>
        </w:tc>
        <w:tc>
          <w:tcPr>
            <w:tcW w:w="0" w:type="auto"/>
          </w:tcPr>
          <w:p w:rsidR="00AF33C6" w:rsidRDefault="00AF33C6">
            <w:pPr>
              <w:pStyle w:val="AxureTableNormalText"/>
            </w:pPr>
          </w:p>
        </w:tc>
      </w:tr>
    </w:tbl>
    <w:p w:rsidR="00AF33C6" w:rsidRDefault="0015051A">
      <w:pPr>
        <w:pStyle w:val="Heading2"/>
      </w:pPr>
      <w:bookmarkStart w:id="12" w:name="_Toc418525472"/>
      <w:r>
        <w:lastRenderedPageBreak/>
        <w:t>dp-Tagging</w:t>
      </w:r>
      <w:bookmarkEnd w:id="12"/>
    </w:p>
    <w:p w:rsidR="00AF33C6" w:rsidRDefault="0015051A">
      <w:pPr>
        <w:pStyle w:val="Heading3"/>
      </w:pPr>
      <w:bookmarkStart w:id="13" w:name="_Toc418525473"/>
      <w:r>
        <w:t>State1</w:t>
      </w:r>
      <w:bookmarkEnd w:id="13"/>
    </w:p>
    <w:p w:rsidR="00AF33C6" w:rsidRDefault="0015051A">
      <w:pPr>
        <w:pStyle w:val="Heading4"/>
      </w:pPr>
      <w:r>
        <w:t>Wireframe</w:t>
      </w:r>
    </w:p>
    <w:p w:rsidR="00AF33C6" w:rsidRDefault="0015051A">
      <w:pPr>
        <w:pStyle w:val="AxureImageParagraph"/>
      </w:pPr>
      <w:r>
        <w:rPr>
          <w:noProof/>
        </w:rPr>
        <w:drawing>
          <wp:inline distT="0" distB="0" distL="0" distR="0">
            <wp:extent cx="3048000" cy="1295400"/>
            <wp:effectExtent l="0" t="0" r="0" b="0"/>
            <wp:docPr id="18" name="AXU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XU10.png"/>
                    <pic:cNvPicPr>
                      <a:picLocks noChangeAspect="1" noChangeArrowheads="1"/>
                    </pic:cNvPicPr>
                  </pic:nvPicPr>
                  <pic:blipFill>
                    <a:blip r:embed="rId15"/>
                    <a:stretch>
                      <a:fillRect/>
                    </a:stretch>
                  </pic:blipFill>
                  <pic:spPr>
                    <a:xfrm>
                      <a:off x="0" y="0"/>
                      <a:ext cx="3048000" cy="1295400"/>
                    </a:xfrm>
                    <a:prstGeom prst="rect">
                      <a:avLst/>
                    </a:prstGeom>
                  </pic:spPr>
                </pic:pic>
              </a:graphicData>
            </a:graphic>
          </wp:inline>
        </w:drawing>
      </w:r>
    </w:p>
    <w:p w:rsidR="00AF33C6" w:rsidRDefault="0015051A">
      <w:pPr>
        <w:pStyle w:val="Heading4"/>
      </w:pPr>
      <w:r>
        <w:t>Widgets Overview</w:t>
      </w:r>
    </w:p>
    <w:tbl>
      <w:tblPr>
        <w:tblStyle w:val="AxureTableStyle"/>
        <w:tblW w:w="0" w:type="auto"/>
        <w:tblLook w:val="04A0" w:firstRow="1" w:lastRow="0" w:firstColumn="1" w:lastColumn="0" w:noHBand="0" w:noVBand="1"/>
      </w:tblPr>
      <w:tblGrid>
        <w:gridCol w:w="226"/>
        <w:gridCol w:w="827"/>
        <w:gridCol w:w="899"/>
        <w:gridCol w:w="1781"/>
        <w:gridCol w:w="958"/>
        <w:gridCol w:w="3716"/>
        <w:gridCol w:w="943"/>
      </w:tblGrid>
      <w:tr w:rsidR="00AF33C6" w:rsidTr="00AF33C6">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AF33C6" w:rsidRDefault="0015051A">
            <w:pPr>
              <w:pStyle w:val="AxureTableHeaderText"/>
            </w:pPr>
            <w:r>
              <w:t>#</w:t>
            </w:r>
          </w:p>
        </w:tc>
        <w:tc>
          <w:tcPr>
            <w:tcW w:w="0" w:type="auto"/>
          </w:tcPr>
          <w:p w:rsidR="00AF33C6" w:rsidRDefault="0015051A">
            <w:pPr>
              <w:pStyle w:val="AxureTableHeaderText"/>
            </w:pPr>
            <w:r>
              <w:t>Item Name</w:t>
            </w:r>
          </w:p>
        </w:tc>
        <w:tc>
          <w:tcPr>
            <w:tcW w:w="0" w:type="auto"/>
          </w:tcPr>
          <w:p w:rsidR="00AF33C6" w:rsidRDefault="0015051A">
            <w:pPr>
              <w:pStyle w:val="AxureTableHeaderText"/>
            </w:pPr>
            <w:r>
              <w:t>Kony Widget Type</w:t>
            </w:r>
          </w:p>
        </w:tc>
        <w:tc>
          <w:tcPr>
            <w:tcW w:w="0" w:type="auto"/>
          </w:tcPr>
          <w:p w:rsidR="00AF33C6" w:rsidRDefault="0015051A">
            <w:pPr>
              <w:pStyle w:val="AxureTableHeaderText"/>
            </w:pPr>
            <w:r>
              <w:t>Description</w:t>
            </w:r>
          </w:p>
        </w:tc>
        <w:tc>
          <w:tcPr>
            <w:tcW w:w="0" w:type="auto"/>
          </w:tcPr>
          <w:p w:rsidR="00AF33C6" w:rsidRDefault="0015051A">
            <w:pPr>
              <w:pStyle w:val="AxureTableHeaderText"/>
            </w:pPr>
            <w:r>
              <w:t>Validation Rules</w:t>
            </w:r>
          </w:p>
        </w:tc>
        <w:tc>
          <w:tcPr>
            <w:tcW w:w="0" w:type="auto"/>
          </w:tcPr>
          <w:p w:rsidR="00AF33C6" w:rsidRDefault="0015051A">
            <w:pPr>
              <w:pStyle w:val="AxureTableHeaderText"/>
            </w:pPr>
            <w:r>
              <w:t>Action</w:t>
            </w:r>
          </w:p>
        </w:tc>
        <w:tc>
          <w:tcPr>
            <w:tcW w:w="0" w:type="auto"/>
          </w:tcPr>
          <w:p w:rsidR="00AF33C6" w:rsidRDefault="0015051A">
            <w:pPr>
              <w:pStyle w:val="AxureTableHeaderText"/>
            </w:pPr>
            <w:r>
              <w:t>Mandatory?</w:t>
            </w:r>
          </w:p>
        </w:tc>
      </w:tr>
      <w:tr w:rsidR="00AF33C6" w:rsidTr="00AF33C6">
        <w:trPr>
          <w:cantSplit/>
        </w:trPr>
        <w:tc>
          <w:tcPr>
            <w:tcW w:w="0" w:type="auto"/>
          </w:tcPr>
          <w:p w:rsidR="00AF33C6" w:rsidRDefault="0015051A">
            <w:pPr>
              <w:pStyle w:val="AxureTableNormalText"/>
            </w:pPr>
            <w:r>
              <w:t>1</w:t>
            </w:r>
          </w:p>
        </w:tc>
        <w:tc>
          <w:tcPr>
            <w:tcW w:w="0" w:type="auto"/>
          </w:tcPr>
          <w:p w:rsidR="00AF33C6" w:rsidRDefault="0015051A">
            <w:pPr>
              <w:pStyle w:val="AxureTableNormalText"/>
            </w:pPr>
            <w:r>
              <w:t>Tagging Popup</w:t>
            </w:r>
          </w:p>
        </w:tc>
        <w:tc>
          <w:tcPr>
            <w:tcW w:w="0" w:type="auto"/>
          </w:tcPr>
          <w:p w:rsidR="00AF33C6" w:rsidRDefault="0015051A">
            <w:pPr>
              <w:pStyle w:val="AxureTableNormalText"/>
            </w:pPr>
            <w:r>
              <w:t>Form</w:t>
            </w:r>
          </w:p>
        </w:tc>
        <w:tc>
          <w:tcPr>
            <w:tcW w:w="0" w:type="auto"/>
          </w:tcPr>
          <w:p w:rsidR="00AF33C6" w:rsidRDefault="0015051A">
            <w:pPr>
              <w:pStyle w:val="AxureTableNormalText"/>
            </w:pPr>
            <w:r>
              <w:t>Date Selection Popup</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2</w:t>
            </w:r>
          </w:p>
        </w:tc>
        <w:tc>
          <w:tcPr>
            <w:tcW w:w="0" w:type="auto"/>
          </w:tcPr>
          <w:p w:rsidR="00AF33C6" w:rsidRDefault="0015051A">
            <w:pPr>
              <w:pStyle w:val="AxureTableNormalText"/>
            </w:pPr>
            <w:r>
              <w:t>Popup header</w:t>
            </w:r>
          </w:p>
        </w:tc>
        <w:tc>
          <w:tcPr>
            <w:tcW w:w="0" w:type="auto"/>
          </w:tcPr>
          <w:p w:rsidR="00AF33C6" w:rsidRDefault="0015051A">
            <w:pPr>
              <w:pStyle w:val="AxureTableNormalText"/>
            </w:pPr>
            <w:r>
              <w:t>Label</w:t>
            </w:r>
          </w:p>
        </w:tc>
        <w:tc>
          <w:tcPr>
            <w:tcW w:w="0" w:type="auto"/>
          </w:tcPr>
          <w:p w:rsidR="00AF33C6" w:rsidRDefault="0015051A">
            <w:pPr>
              <w:pStyle w:val="AxureTableNormalText"/>
            </w:pPr>
            <w:r>
              <w:t>Popup header</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3</w:t>
            </w:r>
          </w:p>
        </w:tc>
        <w:tc>
          <w:tcPr>
            <w:tcW w:w="0" w:type="auto"/>
          </w:tcPr>
          <w:p w:rsidR="00AF33C6" w:rsidRDefault="0015051A">
            <w:pPr>
              <w:pStyle w:val="AxureTableNormalText"/>
            </w:pPr>
            <w:r>
              <w:t>Tag button</w:t>
            </w:r>
          </w:p>
        </w:tc>
        <w:tc>
          <w:tcPr>
            <w:tcW w:w="0" w:type="auto"/>
          </w:tcPr>
          <w:p w:rsidR="00AF33C6" w:rsidRDefault="0015051A">
            <w:pPr>
              <w:pStyle w:val="AxureTableNormalText"/>
            </w:pPr>
            <w:r>
              <w:t>Button</w:t>
            </w:r>
          </w:p>
        </w:tc>
        <w:tc>
          <w:tcPr>
            <w:tcW w:w="0" w:type="auto"/>
          </w:tcPr>
          <w:p w:rsidR="00AF33C6" w:rsidRDefault="0015051A">
            <w:pPr>
              <w:pStyle w:val="AxureTableNormalText"/>
            </w:pPr>
            <w:r>
              <w:t>Tag button</w:t>
            </w:r>
          </w:p>
        </w:tc>
        <w:tc>
          <w:tcPr>
            <w:tcW w:w="0" w:type="auto"/>
          </w:tcPr>
          <w:p w:rsidR="00AF33C6" w:rsidRDefault="00AF33C6">
            <w:pPr>
              <w:pStyle w:val="AxureTableNormalText"/>
            </w:pPr>
          </w:p>
        </w:tc>
        <w:tc>
          <w:tcPr>
            <w:tcW w:w="0" w:type="auto"/>
          </w:tcPr>
          <w:p w:rsidR="00AF33C6" w:rsidRDefault="0015051A">
            <w:pPr>
              <w:pStyle w:val="AxureTableNormalText"/>
            </w:pPr>
            <w:r>
              <w:t>Tapping will save the tag and will close the popup window and will refresh the transaction listing as per the tag selected</w:t>
            </w: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4</w:t>
            </w:r>
          </w:p>
        </w:tc>
        <w:tc>
          <w:tcPr>
            <w:tcW w:w="0" w:type="auto"/>
          </w:tcPr>
          <w:p w:rsidR="00AF33C6" w:rsidRDefault="0015051A">
            <w:pPr>
              <w:pStyle w:val="AxureTableNormalText"/>
            </w:pPr>
            <w:r>
              <w:t>Cancel button</w:t>
            </w:r>
          </w:p>
        </w:tc>
        <w:tc>
          <w:tcPr>
            <w:tcW w:w="0" w:type="auto"/>
          </w:tcPr>
          <w:p w:rsidR="00AF33C6" w:rsidRDefault="0015051A">
            <w:pPr>
              <w:pStyle w:val="AxureTableNormalText"/>
            </w:pPr>
            <w:r>
              <w:t>Button</w:t>
            </w:r>
          </w:p>
        </w:tc>
        <w:tc>
          <w:tcPr>
            <w:tcW w:w="0" w:type="auto"/>
          </w:tcPr>
          <w:p w:rsidR="00AF33C6" w:rsidRDefault="0015051A">
            <w:pPr>
              <w:pStyle w:val="AxureTableNormalText"/>
            </w:pPr>
            <w:r>
              <w:t>Cancel button</w:t>
            </w:r>
          </w:p>
        </w:tc>
        <w:tc>
          <w:tcPr>
            <w:tcW w:w="0" w:type="auto"/>
          </w:tcPr>
          <w:p w:rsidR="00AF33C6" w:rsidRDefault="00AF33C6">
            <w:pPr>
              <w:pStyle w:val="AxureTableNormalText"/>
            </w:pPr>
          </w:p>
        </w:tc>
        <w:tc>
          <w:tcPr>
            <w:tcW w:w="0" w:type="auto"/>
          </w:tcPr>
          <w:p w:rsidR="00AF33C6" w:rsidRDefault="0015051A">
            <w:pPr>
              <w:pStyle w:val="AxureTableNormalText"/>
            </w:pPr>
            <w:r>
              <w:t>Tapping will close the popup and will retain the transactions listing as original</w:t>
            </w: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5</w:t>
            </w:r>
          </w:p>
        </w:tc>
        <w:tc>
          <w:tcPr>
            <w:tcW w:w="0" w:type="auto"/>
          </w:tcPr>
          <w:p w:rsidR="00AF33C6" w:rsidRDefault="0015051A">
            <w:pPr>
              <w:pStyle w:val="AxureTableNormalText"/>
            </w:pPr>
            <w:r>
              <w:t>Tag text</w:t>
            </w:r>
          </w:p>
        </w:tc>
        <w:tc>
          <w:tcPr>
            <w:tcW w:w="0" w:type="auto"/>
          </w:tcPr>
          <w:p w:rsidR="00AF33C6" w:rsidRDefault="0015051A">
            <w:pPr>
              <w:pStyle w:val="AxureTableNormalText"/>
            </w:pPr>
            <w:r>
              <w:t>Text Box</w:t>
            </w:r>
          </w:p>
        </w:tc>
        <w:tc>
          <w:tcPr>
            <w:tcW w:w="0" w:type="auto"/>
          </w:tcPr>
          <w:p w:rsidR="00AF33C6" w:rsidRDefault="0015051A">
            <w:pPr>
              <w:pStyle w:val="AxureTableNormalText"/>
            </w:pPr>
            <w:r>
              <w:t>Tag text - custom text as entered by customer</w:t>
            </w:r>
          </w:p>
        </w:tc>
        <w:tc>
          <w:tcPr>
            <w:tcW w:w="0" w:type="auto"/>
          </w:tcPr>
          <w:p w:rsidR="00AF33C6" w:rsidRDefault="0015051A">
            <w:pPr>
              <w:pStyle w:val="AxureTableNormalText"/>
            </w:pPr>
            <w:r>
              <w:t>Min - 1 char</w:t>
            </w:r>
            <w:r>
              <w:br/>
              <w:t>Max - 15 chars</w:t>
            </w:r>
          </w:p>
        </w:tc>
        <w:tc>
          <w:tcPr>
            <w:tcW w:w="0" w:type="auto"/>
          </w:tcPr>
          <w:p w:rsidR="00AF33C6" w:rsidRDefault="00AF33C6">
            <w:pPr>
              <w:pStyle w:val="AxureTableNormalText"/>
            </w:pPr>
          </w:p>
        </w:tc>
        <w:tc>
          <w:tcPr>
            <w:tcW w:w="0" w:type="auto"/>
          </w:tcPr>
          <w:p w:rsidR="00AF33C6" w:rsidRDefault="0015051A">
            <w:pPr>
              <w:pStyle w:val="AxureTableNormalText"/>
            </w:pPr>
            <w:r>
              <w:t>Y</w:t>
            </w:r>
          </w:p>
        </w:tc>
      </w:tr>
    </w:tbl>
    <w:p w:rsidR="00AF33C6" w:rsidRDefault="0015051A">
      <w:pPr>
        <w:pStyle w:val="Heading1"/>
      </w:pPr>
      <w:r>
        <w:br w:type="page"/>
      </w:r>
      <w:bookmarkStart w:id="14" w:name="_Toc418525474"/>
      <w:r>
        <w:lastRenderedPageBreak/>
        <w:t>Account Inquiry - Calendar View</w:t>
      </w:r>
      <w:bookmarkEnd w:id="14"/>
    </w:p>
    <w:p w:rsidR="00AF33C6" w:rsidRDefault="0015051A">
      <w:pPr>
        <w:pStyle w:val="Heading51"/>
        <w:keepNext/>
      </w:pPr>
      <w:r>
        <w:t>Page Overview</w:t>
      </w:r>
    </w:p>
    <w:p w:rsidR="00AF33C6" w:rsidRDefault="0015051A">
      <w:r>
        <w:t>This is the calendar view of Account Inquiry page where all the transactions will be displayed in a symbolic fashion on dates wherever there are transactions available. The transactions will be color coded - for example, all expenses (debits) will be in red, all deposits/funds-received (credits) will appear in green, all scheduled transfers will appear in yellow and so on).</w:t>
      </w:r>
    </w:p>
    <w:p w:rsidR="00AF33C6" w:rsidRDefault="0015051A">
      <w:pPr>
        <w:pStyle w:val="Heading2"/>
      </w:pPr>
      <w:bookmarkStart w:id="15" w:name="_Toc418525475"/>
      <w:r>
        <w:t>Wireframe</w:t>
      </w:r>
      <w:bookmarkEnd w:id="15"/>
    </w:p>
    <w:p w:rsidR="00AF33C6" w:rsidRDefault="0015051A">
      <w:pPr>
        <w:pStyle w:val="AxureImageParagraph"/>
      </w:pPr>
      <w:r>
        <w:rPr>
          <w:noProof/>
        </w:rPr>
        <w:drawing>
          <wp:inline distT="0" distB="0" distL="0" distR="0">
            <wp:extent cx="5943600" cy="5724525"/>
            <wp:effectExtent l="0" t="0" r="0" b="0"/>
            <wp:docPr id="19" name="AXU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XU11.png"/>
                    <pic:cNvPicPr>
                      <a:picLocks noChangeAspect="1" noChangeArrowheads="1"/>
                    </pic:cNvPicPr>
                  </pic:nvPicPr>
                  <pic:blipFill>
                    <a:blip r:embed="rId16"/>
                    <a:stretch>
                      <a:fillRect/>
                    </a:stretch>
                  </pic:blipFill>
                  <pic:spPr>
                    <a:xfrm>
                      <a:off x="0" y="0"/>
                      <a:ext cx="5943600" cy="5724525"/>
                    </a:xfrm>
                    <a:prstGeom prst="rect">
                      <a:avLst/>
                    </a:prstGeom>
                  </pic:spPr>
                </pic:pic>
              </a:graphicData>
            </a:graphic>
          </wp:inline>
        </w:drawing>
      </w:r>
    </w:p>
    <w:p w:rsidR="00AF33C6" w:rsidRDefault="0015051A">
      <w:pPr>
        <w:pStyle w:val="Heading2"/>
      </w:pPr>
      <w:bookmarkStart w:id="16" w:name="_Toc418525476"/>
      <w:r>
        <w:lastRenderedPageBreak/>
        <w:t>Widgets Overview</w:t>
      </w:r>
      <w:bookmarkEnd w:id="16"/>
    </w:p>
    <w:tbl>
      <w:tblPr>
        <w:tblStyle w:val="AxureTableStyle"/>
        <w:tblW w:w="0" w:type="auto"/>
        <w:tblLook w:val="04A0" w:firstRow="1" w:lastRow="0" w:firstColumn="1" w:lastColumn="0" w:noHBand="0" w:noVBand="1"/>
      </w:tblPr>
      <w:tblGrid>
        <w:gridCol w:w="226"/>
        <w:gridCol w:w="1233"/>
        <w:gridCol w:w="893"/>
        <w:gridCol w:w="3176"/>
        <w:gridCol w:w="913"/>
        <w:gridCol w:w="1966"/>
        <w:gridCol w:w="943"/>
      </w:tblGrid>
      <w:tr w:rsidR="00AF33C6" w:rsidTr="00AF33C6">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AF33C6" w:rsidRDefault="0015051A">
            <w:pPr>
              <w:pStyle w:val="AxureTableHeaderText"/>
            </w:pPr>
            <w:r>
              <w:t>#</w:t>
            </w:r>
          </w:p>
        </w:tc>
        <w:tc>
          <w:tcPr>
            <w:tcW w:w="0" w:type="auto"/>
          </w:tcPr>
          <w:p w:rsidR="00AF33C6" w:rsidRDefault="0015051A">
            <w:pPr>
              <w:pStyle w:val="AxureTableHeaderText"/>
            </w:pPr>
            <w:r>
              <w:t>Item Name</w:t>
            </w:r>
          </w:p>
        </w:tc>
        <w:tc>
          <w:tcPr>
            <w:tcW w:w="0" w:type="auto"/>
          </w:tcPr>
          <w:p w:rsidR="00AF33C6" w:rsidRDefault="0015051A">
            <w:pPr>
              <w:pStyle w:val="AxureTableHeaderText"/>
            </w:pPr>
            <w:r>
              <w:t>Kony Widget Type</w:t>
            </w:r>
          </w:p>
        </w:tc>
        <w:tc>
          <w:tcPr>
            <w:tcW w:w="0" w:type="auto"/>
          </w:tcPr>
          <w:p w:rsidR="00AF33C6" w:rsidRDefault="0015051A">
            <w:pPr>
              <w:pStyle w:val="AxureTableHeaderText"/>
            </w:pPr>
            <w:r>
              <w:t>Description</w:t>
            </w:r>
          </w:p>
        </w:tc>
        <w:tc>
          <w:tcPr>
            <w:tcW w:w="0" w:type="auto"/>
          </w:tcPr>
          <w:p w:rsidR="00AF33C6" w:rsidRDefault="0015051A">
            <w:pPr>
              <w:pStyle w:val="AxureTableHeaderText"/>
            </w:pPr>
            <w:r>
              <w:t>Validation Rules</w:t>
            </w:r>
          </w:p>
        </w:tc>
        <w:tc>
          <w:tcPr>
            <w:tcW w:w="0" w:type="auto"/>
          </w:tcPr>
          <w:p w:rsidR="00AF33C6" w:rsidRDefault="0015051A">
            <w:pPr>
              <w:pStyle w:val="AxureTableHeaderText"/>
            </w:pPr>
            <w:r>
              <w:t>Action</w:t>
            </w:r>
          </w:p>
        </w:tc>
        <w:tc>
          <w:tcPr>
            <w:tcW w:w="0" w:type="auto"/>
          </w:tcPr>
          <w:p w:rsidR="00AF33C6" w:rsidRDefault="0015051A">
            <w:pPr>
              <w:pStyle w:val="AxureTableHeaderText"/>
            </w:pPr>
            <w:r>
              <w:t>Mandatory?</w:t>
            </w:r>
          </w:p>
        </w:tc>
      </w:tr>
      <w:tr w:rsidR="00AF33C6" w:rsidTr="00AF33C6">
        <w:trPr>
          <w:cantSplit/>
        </w:trPr>
        <w:tc>
          <w:tcPr>
            <w:tcW w:w="0" w:type="auto"/>
          </w:tcPr>
          <w:p w:rsidR="00AF33C6" w:rsidRDefault="0015051A">
            <w:pPr>
              <w:pStyle w:val="AxureTableNormalText"/>
            </w:pPr>
            <w:r>
              <w:t>1</w:t>
            </w:r>
          </w:p>
        </w:tc>
        <w:tc>
          <w:tcPr>
            <w:tcW w:w="0" w:type="auto"/>
          </w:tcPr>
          <w:p w:rsidR="00AF33C6" w:rsidRDefault="0015051A">
            <w:pPr>
              <w:pStyle w:val="AxureTableNormalText"/>
            </w:pPr>
            <w:r>
              <w:t>Back link</w:t>
            </w:r>
          </w:p>
        </w:tc>
        <w:tc>
          <w:tcPr>
            <w:tcW w:w="0" w:type="auto"/>
          </w:tcPr>
          <w:p w:rsidR="00AF33C6" w:rsidRDefault="0015051A">
            <w:pPr>
              <w:pStyle w:val="AxureTableNormalText"/>
            </w:pPr>
            <w:r>
              <w:t>Link</w:t>
            </w:r>
          </w:p>
        </w:tc>
        <w:tc>
          <w:tcPr>
            <w:tcW w:w="0" w:type="auto"/>
          </w:tcPr>
          <w:p w:rsidR="00AF33C6" w:rsidRDefault="0015051A">
            <w:pPr>
              <w:pStyle w:val="AxureTableNormalText"/>
            </w:pPr>
            <w:r>
              <w:t>Back link</w:t>
            </w:r>
          </w:p>
        </w:tc>
        <w:tc>
          <w:tcPr>
            <w:tcW w:w="0" w:type="auto"/>
          </w:tcPr>
          <w:p w:rsidR="00AF33C6" w:rsidRDefault="00AF33C6">
            <w:pPr>
              <w:pStyle w:val="AxureTableNormalText"/>
            </w:pPr>
          </w:p>
        </w:tc>
        <w:tc>
          <w:tcPr>
            <w:tcW w:w="0" w:type="auto"/>
          </w:tcPr>
          <w:p w:rsidR="00AF33C6" w:rsidRDefault="0015051A">
            <w:pPr>
              <w:pStyle w:val="AxureTableNormalText"/>
            </w:pPr>
            <w:r>
              <w:t>Tapping will navigate to Account Overview page</w:t>
            </w: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2</w:t>
            </w:r>
          </w:p>
        </w:tc>
        <w:tc>
          <w:tcPr>
            <w:tcW w:w="0" w:type="auto"/>
          </w:tcPr>
          <w:p w:rsidR="00AF33C6" w:rsidRDefault="0015051A">
            <w:pPr>
              <w:pStyle w:val="AxureTableNormalText"/>
            </w:pPr>
            <w:r>
              <w:t>Account Inquiry - Calendar view</w:t>
            </w:r>
          </w:p>
        </w:tc>
        <w:tc>
          <w:tcPr>
            <w:tcW w:w="0" w:type="auto"/>
          </w:tcPr>
          <w:p w:rsidR="00AF33C6" w:rsidRDefault="0015051A">
            <w:pPr>
              <w:pStyle w:val="AxureTableNormalText"/>
            </w:pPr>
            <w:r>
              <w:t>Form</w:t>
            </w:r>
          </w:p>
        </w:tc>
        <w:tc>
          <w:tcPr>
            <w:tcW w:w="0" w:type="auto"/>
          </w:tcPr>
          <w:p w:rsidR="00AF33C6" w:rsidRDefault="0015051A">
            <w:pPr>
              <w:pStyle w:val="AxureTableNormalText"/>
            </w:pPr>
            <w:r>
              <w:t>Account Inquiry - Calendar view</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3</w:t>
            </w:r>
          </w:p>
        </w:tc>
        <w:tc>
          <w:tcPr>
            <w:tcW w:w="0" w:type="auto"/>
          </w:tcPr>
          <w:p w:rsidR="00AF33C6" w:rsidRDefault="0015051A">
            <w:pPr>
              <w:pStyle w:val="AxureTableNormalText"/>
            </w:pPr>
            <w:r>
              <w:t>Calendar view</w:t>
            </w:r>
          </w:p>
        </w:tc>
        <w:tc>
          <w:tcPr>
            <w:tcW w:w="0" w:type="auto"/>
          </w:tcPr>
          <w:p w:rsidR="00AF33C6" w:rsidRDefault="0015051A">
            <w:pPr>
              <w:pStyle w:val="AxureTableNormalText"/>
            </w:pPr>
            <w:r>
              <w:t>Calendar</w:t>
            </w:r>
          </w:p>
        </w:tc>
        <w:tc>
          <w:tcPr>
            <w:tcW w:w="0" w:type="auto"/>
          </w:tcPr>
          <w:p w:rsidR="00AF33C6" w:rsidRDefault="0015051A">
            <w:pPr>
              <w:pStyle w:val="AxureTableNormalText"/>
            </w:pPr>
            <w:r>
              <w:t>Customer can navigate the calendar back upto 3 months from current month and forth upt o 1 future month from current month</w:t>
            </w:r>
            <w:r>
              <w:br/>
            </w:r>
            <w:r>
              <w:br/>
              <w:t>Future month will display the scheduled payment and pending bills</w:t>
            </w:r>
            <w:r>
              <w:br/>
            </w:r>
            <w:r>
              <w:br/>
              <w:t>In case of future month calendar view, all filters will be disabled</w:t>
            </w:r>
          </w:p>
        </w:tc>
        <w:tc>
          <w:tcPr>
            <w:tcW w:w="0" w:type="auto"/>
          </w:tcPr>
          <w:p w:rsidR="00AF33C6" w:rsidRDefault="00AF33C6">
            <w:pPr>
              <w:pStyle w:val="AxureTableNormalText"/>
            </w:pPr>
          </w:p>
        </w:tc>
        <w:tc>
          <w:tcPr>
            <w:tcW w:w="0" w:type="auto"/>
          </w:tcPr>
          <w:p w:rsidR="00AF33C6" w:rsidRDefault="0015051A">
            <w:pPr>
              <w:pStyle w:val="AxureTableNormalText"/>
            </w:pPr>
            <w:r>
              <w:t>Tapping Left and Right arrows will move the calendar month back and forth</w:t>
            </w: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4</w:t>
            </w:r>
          </w:p>
        </w:tc>
        <w:tc>
          <w:tcPr>
            <w:tcW w:w="0" w:type="auto"/>
          </w:tcPr>
          <w:p w:rsidR="00AF33C6" w:rsidRDefault="0015051A">
            <w:pPr>
              <w:pStyle w:val="AxureTableNormalText"/>
            </w:pPr>
            <w:r>
              <w:t>Instruction label</w:t>
            </w:r>
          </w:p>
        </w:tc>
        <w:tc>
          <w:tcPr>
            <w:tcW w:w="0" w:type="auto"/>
          </w:tcPr>
          <w:p w:rsidR="00AF33C6" w:rsidRDefault="0015051A">
            <w:pPr>
              <w:pStyle w:val="AxureTableNormalText"/>
            </w:pPr>
            <w:r>
              <w:t>Label</w:t>
            </w:r>
          </w:p>
        </w:tc>
        <w:tc>
          <w:tcPr>
            <w:tcW w:w="0" w:type="auto"/>
          </w:tcPr>
          <w:p w:rsidR="00AF33C6" w:rsidRDefault="0015051A">
            <w:pPr>
              <w:pStyle w:val="AxureTableNormalText"/>
            </w:pPr>
            <w:r>
              <w:t>Instruction label</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5</w:t>
            </w:r>
          </w:p>
        </w:tc>
        <w:tc>
          <w:tcPr>
            <w:tcW w:w="0" w:type="auto"/>
          </w:tcPr>
          <w:p w:rsidR="00AF33C6" w:rsidRDefault="0015051A">
            <w:pPr>
              <w:pStyle w:val="AxureTableNormalText"/>
            </w:pPr>
            <w:r>
              <w:t>Page Header</w:t>
            </w:r>
          </w:p>
        </w:tc>
        <w:tc>
          <w:tcPr>
            <w:tcW w:w="0" w:type="auto"/>
          </w:tcPr>
          <w:p w:rsidR="00AF33C6" w:rsidRDefault="0015051A">
            <w:pPr>
              <w:pStyle w:val="AxureTableNormalText"/>
            </w:pPr>
            <w:r>
              <w:t>Label</w:t>
            </w:r>
          </w:p>
        </w:tc>
        <w:tc>
          <w:tcPr>
            <w:tcW w:w="0" w:type="auto"/>
          </w:tcPr>
          <w:p w:rsidR="00AF33C6" w:rsidRDefault="0015051A">
            <w:pPr>
              <w:pStyle w:val="AxureTableNormalText"/>
            </w:pPr>
            <w:r>
              <w:t xml:space="preserve">Page header of this page will be the concatenation of &lt;Account Type&gt; and last 4 digits of the account number. </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6</w:t>
            </w:r>
          </w:p>
        </w:tc>
        <w:tc>
          <w:tcPr>
            <w:tcW w:w="0" w:type="auto"/>
          </w:tcPr>
          <w:p w:rsidR="00AF33C6" w:rsidRDefault="0015051A">
            <w:pPr>
              <w:pStyle w:val="AxureTableNormalText"/>
            </w:pPr>
            <w:r>
              <w:t>Icon for Payment &amp; Transfer</w:t>
            </w:r>
          </w:p>
        </w:tc>
        <w:tc>
          <w:tcPr>
            <w:tcW w:w="0" w:type="auto"/>
          </w:tcPr>
          <w:p w:rsidR="00AF33C6" w:rsidRDefault="0015051A">
            <w:pPr>
              <w:pStyle w:val="AxureTableNormalText"/>
            </w:pPr>
            <w:r>
              <w:t>Image</w:t>
            </w:r>
          </w:p>
        </w:tc>
        <w:tc>
          <w:tcPr>
            <w:tcW w:w="0" w:type="auto"/>
          </w:tcPr>
          <w:p w:rsidR="00AF33C6" w:rsidRDefault="0015051A">
            <w:pPr>
              <w:pStyle w:val="AxureTableNormalText"/>
            </w:pPr>
            <w:r>
              <w:t>Icon for Payment &amp; Transfer</w:t>
            </w:r>
          </w:p>
        </w:tc>
        <w:tc>
          <w:tcPr>
            <w:tcW w:w="0" w:type="auto"/>
          </w:tcPr>
          <w:p w:rsidR="00AF33C6" w:rsidRDefault="00AF33C6">
            <w:pPr>
              <w:pStyle w:val="AxureTableNormalText"/>
            </w:pPr>
          </w:p>
        </w:tc>
        <w:tc>
          <w:tcPr>
            <w:tcW w:w="0" w:type="auto"/>
          </w:tcPr>
          <w:p w:rsidR="00AF33C6" w:rsidRDefault="0015051A">
            <w:pPr>
              <w:pStyle w:val="AxureTableNormalText"/>
            </w:pPr>
            <w:r>
              <w:t>Tapping will navigate to Icon for Payment &amp; Transfer page</w:t>
            </w:r>
          </w:p>
        </w:tc>
        <w:tc>
          <w:tcPr>
            <w:tcW w:w="0" w:type="auto"/>
          </w:tcPr>
          <w:p w:rsidR="00AF33C6" w:rsidRDefault="00AF33C6">
            <w:pPr>
              <w:pStyle w:val="AxureTableNormalText"/>
            </w:pPr>
          </w:p>
        </w:tc>
      </w:tr>
    </w:tbl>
    <w:p w:rsidR="00AF33C6" w:rsidRDefault="0015051A">
      <w:pPr>
        <w:pStyle w:val="Heading51"/>
        <w:keepNext/>
      </w:pPr>
      <w:r>
        <w:t>Pre-condition</w:t>
      </w:r>
    </w:p>
    <w:p w:rsidR="00AF33C6" w:rsidRDefault="0015051A">
      <w:r>
        <w:t>Customer has tapped on the calendar icon (image) from Account Inquiry page.</w:t>
      </w:r>
    </w:p>
    <w:p w:rsidR="00AF33C6" w:rsidRDefault="0015051A">
      <w:pPr>
        <w:pStyle w:val="Heading51"/>
        <w:keepNext/>
      </w:pPr>
      <w:r>
        <w:t>Use Case - Main Flow</w:t>
      </w:r>
    </w:p>
    <w:p w:rsidR="00AF33C6" w:rsidRDefault="0015051A">
      <w:r>
        <w:t>1. Customers cannot see the transactions based on any of the filters because they will appear disabled for calendar view.</w:t>
      </w:r>
    </w:p>
    <w:p w:rsidR="00AF33C6" w:rsidRDefault="0015051A">
      <w:r>
        <w:t>2. Tapping any of the day in calendar will show the transactions performed in that day just undereneath the calendar as shown in the sample wireframe above</w:t>
      </w:r>
    </w:p>
    <w:p w:rsidR="00AF33C6" w:rsidRDefault="00AF33C6"/>
    <w:p w:rsidR="00AF33C6" w:rsidRDefault="0015051A">
      <w:r>
        <w:rPr>
          <w:b/>
        </w:rPr>
        <w:t>Exception Flow:</w:t>
      </w:r>
    </w:p>
    <w:p w:rsidR="00AF33C6" w:rsidRDefault="0015051A">
      <w:r>
        <w:t>If there are no transactions for the chosen date then there will be no color-codes and the date will not be clickable.</w:t>
      </w:r>
    </w:p>
    <w:p w:rsidR="00AF33C6" w:rsidRDefault="00AF33C6"/>
    <w:p w:rsidR="00AF33C6" w:rsidRDefault="00AF33C6"/>
    <w:p w:rsidR="00AF33C6" w:rsidRDefault="0015051A">
      <w:pPr>
        <w:pStyle w:val="Heading51"/>
        <w:keepNext/>
      </w:pPr>
      <w:r>
        <w:t>Business Rules</w:t>
      </w:r>
    </w:p>
    <w:p w:rsidR="00AF33C6" w:rsidRDefault="0015051A">
      <w:r>
        <w:t>1. The transactions should be color coded: Red = spent/debit, Green = deposit/credit</w:t>
      </w:r>
    </w:p>
    <w:p w:rsidR="00AF33C6" w:rsidRDefault="0015051A">
      <w:r>
        <w:t>2. Customer can navigate the calendar back upto 3 months from current month and forth upt o 1 future month from current month</w:t>
      </w:r>
    </w:p>
    <w:p w:rsidR="00AF33C6" w:rsidRDefault="0015051A">
      <w:r>
        <w:t>3. Future month will display the scheduled payment and pending bills</w:t>
      </w:r>
    </w:p>
    <w:p w:rsidR="00AF33C6" w:rsidRDefault="0015051A">
      <w:r>
        <w:t>4. Color code will represent each transaction i.e. if there are two credit transaction, the date will have two green indicators</w:t>
      </w:r>
    </w:p>
    <w:p w:rsidR="00AF33C6" w:rsidRDefault="0015051A">
      <w:r>
        <w:t>5. Depending upon UI feasibility a limited number of indicator will be displayed on a date. However the entire transaction will be listed on tap of a particular date up to a max of 50 transaction</w:t>
      </w:r>
    </w:p>
    <w:p w:rsidR="00AF33C6" w:rsidRDefault="0015051A">
      <w:r>
        <w:t>6. Sorting will be in descending order of the transaction-date</w:t>
      </w:r>
    </w:p>
    <w:p w:rsidR="00AF33C6" w:rsidRDefault="0015051A">
      <w:r>
        <w:lastRenderedPageBreak/>
        <w:t>7. By default the current month will appear on screen load</w:t>
      </w:r>
    </w:p>
    <w:p w:rsidR="00AF33C6" w:rsidRDefault="0015051A">
      <w:r>
        <w:t>8. For future transaction beneficiary / Biller, Date and amount will be displayed</w:t>
      </w:r>
    </w:p>
    <w:p w:rsidR="00AF33C6" w:rsidRDefault="0015051A">
      <w:pPr>
        <w:pStyle w:val="Heading51"/>
        <w:keepNext/>
      </w:pPr>
      <w:r>
        <w:t>Error Scenarios</w:t>
      </w:r>
    </w:p>
    <w:p w:rsidR="00AF33C6" w:rsidRDefault="0015051A">
      <w:r>
        <w:t>1. If there are no transactions on a particulate date appropriate message will be displayed in the transaction listing</w:t>
      </w:r>
    </w:p>
    <w:p w:rsidR="00AF33C6" w:rsidRDefault="0015051A">
      <w:r>
        <w:t>2. If the server is down, the app will display appropriate message</w:t>
      </w:r>
    </w:p>
    <w:p w:rsidR="00AF33C6" w:rsidRDefault="0015051A">
      <w:pPr>
        <w:pStyle w:val="Heading1"/>
      </w:pPr>
      <w:r>
        <w:br w:type="page"/>
      </w:r>
      <w:bookmarkStart w:id="17" w:name="_Toc418525477"/>
      <w:r>
        <w:lastRenderedPageBreak/>
        <w:t>Account Inquiry - Chart View</w:t>
      </w:r>
      <w:bookmarkEnd w:id="17"/>
    </w:p>
    <w:p w:rsidR="00AF33C6" w:rsidRDefault="0015051A">
      <w:pPr>
        <w:pStyle w:val="Heading51"/>
        <w:keepNext/>
      </w:pPr>
      <w:r>
        <w:t>Page Overview</w:t>
      </w:r>
    </w:p>
    <w:p w:rsidR="00AF33C6" w:rsidRDefault="0015051A">
      <w:r>
        <w:t>This is the chart view of Account Inquiry page where all the transactions will be displayed based on the filter that was applied either by date-time spends or based on the category.</w:t>
      </w:r>
    </w:p>
    <w:p w:rsidR="00AF33C6" w:rsidRDefault="0015051A">
      <w:pPr>
        <w:pStyle w:val="Heading2"/>
      </w:pPr>
      <w:bookmarkStart w:id="18" w:name="_Toc418525478"/>
      <w:r>
        <w:t>Wireframe</w:t>
      </w:r>
      <w:bookmarkEnd w:id="18"/>
    </w:p>
    <w:p w:rsidR="00AF33C6" w:rsidRDefault="0015051A">
      <w:pPr>
        <w:pStyle w:val="AxureImageParagraph"/>
      </w:pPr>
      <w:r>
        <w:rPr>
          <w:noProof/>
        </w:rPr>
        <w:drawing>
          <wp:inline distT="0" distB="0" distL="0" distR="0">
            <wp:extent cx="5943600" cy="3438525"/>
            <wp:effectExtent l="0" t="0" r="0" b="0"/>
            <wp:docPr id="20" name="AXU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XU12.png"/>
                    <pic:cNvPicPr>
                      <a:picLocks noChangeAspect="1" noChangeArrowheads="1"/>
                    </pic:cNvPicPr>
                  </pic:nvPicPr>
                  <pic:blipFill>
                    <a:blip r:embed="rId17"/>
                    <a:stretch>
                      <a:fillRect/>
                    </a:stretch>
                  </pic:blipFill>
                  <pic:spPr>
                    <a:xfrm>
                      <a:off x="0" y="0"/>
                      <a:ext cx="5943600" cy="3438525"/>
                    </a:xfrm>
                    <a:prstGeom prst="rect">
                      <a:avLst/>
                    </a:prstGeom>
                  </pic:spPr>
                </pic:pic>
              </a:graphicData>
            </a:graphic>
          </wp:inline>
        </w:drawing>
      </w:r>
    </w:p>
    <w:p w:rsidR="00AF33C6" w:rsidRDefault="0015051A">
      <w:pPr>
        <w:pStyle w:val="Heading2"/>
      </w:pPr>
      <w:bookmarkStart w:id="19" w:name="_Toc418525479"/>
      <w:r>
        <w:t>Widgets Overview</w:t>
      </w:r>
      <w:bookmarkEnd w:id="19"/>
    </w:p>
    <w:tbl>
      <w:tblPr>
        <w:tblStyle w:val="AxureTableStyle"/>
        <w:tblW w:w="0" w:type="auto"/>
        <w:tblLook w:val="04A0" w:firstRow="1" w:lastRow="0" w:firstColumn="1" w:lastColumn="0" w:noHBand="0" w:noVBand="1"/>
      </w:tblPr>
      <w:tblGrid>
        <w:gridCol w:w="307"/>
        <w:gridCol w:w="1274"/>
        <w:gridCol w:w="827"/>
        <w:gridCol w:w="2921"/>
        <w:gridCol w:w="919"/>
        <w:gridCol w:w="2159"/>
        <w:gridCol w:w="943"/>
      </w:tblGrid>
      <w:tr w:rsidR="00AF33C6" w:rsidTr="00AF33C6">
        <w:trPr>
          <w:cnfStyle w:val="100000000000" w:firstRow="1" w:lastRow="0" w:firstColumn="0" w:lastColumn="0" w:oddVBand="0" w:evenVBand="0" w:oddHBand="0" w:evenHBand="0" w:firstRowFirstColumn="0" w:firstRowLastColumn="0" w:lastRowFirstColumn="0" w:lastRowLastColumn="0"/>
          <w:cantSplit/>
          <w:tblHeader/>
        </w:trPr>
        <w:tc>
          <w:tcPr>
            <w:tcW w:w="0" w:type="auto"/>
          </w:tcPr>
          <w:p w:rsidR="00AF33C6" w:rsidRDefault="0015051A">
            <w:pPr>
              <w:pStyle w:val="AxureTableHeaderText"/>
            </w:pPr>
            <w:r>
              <w:t>#</w:t>
            </w:r>
          </w:p>
        </w:tc>
        <w:tc>
          <w:tcPr>
            <w:tcW w:w="0" w:type="auto"/>
          </w:tcPr>
          <w:p w:rsidR="00AF33C6" w:rsidRDefault="0015051A">
            <w:pPr>
              <w:pStyle w:val="AxureTableHeaderText"/>
            </w:pPr>
            <w:r>
              <w:t>Item Name</w:t>
            </w:r>
          </w:p>
        </w:tc>
        <w:tc>
          <w:tcPr>
            <w:tcW w:w="0" w:type="auto"/>
          </w:tcPr>
          <w:p w:rsidR="00AF33C6" w:rsidRDefault="0015051A">
            <w:pPr>
              <w:pStyle w:val="AxureTableHeaderText"/>
            </w:pPr>
            <w:r>
              <w:t>Kony Widget Type</w:t>
            </w:r>
          </w:p>
        </w:tc>
        <w:tc>
          <w:tcPr>
            <w:tcW w:w="0" w:type="auto"/>
          </w:tcPr>
          <w:p w:rsidR="00AF33C6" w:rsidRDefault="0015051A">
            <w:pPr>
              <w:pStyle w:val="AxureTableHeaderText"/>
            </w:pPr>
            <w:r>
              <w:t>Description</w:t>
            </w:r>
          </w:p>
        </w:tc>
        <w:tc>
          <w:tcPr>
            <w:tcW w:w="0" w:type="auto"/>
          </w:tcPr>
          <w:p w:rsidR="00AF33C6" w:rsidRDefault="0015051A">
            <w:pPr>
              <w:pStyle w:val="AxureTableHeaderText"/>
            </w:pPr>
            <w:r>
              <w:t>Validation Rules</w:t>
            </w:r>
          </w:p>
        </w:tc>
        <w:tc>
          <w:tcPr>
            <w:tcW w:w="0" w:type="auto"/>
          </w:tcPr>
          <w:p w:rsidR="00AF33C6" w:rsidRDefault="0015051A">
            <w:pPr>
              <w:pStyle w:val="AxureTableHeaderText"/>
            </w:pPr>
            <w:r>
              <w:t>Action</w:t>
            </w:r>
          </w:p>
        </w:tc>
        <w:tc>
          <w:tcPr>
            <w:tcW w:w="0" w:type="auto"/>
          </w:tcPr>
          <w:p w:rsidR="00AF33C6" w:rsidRDefault="0015051A">
            <w:pPr>
              <w:pStyle w:val="AxureTableHeaderText"/>
            </w:pPr>
            <w:r>
              <w:t>Mandatory?</w:t>
            </w:r>
          </w:p>
        </w:tc>
      </w:tr>
      <w:tr w:rsidR="00AF33C6" w:rsidTr="00AF33C6">
        <w:trPr>
          <w:cantSplit/>
        </w:trPr>
        <w:tc>
          <w:tcPr>
            <w:tcW w:w="0" w:type="auto"/>
          </w:tcPr>
          <w:p w:rsidR="00AF33C6" w:rsidRDefault="0015051A">
            <w:pPr>
              <w:pStyle w:val="AxureTableNormalText"/>
            </w:pPr>
            <w:r>
              <w:t>2</w:t>
            </w:r>
          </w:p>
        </w:tc>
        <w:tc>
          <w:tcPr>
            <w:tcW w:w="0" w:type="auto"/>
          </w:tcPr>
          <w:p w:rsidR="00AF33C6" w:rsidRDefault="0015051A">
            <w:pPr>
              <w:pStyle w:val="AxureTableNormalText"/>
            </w:pPr>
            <w:r>
              <w:t>Account Inquiry - Chart view</w:t>
            </w:r>
          </w:p>
        </w:tc>
        <w:tc>
          <w:tcPr>
            <w:tcW w:w="0" w:type="auto"/>
          </w:tcPr>
          <w:p w:rsidR="00AF33C6" w:rsidRDefault="0015051A">
            <w:pPr>
              <w:pStyle w:val="AxureTableNormalText"/>
            </w:pPr>
            <w:r>
              <w:t>Image</w:t>
            </w:r>
          </w:p>
        </w:tc>
        <w:tc>
          <w:tcPr>
            <w:tcW w:w="0" w:type="auto"/>
          </w:tcPr>
          <w:p w:rsidR="00AF33C6" w:rsidRDefault="0015051A">
            <w:pPr>
              <w:pStyle w:val="AxureTableNormalText"/>
            </w:pPr>
            <w:r>
              <w:t>Account Inquiry - Chart view</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3</w:t>
            </w:r>
          </w:p>
        </w:tc>
        <w:tc>
          <w:tcPr>
            <w:tcW w:w="0" w:type="auto"/>
          </w:tcPr>
          <w:p w:rsidR="00AF33C6" w:rsidRDefault="0015051A">
            <w:pPr>
              <w:pStyle w:val="AxureTableNormalText"/>
            </w:pPr>
            <w:r>
              <w:t>Page title</w:t>
            </w:r>
          </w:p>
        </w:tc>
        <w:tc>
          <w:tcPr>
            <w:tcW w:w="0" w:type="auto"/>
          </w:tcPr>
          <w:p w:rsidR="00AF33C6" w:rsidRDefault="0015051A">
            <w:pPr>
              <w:pStyle w:val="AxureTableNormalText"/>
            </w:pPr>
            <w:r>
              <w:t>Label</w:t>
            </w:r>
          </w:p>
        </w:tc>
        <w:tc>
          <w:tcPr>
            <w:tcW w:w="0" w:type="auto"/>
          </w:tcPr>
          <w:p w:rsidR="00AF33C6" w:rsidRDefault="0015051A">
            <w:pPr>
              <w:pStyle w:val="AxureTableNormalText"/>
            </w:pPr>
            <w:r>
              <w:t>Page title</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4</w:t>
            </w:r>
          </w:p>
        </w:tc>
        <w:tc>
          <w:tcPr>
            <w:tcW w:w="0" w:type="auto"/>
          </w:tcPr>
          <w:p w:rsidR="00AF33C6" w:rsidRDefault="0015051A">
            <w:pPr>
              <w:pStyle w:val="AxureTableNormalText"/>
            </w:pPr>
            <w:r>
              <w:t>Chart by Day and Time of spends</w:t>
            </w:r>
          </w:p>
        </w:tc>
        <w:tc>
          <w:tcPr>
            <w:tcW w:w="0" w:type="auto"/>
          </w:tcPr>
          <w:p w:rsidR="00AF33C6" w:rsidRDefault="0015051A">
            <w:pPr>
              <w:pStyle w:val="AxureTableNormalText"/>
            </w:pPr>
            <w:r>
              <w:t>Chart</w:t>
            </w:r>
          </w:p>
        </w:tc>
        <w:tc>
          <w:tcPr>
            <w:tcW w:w="0" w:type="auto"/>
          </w:tcPr>
          <w:p w:rsidR="00AF33C6" w:rsidRDefault="0015051A">
            <w:pPr>
              <w:pStyle w:val="AxureTableNormalText"/>
            </w:pPr>
            <w:r>
              <w:t>Chart by Day and Time of spends</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5</w:t>
            </w:r>
          </w:p>
        </w:tc>
        <w:tc>
          <w:tcPr>
            <w:tcW w:w="0" w:type="auto"/>
          </w:tcPr>
          <w:p w:rsidR="00AF33C6" w:rsidRDefault="0015051A">
            <w:pPr>
              <w:pStyle w:val="AxureTableNormalText"/>
            </w:pPr>
            <w:r>
              <w:t>Chart by Category of spends</w:t>
            </w:r>
          </w:p>
        </w:tc>
        <w:tc>
          <w:tcPr>
            <w:tcW w:w="0" w:type="auto"/>
          </w:tcPr>
          <w:p w:rsidR="00AF33C6" w:rsidRDefault="0015051A">
            <w:pPr>
              <w:pStyle w:val="AxureTableNormalText"/>
            </w:pPr>
            <w:r>
              <w:t>Chart</w:t>
            </w:r>
          </w:p>
        </w:tc>
        <w:tc>
          <w:tcPr>
            <w:tcW w:w="0" w:type="auto"/>
          </w:tcPr>
          <w:p w:rsidR="00AF33C6" w:rsidRDefault="0015051A">
            <w:pPr>
              <w:pStyle w:val="AxureTableNormalText"/>
            </w:pPr>
            <w:r>
              <w:t>Chart by Category of spends</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6</w:t>
            </w:r>
          </w:p>
        </w:tc>
        <w:tc>
          <w:tcPr>
            <w:tcW w:w="0" w:type="auto"/>
          </w:tcPr>
          <w:p w:rsidR="00AF33C6" w:rsidRDefault="0015051A">
            <w:pPr>
              <w:pStyle w:val="AxureTableNormalText"/>
            </w:pPr>
            <w:r>
              <w:t>Instruction label</w:t>
            </w:r>
          </w:p>
        </w:tc>
        <w:tc>
          <w:tcPr>
            <w:tcW w:w="0" w:type="auto"/>
          </w:tcPr>
          <w:p w:rsidR="00AF33C6" w:rsidRDefault="0015051A">
            <w:pPr>
              <w:pStyle w:val="AxureTableNormalText"/>
            </w:pPr>
            <w:r>
              <w:t>Label</w:t>
            </w:r>
          </w:p>
        </w:tc>
        <w:tc>
          <w:tcPr>
            <w:tcW w:w="0" w:type="auto"/>
          </w:tcPr>
          <w:p w:rsidR="00AF33C6" w:rsidRDefault="0015051A">
            <w:pPr>
              <w:pStyle w:val="AxureTableNormalText"/>
            </w:pPr>
            <w:r>
              <w:t>Instruction label</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t>10</w:t>
            </w:r>
          </w:p>
        </w:tc>
        <w:tc>
          <w:tcPr>
            <w:tcW w:w="0" w:type="auto"/>
          </w:tcPr>
          <w:p w:rsidR="00AF33C6" w:rsidRDefault="0015051A">
            <w:pPr>
              <w:pStyle w:val="AxureTableNormalText"/>
            </w:pPr>
            <w:r>
              <w:t>Icon for Payment &amp; Transfer</w:t>
            </w:r>
          </w:p>
        </w:tc>
        <w:tc>
          <w:tcPr>
            <w:tcW w:w="0" w:type="auto"/>
          </w:tcPr>
          <w:p w:rsidR="00AF33C6" w:rsidRDefault="0015051A">
            <w:pPr>
              <w:pStyle w:val="AxureTableNormalText"/>
            </w:pPr>
            <w:r>
              <w:t>Image</w:t>
            </w:r>
          </w:p>
        </w:tc>
        <w:tc>
          <w:tcPr>
            <w:tcW w:w="0" w:type="auto"/>
          </w:tcPr>
          <w:p w:rsidR="00AF33C6" w:rsidRDefault="0015051A">
            <w:pPr>
              <w:pStyle w:val="AxureTableNormalText"/>
            </w:pPr>
            <w:r>
              <w:t>Icon for Payment &amp; Transfer</w:t>
            </w:r>
          </w:p>
        </w:tc>
        <w:tc>
          <w:tcPr>
            <w:tcW w:w="0" w:type="auto"/>
          </w:tcPr>
          <w:p w:rsidR="00AF33C6" w:rsidRDefault="00AF33C6">
            <w:pPr>
              <w:pStyle w:val="AxureTableNormalText"/>
            </w:pPr>
          </w:p>
        </w:tc>
        <w:tc>
          <w:tcPr>
            <w:tcW w:w="0" w:type="auto"/>
          </w:tcPr>
          <w:p w:rsidR="00AF33C6" w:rsidRDefault="0015051A">
            <w:pPr>
              <w:pStyle w:val="AxureTableNormalText"/>
            </w:pPr>
            <w:r>
              <w:t>Tapping will navigate to Icon for Payment &amp; Transfer page</w:t>
            </w: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12</w:t>
            </w:r>
          </w:p>
        </w:tc>
        <w:tc>
          <w:tcPr>
            <w:tcW w:w="0" w:type="auto"/>
          </w:tcPr>
          <w:p w:rsidR="00AF33C6" w:rsidRDefault="0015051A">
            <w:pPr>
              <w:pStyle w:val="AxureTableNormalText"/>
            </w:pPr>
            <w:r>
              <w:t>Back link</w:t>
            </w:r>
          </w:p>
        </w:tc>
        <w:tc>
          <w:tcPr>
            <w:tcW w:w="0" w:type="auto"/>
          </w:tcPr>
          <w:p w:rsidR="00AF33C6" w:rsidRDefault="0015051A">
            <w:pPr>
              <w:pStyle w:val="AxureTableNormalText"/>
            </w:pPr>
            <w:r>
              <w:t>Link</w:t>
            </w:r>
          </w:p>
        </w:tc>
        <w:tc>
          <w:tcPr>
            <w:tcW w:w="0" w:type="auto"/>
          </w:tcPr>
          <w:p w:rsidR="00AF33C6" w:rsidRDefault="0015051A">
            <w:pPr>
              <w:pStyle w:val="AxureTableNormalText"/>
            </w:pPr>
            <w:r>
              <w:t>Back link</w:t>
            </w:r>
          </w:p>
        </w:tc>
        <w:tc>
          <w:tcPr>
            <w:tcW w:w="0" w:type="auto"/>
          </w:tcPr>
          <w:p w:rsidR="00AF33C6" w:rsidRDefault="00AF33C6">
            <w:pPr>
              <w:pStyle w:val="AxureTableNormalText"/>
            </w:pPr>
          </w:p>
        </w:tc>
        <w:tc>
          <w:tcPr>
            <w:tcW w:w="0" w:type="auto"/>
          </w:tcPr>
          <w:p w:rsidR="00AF33C6" w:rsidRDefault="0015051A">
            <w:pPr>
              <w:pStyle w:val="AxureTableNormalText"/>
            </w:pPr>
            <w:r>
              <w:t>Tapping will navigate to Account Overview pageresume to the same screen</w:t>
            </w:r>
          </w:p>
        </w:tc>
        <w:tc>
          <w:tcPr>
            <w:tcW w:w="0" w:type="auto"/>
          </w:tcPr>
          <w:p w:rsidR="00AF33C6" w:rsidRDefault="00AF33C6">
            <w:pPr>
              <w:pStyle w:val="AxureTableNormalText"/>
            </w:pPr>
          </w:p>
        </w:tc>
      </w:tr>
      <w:tr w:rsidR="00AF33C6" w:rsidTr="00AF33C6">
        <w:trPr>
          <w:cnfStyle w:val="000000010000" w:firstRow="0" w:lastRow="0" w:firstColumn="0" w:lastColumn="0" w:oddVBand="0" w:evenVBand="0" w:oddHBand="0" w:evenHBand="1" w:firstRowFirstColumn="0" w:firstRowLastColumn="0" w:lastRowFirstColumn="0" w:lastRowLastColumn="0"/>
          <w:cantSplit/>
        </w:trPr>
        <w:tc>
          <w:tcPr>
            <w:tcW w:w="0" w:type="auto"/>
          </w:tcPr>
          <w:p w:rsidR="00AF33C6" w:rsidRDefault="0015051A">
            <w:pPr>
              <w:pStyle w:val="AxureTableNormalText"/>
            </w:pPr>
            <w:r>
              <w:lastRenderedPageBreak/>
              <w:t>13</w:t>
            </w:r>
          </w:p>
        </w:tc>
        <w:tc>
          <w:tcPr>
            <w:tcW w:w="0" w:type="auto"/>
          </w:tcPr>
          <w:p w:rsidR="00AF33C6" w:rsidRDefault="0015051A">
            <w:pPr>
              <w:pStyle w:val="AxureTableNormalText"/>
            </w:pPr>
            <w:r>
              <w:t>Page Header</w:t>
            </w:r>
          </w:p>
        </w:tc>
        <w:tc>
          <w:tcPr>
            <w:tcW w:w="0" w:type="auto"/>
          </w:tcPr>
          <w:p w:rsidR="00AF33C6" w:rsidRDefault="0015051A">
            <w:pPr>
              <w:pStyle w:val="AxureTableNormalText"/>
            </w:pPr>
            <w:r>
              <w:t>Label</w:t>
            </w:r>
          </w:p>
        </w:tc>
        <w:tc>
          <w:tcPr>
            <w:tcW w:w="0" w:type="auto"/>
          </w:tcPr>
          <w:p w:rsidR="00AF33C6" w:rsidRDefault="0015051A">
            <w:pPr>
              <w:pStyle w:val="AxureTableNormalText"/>
            </w:pPr>
            <w:r>
              <w:t xml:space="preserve">Page header of this page will be the concatenation of &lt;Account Type&gt; and last 4 digits of the account number. </w:t>
            </w:r>
          </w:p>
        </w:tc>
        <w:tc>
          <w:tcPr>
            <w:tcW w:w="0" w:type="auto"/>
          </w:tcPr>
          <w:p w:rsidR="00AF33C6" w:rsidRDefault="00AF33C6">
            <w:pPr>
              <w:pStyle w:val="AxureTableNormalText"/>
            </w:pPr>
          </w:p>
        </w:tc>
        <w:tc>
          <w:tcPr>
            <w:tcW w:w="0" w:type="auto"/>
          </w:tcPr>
          <w:p w:rsidR="00AF33C6" w:rsidRDefault="00AF33C6">
            <w:pPr>
              <w:pStyle w:val="AxureTableNormalText"/>
            </w:pPr>
          </w:p>
        </w:tc>
        <w:tc>
          <w:tcPr>
            <w:tcW w:w="0" w:type="auto"/>
          </w:tcPr>
          <w:p w:rsidR="00AF33C6" w:rsidRDefault="00AF33C6">
            <w:pPr>
              <w:pStyle w:val="AxureTableNormalText"/>
            </w:pPr>
          </w:p>
        </w:tc>
      </w:tr>
      <w:tr w:rsidR="00AF33C6" w:rsidTr="00AF33C6">
        <w:trPr>
          <w:cantSplit/>
        </w:trPr>
        <w:tc>
          <w:tcPr>
            <w:tcW w:w="0" w:type="auto"/>
          </w:tcPr>
          <w:p w:rsidR="00AF33C6" w:rsidRDefault="0015051A">
            <w:pPr>
              <w:pStyle w:val="AxureTableNormalText"/>
            </w:pPr>
            <w:r>
              <w:t>14</w:t>
            </w:r>
          </w:p>
        </w:tc>
        <w:tc>
          <w:tcPr>
            <w:tcW w:w="0" w:type="auto"/>
          </w:tcPr>
          <w:p w:rsidR="00AF33C6" w:rsidRDefault="0015051A">
            <w:pPr>
              <w:pStyle w:val="AxureTableNormalText"/>
            </w:pPr>
            <w:r>
              <w:t>Icon for Payment &amp; Transfer</w:t>
            </w:r>
          </w:p>
        </w:tc>
        <w:tc>
          <w:tcPr>
            <w:tcW w:w="0" w:type="auto"/>
          </w:tcPr>
          <w:p w:rsidR="00AF33C6" w:rsidRDefault="0015051A">
            <w:pPr>
              <w:pStyle w:val="AxureTableNormalText"/>
            </w:pPr>
            <w:r>
              <w:t>Image</w:t>
            </w:r>
          </w:p>
        </w:tc>
        <w:tc>
          <w:tcPr>
            <w:tcW w:w="0" w:type="auto"/>
          </w:tcPr>
          <w:p w:rsidR="00AF33C6" w:rsidRDefault="0015051A">
            <w:pPr>
              <w:pStyle w:val="AxureTableNormalText"/>
            </w:pPr>
            <w:r>
              <w:t>Icon for Payment &amp; Transfer</w:t>
            </w:r>
          </w:p>
        </w:tc>
        <w:tc>
          <w:tcPr>
            <w:tcW w:w="0" w:type="auto"/>
          </w:tcPr>
          <w:p w:rsidR="00AF33C6" w:rsidRDefault="00AF33C6">
            <w:pPr>
              <w:pStyle w:val="AxureTableNormalText"/>
            </w:pPr>
          </w:p>
        </w:tc>
        <w:tc>
          <w:tcPr>
            <w:tcW w:w="0" w:type="auto"/>
          </w:tcPr>
          <w:p w:rsidR="00AF33C6" w:rsidRDefault="0015051A">
            <w:pPr>
              <w:pStyle w:val="AxureTableNormalText"/>
            </w:pPr>
            <w:r>
              <w:t>Tapping will navigate to Icon for Payment &amp; Transfer page</w:t>
            </w:r>
          </w:p>
        </w:tc>
        <w:tc>
          <w:tcPr>
            <w:tcW w:w="0" w:type="auto"/>
          </w:tcPr>
          <w:p w:rsidR="00AF33C6" w:rsidRDefault="00AF33C6">
            <w:pPr>
              <w:pStyle w:val="AxureTableNormalText"/>
            </w:pPr>
          </w:p>
        </w:tc>
      </w:tr>
    </w:tbl>
    <w:p w:rsidR="00AF33C6" w:rsidRDefault="0015051A">
      <w:pPr>
        <w:pStyle w:val="Heading51"/>
        <w:keepNext/>
      </w:pPr>
      <w:r>
        <w:t>Pre-condition</w:t>
      </w:r>
    </w:p>
    <w:p w:rsidR="00AF33C6" w:rsidRDefault="0015051A">
      <w:r>
        <w:t>Customer has tapped on the chart icon (image) from Account Inquiry page.</w:t>
      </w:r>
    </w:p>
    <w:p w:rsidR="00AF33C6" w:rsidRDefault="0015051A">
      <w:pPr>
        <w:pStyle w:val="Heading51"/>
        <w:keepNext/>
      </w:pPr>
      <w:r>
        <w:t>Use Case - Main Flow</w:t>
      </w:r>
    </w:p>
    <w:p w:rsidR="00AF33C6" w:rsidRDefault="0015051A">
      <w:r>
        <w:rPr>
          <w:color w:val="1E1E1E"/>
        </w:rPr>
        <w:t>1. By default a blank screen will be displayed and only after the customer selects either Day / Category and taps on "Fetch" the chart will be generated and displayed.</w:t>
      </w:r>
    </w:p>
    <w:p w:rsidR="00AF33C6" w:rsidRDefault="0015051A">
      <w:r>
        <w:t>2. Customers can see the transactions based on any of the filters (last 10/custom fetch, day-time, categories but not tags).</w:t>
      </w:r>
    </w:p>
    <w:p w:rsidR="00AF33C6" w:rsidRDefault="0015051A">
      <w:r>
        <w:t>3. When the customer changes any of the item from a drop-down then all other (Categories &amp; Tags) drop-down values will be set to "All" automatically. For example, if the customer selects "Weekend Day" then all other drop-down values will reset to "The last 10 transaction" /date range filter will remain same as chosen by the customer</w:t>
      </w:r>
    </w:p>
    <w:p w:rsidR="00AF33C6" w:rsidRDefault="0015051A">
      <w:r>
        <w:t>4. Then the customer will have to tap on "Fetch" button to filter the display of transactions</w:t>
      </w:r>
    </w:p>
    <w:p w:rsidR="00AF33C6" w:rsidRDefault="0015051A">
      <w:pPr>
        <w:pStyle w:val="Heading51"/>
        <w:keepNext/>
      </w:pPr>
      <w:r>
        <w:t>Business Rules</w:t>
      </w:r>
    </w:p>
    <w:p w:rsidR="00AF33C6" w:rsidRDefault="0015051A">
      <w:r>
        <w:t>1. Based on the filter applied, the chart and percentage will change</w:t>
      </w:r>
    </w:p>
    <w:p w:rsidR="00AF33C6" w:rsidRDefault="0015051A">
      <w:r>
        <w:t>2. Custom tag filter will not be available for chart view</w:t>
      </w:r>
    </w:p>
    <w:p w:rsidR="00AF33C6" w:rsidRDefault="0015051A">
      <w:r>
        <w:t>3. Last 10 transaction / Date range will be a mandatory filter</w:t>
      </w:r>
    </w:p>
    <w:p w:rsidR="00AF33C6" w:rsidRDefault="0015051A">
      <w:r>
        <w:t>4. By default All will be selected when the page loads.</w:t>
      </w:r>
    </w:p>
    <w:p w:rsidR="00AF33C6" w:rsidRDefault="0015051A">
      <w:pPr>
        <w:pStyle w:val="Heading51"/>
        <w:keepNext/>
      </w:pPr>
      <w:r>
        <w:t>Error Scenarios</w:t>
      </w:r>
    </w:p>
    <w:p w:rsidR="00AF33C6" w:rsidRDefault="0015051A">
      <w:r>
        <w:t>1. If there are no transactions for the chosen date-range or for any of the filter criteria, then the app will display a message saying "There are no transactions to display" (or something similar)</w:t>
      </w:r>
    </w:p>
    <w:p w:rsidR="00AF33C6" w:rsidRDefault="0015051A">
      <w:r>
        <w:t>2. If the server is down, the app will display appropriate error message</w:t>
      </w:r>
    </w:p>
    <w:p w:rsidR="00AF33C6" w:rsidRDefault="00AF33C6">
      <w:pPr>
        <w:sectPr w:rsidR="00AF33C6">
          <w:headerReference w:type="default" r:id="rId18"/>
          <w:footerReference w:type="default" r:id="rId19"/>
          <w:type w:val="continuous"/>
          <w:pgSz w:w="12240" w:h="15840"/>
          <w:pgMar w:top="1440" w:right="1440" w:bottom="1440" w:left="1440" w:header="450" w:footer="720" w:gutter="0"/>
          <w:cols w:space="720"/>
        </w:sectPr>
      </w:pPr>
    </w:p>
    <w:p w:rsidR="00740255" w:rsidRPr="00200F7E" w:rsidRDefault="00740255" w:rsidP="00D27C03">
      <w:pPr>
        <w:rPr>
          <w:sz w:val="20"/>
        </w:rPr>
      </w:pPr>
    </w:p>
    <w:sectPr w:rsidR="00740255" w:rsidRPr="00200F7E" w:rsidSect="009251C7">
      <w:headerReference w:type="default" r:id="rId20"/>
      <w:footerReference w:type="default" r:id="rId21"/>
      <w:type w:val="continuous"/>
      <w:pgSz w:w="12240" w:h="15840"/>
      <w:pgMar w:top="1440" w:right="1440" w:bottom="1440" w:left="1440" w:header="45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AB3" w:rsidRDefault="00F02AB3" w:rsidP="004769A0">
      <w:r>
        <w:separator/>
      </w:r>
    </w:p>
  </w:endnote>
  <w:endnote w:type="continuationSeparator" w:id="0">
    <w:p w:rsidR="00F02AB3" w:rsidRDefault="00F02AB3" w:rsidP="00476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9A0" w:rsidRDefault="0029665E">
    <w:pPr>
      <w:pStyle w:val="Footer"/>
    </w:pPr>
    <w:r>
      <w:rPr>
        <w:b/>
      </w:rPr>
      <w:t xml:space="preserve">Version </w:t>
    </w:r>
    <w:r w:rsidR="00401066">
      <w:rPr>
        <w:b/>
      </w:rPr>
      <w:t>4</w:t>
    </w:r>
    <w:r w:rsidR="001C3C52">
      <w:rPr>
        <w:b/>
      </w:rPr>
      <w:t>.0</w:t>
    </w:r>
    <w:r w:rsidR="004769A0">
      <w:tab/>
    </w:r>
    <w:r w:rsidR="00421BBD" w:rsidRPr="00FA27A4">
      <w:rPr>
        <w:b/>
        <w:szCs w:val="22"/>
      </w:rPr>
      <w:t xml:space="preserve">Confidential &amp; Proprietary to </w:t>
    </w:r>
    <w:r w:rsidR="003A72B9">
      <w:rPr>
        <w:b/>
        <w:szCs w:val="22"/>
      </w:rPr>
      <w:t>IndusInd Bank</w:t>
    </w:r>
    <w:r w:rsidR="00421BBD">
      <w:rPr>
        <w:b/>
        <w:szCs w:val="22"/>
      </w:rPr>
      <w:tab/>
    </w:r>
    <w:r w:rsidR="00421BBD" w:rsidRPr="00421BBD">
      <w:rPr>
        <w:b/>
        <w:szCs w:val="22"/>
      </w:rPr>
      <w:t xml:space="preserve">Page </w:t>
    </w:r>
    <w:r w:rsidR="00421BBD" w:rsidRPr="00421BBD">
      <w:rPr>
        <w:b/>
        <w:szCs w:val="22"/>
      </w:rPr>
      <w:fldChar w:fldCharType="begin"/>
    </w:r>
    <w:r w:rsidR="00421BBD" w:rsidRPr="00421BBD">
      <w:rPr>
        <w:b/>
        <w:szCs w:val="22"/>
      </w:rPr>
      <w:instrText xml:space="preserve"> PAGE  \* Arabic  \* MERGEFORMAT </w:instrText>
    </w:r>
    <w:r w:rsidR="00421BBD" w:rsidRPr="00421BBD">
      <w:rPr>
        <w:b/>
        <w:szCs w:val="22"/>
      </w:rPr>
      <w:fldChar w:fldCharType="separate"/>
    </w:r>
    <w:r w:rsidR="00E2596C">
      <w:rPr>
        <w:b/>
        <w:noProof/>
        <w:szCs w:val="22"/>
      </w:rPr>
      <w:t>21</w:t>
    </w:r>
    <w:r w:rsidR="00421BBD" w:rsidRPr="00421BBD">
      <w:rPr>
        <w:b/>
        <w:szCs w:val="22"/>
      </w:rPr>
      <w:fldChar w:fldCharType="end"/>
    </w:r>
    <w:r w:rsidR="00421BBD" w:rsidRPr="00421BBD">
      <w:rPr>
        <w:b/>
        <w:szCs w:val="22"/>
      </w:rPr>
      <w:t xml:space="preserve"> of </w:t>
    </w:r>
    <w:r w:rsidR="00421BBD" w:rsidRPr="00421BBD">
      <w:rPr>
        <w:b/>
        <w:szCs w:val="22"/>
      </w:rPr>
      <w:fldChar w:fldCharType="begin"/>
    </w:r>
    <w:r w:rsidR="00421BBD" w:rsidRPr="00421BBD">
      <w:rPr>
        <w:b/>
        <w:szCs w:val="22"/>
      </w:rPr>
      <w:instrText xml:space="preserve"> NUMPAGES  \* Arabic  \* MERGEFORMAT </w:instrText>
    </w:r>
    <w:r w:rsidR="00421BBD" w:rsidRPr="00421BBD">
      <w:rPr>
        <w:b/>
        <w:szCs w:val="22"/>
      </w:rPr>
      <w:fldChar w:fldCharType="separate"/>
    </w:r>
    <w:r w:rsidR="00E2596C">
      <w:rPr>
        <w:b/>
        <w:noProof/>
        <w:szCs w:val="22"/>
      </w:rPr>
      <w:t>23</w:t>
    </w:r>
    <w:r w:rsidR="00421BBD" w:rsidRPr="00421BBD">
      <w:rPr>
        <w:b/>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9A0" w:rsidRDefault="0029665E">
    <w:pPr>
      <w:pStyle w:val="Footer"/>
    </w:pPr>
    <w:r>
      <w:rPr>
        <w:b/>
      </w:rPr>
      <w:t>Version 1</w:t>
    </w:r>
    <w:r w:rsidR="001C3C52">
      <w:rPr>
        <w:b/>
      </w:rPr>
      <w:t>.0</w:t>
    </w:r>
    <w:r w:rsidR="004769A0">
      <w:tab/>
    </w:r>
    <w:r w:rsidR="00421BBD" w:rsidRPr="00FA27A4">
      <w:rPr>
        <w:b/>
        <w:szCs w:val="22"/>
      </w:rPr>
      <w:t xml:space="preserve">Confidential &amp; Proprietary to </w:t>
    </w:r>
    <w:r w:rsidR="003A72B9">
      <w:rPr>
        <w:b/>
        <w:szCs w:val="22"/>
      </w:rPr>
      <w:t>IndusInd Bank</w:t>
    </w:r>
    <w:r w:rsidR="00421BBD">
      <w:rPr>
        <w:b/>
        <w:szCs w:val="22"/>
      </w:rPr>
      <w:tab/>
    </w:r>
    <w:r w:rsidR="00421BBD" w:rsidRPr="00421BBD">
      <w:rPr>
        <w:b/>
        <w:szCs w:val="22"/>
      </w:rPr>
      <w:t xml:space="preserve">Page </w:t>
    </w:r>
    <w:r w:rsidR="00421BBD" w:rsidRPr="00421BBD">
      <w:rPr>
        <w:b/>
        <w:szCs w:val="22"/>
      </w:rPr>
      <w:fldChar w:fldCharType="begin"/>
    </w:r>
    <w:r w:rsidR="00421BBD" w:rsidRPr="00421BBD">
      <w:rPr>
        <w:b/>
        <w:szCs w:val="22"/>
      </w:rPr>
      <w:instrText xml:space="preserve"> PAGE  \* Arabic  \* MERGEFORMAT </w:instrText>
    </w:r>
    <w:r w:rsidR="00421BBD" w:rsidRPr="00421BBD">
      <w:rPr>
        <w:b/>
        <w:szCs w:val="22"/>
      </w:rPr>
      <w:fldChar w:fldCharType="separate"/>
    </w:r>
    <w:r w:rsidR="009D19DB">
      <w:rPr>
        <w:b/>
        <w:noProof/>
        <w:szCs w:val="22"/>
      </w:rPr>
      <w:t>4</w:t>
    </w:r>
    <w:r w:rsidR="00421BBD" w:rsidRPr="00421BBD">
      <w:rPr>
        <w:b/>
        <w:szCs w:val="22"/>
      </w:rPr>
      <w:fldChar w:fldCharType="end"/>
    </w:r>
    <w:r w:rsidR="00421BBD" w:rsidRPr="00421BBD">
      <w:rPr>
        <w:b/>
        <w:szCs w:val="22"/>
      </w:rPr>
      <w:t xml:space="preserve"> of </w:t>
    </w:r>
    <w:r w:rsidR="00421BBD" w:rsidRPr="00421BBD">
      <w:rPr>
        <w:b/>
        <w:szCs w:val="22"/>
      </w:rPr>
      <w:fldChar w:fldCharType="begin"/>
    </w:r>
    <w:r w:rsidR="00421BBD" w:rsidRPr="00421BBD">
      <w:rPr>
        <w:b/>
        <w:szCs w:val="22"/>
      </w:rPr>
      <w:instrText xml:space="preserve"> NUMPAGES  \* Arabic  \* MERGEFORMAT </w:instrText>
    </w:r>
    <w:r w:rsidR="00421BBD" w:rsidRPr="00421BBD">
      <w:rPr>
        <w:b/>
        <w:szCs w:val="22"/>
      </w:rPr>
      <w:fldChar w:fldCharType="separate"/>
    </w:r>
    <w:r w:rsidR="009D19DB">
      <w:rPr>
        <w:b/>
        <w:noProof/>
        <w:szCs w:val="22"/>
      </w:rPr>
      <w:t>8</w:t>
    </w:r>
    <w:r w:rsidR="00421BBD" w:rsidRPr="00421BBD">
      <w:rPr>
        <w:b/>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AB3" w:rsidRDefault="00F02AB3" w:rsidP="004769A0">
      <w:r>
        <w:separator/>
      </w:r>
    </w:p>
  </w:footnote>
  <w:footnote w:type="continuationSeparator" w:id="0">
    <w:p w:rsidR="00F02AB3" w:rsidRDefault="00F02AB3" w:rsidP="00476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C78" w:rsidRDefault="00401066" w:rsidP="004C33C1">
    <w:pPr>
      <w:pStyle w:val="Header"/>
      <w:tabs>
        <w:tab w:val="clear" w:pos="9360"/>
        <w:tab w:val="right" w:pos="10440"/>
      </w:tabs>
    </w:pPr>
    <w:r>
      <w:rPr>
        <w:b/>
        <w:noProof/>
        <w:color w:val="00B050"/>
        <w:sz w:val="28"/>
        <w:szCs w:val="28"/>
      </w:rPr>
      <w:drawing>
        <wp:anchor distT="0" distB="0" distL="114300" distR="114300" simplePos="0" relativeHeight="251659264" behindDoc="0" locked="0" layoutInCell="1" allowOverlap="1" wp14:anchorId="71848210" wp14:editId="037E9B60">
          <wp:simplePos x="0" y="0"/>
          <wp:positionH relativeFrom="column">
            <wp:posOffset>5848350</wp:posOffset>
          </wp:positionH>
          <wp:positionV relativeFrom="paragraph">
            <wp:posOffset>-36830</wp:posOffset>
          </wp:positionV>
          <wp:extent cx="777240" cy="475488"/>
          <wp:effectExtent l="0" t="0" r="381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roplan_logo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 cy="475488"/>
                  </a:xfrm>
                  <a:prstGeom prst="rect">
                    <a:avLst/>
                  </a:prstGeom>
                </pic:spPr>
              </pic:pic>
            </a:graphicData>
          </a:graphic>
          <wp14:sizeRelH relativeFrom="margin">
            <wp14:pctWidth>0</wp14:pctWidth>
          </wp14:sizeRelH>
          <wp14:sizeRelV relativeFrom="margin">
            <wp14:pctHeight>0</wp14:pctHeight>
          </wp14:sizeRelV>
        </wp:anchor>
      </w:drawing>
    </w:r>
    <w:r w:rsidR="001920E3">
      <w:rPr>
        <w:b/>
        <w:noProof/>
        <w:color w:val="00B050"/>
        <w:sz w:val="28"/>
        <w:szCs w:val="28"/>
      </w:rPr>
      <mc:AlternateContent>
        <mc:Choice Requires="wps">
          <w:drawing>
            <wp:anchor distT="0" distB="0" distL="114300" distR="114300" simplePos="0" relativeHeight="251657216" behindDoc="0" locked="0" layoutInCell="1" allowOverlap="1" wp14:anchorId="2658741D" wp14:editId="2A6B4D62">
              <wp:simplePos x="0" y="0"/>
              <wp:positionH relativeFrom="column">
                <wp:posOffset>-295276</wp:posOffset>
              </wp:positionH>
              <wp:positionV relativeFrom="paragraph">
                <wp:posOffset>19050</wp:posOffset>
              </wp:positionV>
              <wp:extent cx="6143625" cy="428625"/>
              <wp:effectExtent l="0" t="0" r="9525" b="9525"/>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3625" cy="428625"/>
                      </a:xfrm>
                      <a:prstGeom prst="rect">
                        <a:avLst/>
                      </a:prstGeom>
                      <a:gradFill rotWithShape="1">
                        <a:gsLst>
                          <a:gs pos="0">
                            <a:srgbClr val="0F6596"/>
                          </a:gs>
                          <a:gs pos="100000">
                            <a:srgbClr val="8DB6CD"/>
                          </a:gs>
                        </a:gsLst>
                        <a:lin ang="0" scaled="1"/>
                      </a:gra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40"/>
                              <w:szCs w:val="40"/>
                            </w:rPr>
                            <w:alias w:val="Title"/>
                            <w:id w:val="-250896026"/>
                            <w:dataBinding w:prefixMappings="xmlns:ns0='http://schemas.openxmlformats.org/package/2006/metadata/core-properties' xmlns:ns1='http://purl.org/dc/elements/1.1/'" w:xpath="/ns0:coreProperties[1]/ns1:title[1]" w:storeItemID="{6C3C8BC8-F283-45AE-878A-BAB7291924A1}"/>
                            <w:text/>
                          </w:sdtPr>
                          <w:sdtEndPr/>
                          <w:sdtContent>
                            <w:p w:rsidR="006D2D0F" w:rsidRPr="006D2D0F" w:rsidRDefault="003A72B9" w:rsidP="006D2D0F">
                              <w:pPr>
                                <w:pStyle w:val="Header"/>
                                <w:rPr>
                                  <w:color w:val="FFFFFF" w:themeColor="background1"/>
                                  <w:sz w:val="40"/>
                                  <w:szCs w:val="40"/>
                                </w:rPr>
                              </w:pPr>
                              <w:r>
                                <w:rPr>
                                  <w:color w:val="FFFFFF" w:themeColor="background1"/>
                                  <w:sz w:val="40"/>
                                  <w:szCs w:val="40"/>
                                </w:rPr>
                                <w:t>IndusInd Bank Mobile Application</w:t>
                              </w:r>
                            </w:p>
                          </w:sdtContent>
                        </w:sdt>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658741D" id="Rectangle 15" o:spid="_x0000_s1026" style="position:absolute;margin-left:-23.25pt;margin-top:1.5pt;width:483.75pt;height:3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" fillcolor="#0f6596" stroked="f" strokecolor="white [3212]" strokeweight="1.5pt">
              <v:fill color2="#8db6cd" rotate="t" angle="90" focus="100%" type="gradient"/>
              <v:textbox>
                <w:txbxContent>
                  <w:sdt>
                    <w:sdtPr>
                      <w:rPr>
                        <w:color w:val="FFFFFF" w:themeColor="background1"/>
                        <w:sz w:val="40"/>
                        <w:szCs w:val="40"/>
                      </w:rPr>
                      <w:alias w:val="Title"/>
                      <w:id w:val="-250896026"/>
                      <w:dataBinding w:prefixMappings="xmlns:ns0='http://schemas.openxmlformats.org/package/2006/metadata/core-properties' xmlns:ns1='http://purl.org/dc/elements/1.1/'" w:xpath="/ns0:coreProperties[1]/ns1:title[1]" w:storeItemID="{6C3C8BC8-F283-45AE-878A-BAB7291924A1}"/>
                      <w:text/>
                    </w:sdtPr>
                    <w:sdtEndPr/>
                    <w:sdtContent>
                      <w:p w:rsidR="006D2D0F" w:rsidRPr="006D2D0F" w:rsidRDefault="003A72B9" w:rsidP="006D2D0F">
                        <w:pPr>
                          <w:pStyle w:val="Header"/>
                          <w:rPr>
                            <w:color w:val="FFFFFF" w:themeColor="background1"/>
                            <w:sz w:val="40"/>
                            <w:szCs w:val="40"/>
                          </w:rPr>
                        </w:pPr>
                        <w:r>
                          <w:rPr>
                            <w:color w:val="FFFFFF" w:themeColor="background1"/>
                            <w:sz w:val="40"/>
                            <w:szCs w:val="40"/>
                          </w:rPr>
                          <w:t>IndusInd Bank Mobile Application</w:t>
                        </w:r>
                      </w:p>
                    </w:sdtContent>
                  </w:sdt>
                </w:txbxContent>
              </v:textbox>
            </v:rect>
          </w:pict>
        </mc:Fallback>
      </mc:AlternateContent>
    </w:r>
    <w:r w:rsidR="001920E3">
      <w:rPr>
        <w:b/>
        <w:color w:val="00B050"/>
        <w:sz w:val="28"/>
        <w:szCs w:val="28"/>
      </w:rPr>
      <w:tab/>
    </w:r>
    <w:r w:rsidR="001920E3">
      <w:rPr>
        <w:b/>
        <w:color w:val="00B050"/>
        <w:sz w:val="28"/>
        <w:szCs w:val="28"/>
      </w:rPr>
      <w:tab/>
    </w:r>
    <w:r w:rsidR="00C83C78">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C78" w:rsidRDefault="001920E3" w:rsidP="004C33C1">
    <w:pPr>
      <w:pStyle w:val="Header"/>
      <w:tabs>
        <w:tab w:val="clear" w:pos="9360"/>
        <w:tab w:val="right" w:pos="10440"/>
      </w:tabs>
    </w:pPr>
    <w:r>
      <w:rPr>
        <w:b/>
        <w:noProof/>
        <w:color w:val="00B050"/>
        <w:sz w:val="28"/>
        <w:szCs w:val="28"/>
      </w:rPr>
      <mc:AlternateContent>
        <mc:Choice Requires="wps">
          <w:drawing>
            <wp:anchor distT="0" distB="0" distL="114300" distR="114300" simplePos="0" relativeHeight="251658240" behindDoc="0" locked="0" layoutInCell="1" allowOverlap="1" wp14:anchorId="780A4D0F" wp14:editId="3E3B3222">
              <wp:simplePos x="0" y="0"/>
              <wp:positionH relativeFrom="column">
                <wp:posOffset>-295276</wp:posOffset>
              </wp:positionH>
              <wp:positionV relativeFrom="paragraph">
                <wp:posOffset>19050</wp:posOffset>
              </wp:positionV>
              <wp:extent cx="6143625" cy="428625"/>
              <wp:effectExtent l="0" t="0" r="9525" b="9525"/>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3625" cy="428625"/>
                      </a:xfrm>
                      <a:prstGeom prst="rect">
                        <a:avLst/>
                      </a:prstGeom>
                      <a:gradFill rotWithShape="1">
                        <a:gsLst>
                          <a:gs pos="0">
                            <a:srgbClr val="0F6596"/>
                          </a:gs>
                          <a:gs pos="100000">
                            <a:srgbClr val="8DB6CD"/>
                          </a:gs>
                        </a:gsLst>
                        <a:lin ang="0" scaled="1"/>
                      </a:gra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40"/>
                              <w:szCs w:val="40"/>
                            </w:rPr>
                            <w:alias w:val="Title"/>
                            <w:id w:val="-208496653"/>
                            <w:dataBinding w:prefixMappings="xmlns:ns0='http://schemas.openxmlformats.org/package/2006/metadata/core-properties' xmlns:ns1='http://purl.org/dc/elements/1.1/'" w:xpath="/ns0:coreProperties[1]/ns1:title[1]" w:storeItemID="{6C3C8BC8-F283-45AE-878A-BAB7291924A1}"/>
                            <w:text/>
                          </w:sdtPr>
                          <w:sdtEndPr/>
                          <w:sdtContent>
                            <w:p w:rsidR="006D2D0F" w:rsidRPr="006D2D0F" w:rsidRDefault="003A72B9" w:rsidP="006D2D0F">
                              <w:pPr>
                                <w:pStyle w:val="Header"/>
                                <w:rPr>
                                  <w:color w:val="FFFFFF" w:themeColor="background1"/>
                                  <w:sz w:val="40"/>
                                  <w:szCs w:val="40"/>
                                </w:rPr>
                              </w:pPr>
                              <w:r>
                                <w:rPr>
                                  <w:color w:val="FFFFFF" w:themeColor="background1"/>
                                  <w:sz w:val="40"/>
                                  <w:szCs w:val="40"/>
                                </w:rPr>
                                <w:t>IndusInd Bank Mobile Application</w:t>
                              </w:r>
                            </w:p>
                          </w:sdtContent>
                        </w:sdt>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80A4D0F" id="_x0000_s1027" style="position:absolute;margin-left:-23.25pt;margin-top:1.5pt;width:483.75pt;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" fillcolor="#0f6596" stroked="f" strokecolor="white [3212]" strokeweight="1.5pt">
              <v:fill color2="#8db6cd" rotate="t" angle="90" focus="100%" type="gradient"/>
              <v:textbox>
                <w:txbxContent>
                  <w:sdt>
                    <w:sdtPr>
                      <w:rPr>
                        <w:color w:val="FFFFFF" w:themeColor="background1"/>
                        <w:sz w:val="40"/>
                        <w:szCs w:val="40"/>
                      </w:rPr>
                      <w:alias w:val="Title"/>
                      <w:id w:val="-208496653"/>
                      <w:dataBinding w:prefixMappings="xmlns:ns0='http://schemas.openxmlformats.org/package/2006/metadata/core-properties' xmlns:ns1='http://purl.org/dc/elements/1.1/'" w:xpath="/ns0:coreProperties[1]/ns1:title[1]" w:storeItemID="{6C3C8BC8-F283-45AE-878A-BAB7291924A1}"/>
                      <w:text/>
                    </w:sdtPr>
                    <w:sdtEndPr/>
                    <w:sdtContent>
                      <w:p w:rsidR="006D2D0F" w:rsidRPr="006D2D0F" w:rsidRDefault="003A72B9" w:rsidP="006D2D0F">
                        <w:pPr>
                          <w:pStyle w:val="Header"/>
                          <w:rPr>
                            <w:color w:val="FFFFFF" w:themeColor="background1"/>
                            <w:sz w:val="40"/>
                            <w:szCs w:val="40"/>
                          </w:rPr>
                        </w:pPr>
                        <w:r>
                          <w:rPr>
                            <w:color w:val="FFFFFF" w:themeColor="background1"/>
                            <w:sz w:val="40"/>
                            <w:szCs w:val="40"/>
                          </w:rPr>
                          <w:t>IndusInd Bank Mobile Application</w:t>
                        </w:r>
                      </w:p>
                    </w:sdtContent>
                  </w:sdt>
                </w:txbxContent>
              </v:textbox>
            </v:rect>
          </w:pict>
        </mc:Fallback>
      </mc:AlternateContent>
    </w:r>
    <w:r>
      <w:rPr>
        <w:b/>
        <w:color w:val="00B050"/>
        <w:sz w:val="28"/>
        <w:szCs w:val="28"/>
      </w:rPr>
      <w:tab/>
    </w:r>
    <w:r>
      <w:rPr>
        <w:b/>
        <w:color w:val="00B050"/>
        <w:sz w:val="28"/>
        <w:szCs w:val="28"/>
      </w:rPr>
      <w:tab/>
    </w:r>
    <w:r>
      <w:rPr>
        <w:b/>
        <w:noProof/>
        <w:color w:val="00B050"/>
        <w:sz w:val="28"/>
        <w:szCs w:val="28"/>
      </w:rPr>
      <w:drawing>
        <wp:inline distT="0" distB="0" distL="0" distR="0" wp14:anchorId="7FFF1B96" wp14:editId="78D25681">
          <wp:extent cx="781050" cy="4790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roplan_logo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8409" cy="495802"/>
                  </a:xfrm>
                  <a:prstGeom prst="rect">
                    <a:avLst/>
                  </a:prstGeom>
                </pic:spPr>
              </pic:pic>
            </a:graphicData>
          </a:graphic>
        </wp:inline>
      </w:drawing>
    </w:r>
    <w:r w:rsidR="00C83C7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75pt;height:12.75pt;visibility:visible;mso-wrap-style:square" o:bullet="t">
        <v:imagedata r:id="rId1" o:title=""/>
      </v:shape>
    </w:pict>
  </w:numPicBullet>
  <w:abstractNum w:abstractNumId="0">
    <w:nsid w:val="04FD07A9"/>
    <w:multiLevelType w:val="hybridMultilevel"/>
    <w:tmpl w:val="088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22A92"/>
    <w:multiLevelType w:val="hybridMultilevel"/>
    <w:tmpl w:val="E040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40B9D"/>
    <w:multiLevelType w:val="hybridMultilevel"/>
    <w:tmpl w:val="4AD07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C0665"/>
    <w:multiLevelType w:val="hybridMultilevel"/>
    <w:tmpl w:val="E606EF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CF5D68"/>
    <w:multiLevelType w:val="multilevel"/>
    <w:tmpl w:val="32B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E4213F"/>
    <w:multiLevelType w:val="hybridMultilevel"/>
    <w:tmpl w:val="4E5A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5684A"/>
    <w:multiLevelType w:val="multilevel"/>
    <w:tmpl w:val="676A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1275B1"/>
    <w:multiLevelType w:val="hybridMultilevel"/>
    <w:tmpl w:val="C13C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360A7"/>
    <w:multiLevelType w:val="multilevel"/>
    <w:tmpl w:val="55A2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11489D"/>
    <w:multiLevelType w:val="hybridMultilevel"/>
    <w:tmpl w:val="C1CA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002847"/>
    <w:multiLevelType w:val="hybridMultilevel"/>
    <w:tmpl w:val="CD20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432CA3"/>
    <w:multiLevelType w:val="hybridMultilevel"/>
    <w:tmpl w:val="472CA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BDB47CB"/>
    <w:multiLevelType w:val="hybridMultilevel"/>
    <w:tmpl w:val="DC6C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511FB6"/>
    <w:multiLevelType w:val="multilevel"/>
    <w:tmpl w:val="39640DE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4.%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0A46E41"/>
    <w:multiLevelType w:val="hybridMultilevel"/>
    <w:tmpl w:val="EC3ECF48"/>
    <w:lvl w:ilvl="0" w:tplc="AF3E49A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4C52DA"/>
    <w:multiLevelType w:val="multilevel"/>
    <w:tmpl w:val="77EA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7B4228"/>
    <w:multiLevelType w:val="hybridMultilevel"/>
    <w:tmpl w:val="7B42F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8132B1"/>
    <w:multiLevelType w:val="hybridMultilevel"/>
    <w:tmpl w:val="D1C8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9A69A0"/>
    <w:multiLevelType w:val="multilevel"/>
    <w:tmpl w:val="D8D2A00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CDC3346"/>
    <w:multiLevelType w:val="hybridMultilevel"/>
    <w:tmpl w:val="23A4B26A"/>
    <w:lvl w:ilvl="0" w:tplc="964A3A6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6A1770"/>
    <w:multiLevelType w:val="multilevel"/>
    <w:tmpl w:val="91CE202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D883A36"/>
    <w:multiLevelType w:val="hybridMultilevel"/>
    <w:tmpl w:val="EC2E4D9E"/>
    <w:lvl w:ilvl="0" w:tplc="B8FAFE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B53411"/>
    <w:multiLevelType w:val="hybridMultilevel"/>
    <w:tmpl w:val="61D812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76232"/>
    <w:multiLevelType w:val="hybridMultilevel"/>
    <w:tmpl w:val="C9126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EA7669"/>
    <w:multiLevelType w:val="multilevel"/>
    <w:tmpl w:val="CA04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13"/>
  </w:num>
  <w:num w:numId="4">
    <w:abstractNumId w:val="22"/>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2"/>
  </w:num>
  <w:num w:numId="14">
    <w:abstractNumId w:val="10"/>
  </w:num>
  <w:num w:numId="15">
    <w:abstractNumId w:val="11"/>
  </w:num>
  <w:num w:numId="16">
    <w:abstractNumId w:val="13"/>
  </w:num>
  <w:num w:numId="17">
    <w:abstractNumId w:val="13"/>
  </w:num>
  <w:num w:numId="18">
    <w:abstractNumId w:val="13"/>
  </w:num>
  <w:num w:numId="19">
    <w:abstractNumId w:val="23"/>
  </w:num>
  <w:num w:numId="20">
    <w:abstractNumId w:val="2"/>
  </w:num>
  <w:num w:numId="21">
    <w:abstractNumId w:val="8"/>
  </w:num>
  <w:num w:numId="22">
    <w:abstractNumId w:val="4"/>
  </w:num>
  <w:num w:numId="23">
    <w:abstractNumId w:val="15"/>
  </w:num>
  <w:num w:numId="24">
    <w:abstractNumId w:val="24"/>
  </w:num>
  <w:num w:numId="25">
    <w:abstractNumId w:val="6"/>
  </w:num>
  <w:num w:numId="26">
    <w:abstractNumId w:val="5"/>
  </w:num>
  <w:num w:numId="27">
    <w:abstractNumId w:val="9"/>
  </w:num>
  <w:num w:numId="28">
    <w:abstractNumId w:val="0"/>
  </w:num>
  <w:num w:numId="29">
    <w:abstractNumId w:val="1"/>
  </w:num>
  <w:num w:numId="30">
    <w:abstractNumId w:val="7"/>
  </w:num>
  <w:num w:numId="31">
    <w:abstractNumId w:val="21"/>
  </w:num>
  <w:num w:numId="32">
    <w:abstractNumId w:val="13"/>
  </w:num>
  <w:num w:numId="33">
    <w:abstractNumId w:val="13"/>
  </w:num>
  <w:num w:numId="34">
    <w:abstractNumId w:val="13"/>
  </w:num>
  <w:num w:numId="35">
    <w:abstractNumId w:val="13"/>
  </w:num>
  <w:num w:numId="36">
    <w:abstractNumId w:val="17"/>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E2"/>
    <w:rsid w:val="00002D73"/>
    <w:rsid w:val="00007F73"/>
    <w:rsid w:val="00021696"/>
    <w:rsid w:val="00033DC6"/>
    <w:rsid w:val="00035AE8"/>
    <w:rsid w:val="00035CDC"/>
    <w:rsid w:val="00043675"/>
    <w:rsid w:val="00043789"/>
    <w:rsid w:val="00046C43"/>
    <w:rsid w:val="00070588"/>
    <w:rsid w:val="0008010D"/>
    <w:rsid w:val="000808D8"/>
    <w:rsid w:val="000911C3"/>
    <w:rsid w:val="000C031B"/>
    <w:rsid w:val="000E1A77"/>
    <w:rsid w:val="000E5BC5"/>
    <w:rsid w:val="000E763F"/>
    <w:rsid w:val="000F0AB2"/>
    <w:rsid w:val="000F4640"/>
    <w:rsid w:val="00100DC9"/>
    <w:rsid w:val="00102CF2"/>
    <w:rsid w:val="00110805"/>
    <w:rsid w:val="00110D03"/>
    <w:rsid w:val="001209D6"/>
    <w:rsid w:val="00122C98"/>
    <w:rsid w:val="00133E2B"/>
    <w:rsid w:val="00134FC3"/>
    <w:rsid w:val="0013514A"/>
    <w:rsid w:val="0013521B"/>
    <w:rsid w:val="00144E97"/>
    <w:rsid w:val="0015051A"/>
    <w:rsid w:val="00160CF5"/>
    <w:rsid w:val="00163B3E"/>
    <w:rsid w:val="00174C24"/>
    <w:rsid w:val="001920E3"/>
    <w:rsid w:val="0019224E"/>
    <w:rsid w:val="001A13BF"/>
    <w:rsid w:val="001B1E5B"/>
    <w:rsid w:val="001C0D81"/>
    <w:rsid w:val="001C1A6F"/>
    <w:rsid w:val="001C3C52"/>
    <w:rsid w:val="001E2882"/>
    <w:rsid w:val="001E3DC4"/>
    <w:rsid w:val="001E4933"/>
    <w:rsid w:val="001E73A8"/>
    <w:rsid w:val="001F2DA8"/>
    <w:rsid w:val="0020096E"/>
    <w:rsid w:val="00200F7E"/>
    <w:rsid w:val="00206FD6"/>
    <w:rsid w:val="00210686"/>
    <w:rsid w:val="002120BE"/>
    <w:rsid w:val="0021624D"/>
    <w:rsid w:val="002174FB"/>
    <w:rsid w:val="00224EE7"/>
    <w:rsid w:val="00225113"/>
    <w:rsid w:val="00225CB4"/>
    <w:rsid w:val="00241F3B"/>
    <w:rsid w:val="00262179"/>
    <w:rsid w:val="00276248"/>
    <w:rsid w:val="00293071"/>
    <w:rsid w:val="00295875"/>
    <w:rsid w:val="0029665E"/>
    <w:rsid w:val="0029693D"/>
    <w:rsid w:val="002B2A31"/>
    <w:rsid w:val="002C3A18"/>
    <w:rsid w:val="002C6B77"/>
    <w:rsid w:val="002D6A39"/>
    <w:rsid w:val="002E4E6D"/>
    <w:rsid w:val="002E4F93"/>
    <w:rsid w:val="002E77F8"/>
    <w:rsid w:val="002E786F"/>
    <w:rsid w:val="002F2FB0"/>
    <w:rsid w:val="002F53DD"/>
    <w:rsid w:val="002F5B05"/>
    <w:rsid w:val="00301136"/>
    <w:rsid w:val="003156DC"/>
    <w:rsid w:val="003221A7"/>
    <w:rsid w:val="00323786"/>
    <w:rsid w:val="003238CB"/>
    <w:rsid w:val="00341603"/>
    <w:rsid w:val="003534C6"/>
    <w:rsid w:val="003678F1"/>
    <w:rsid w:val="00387345"/>
    <w:rsid w:val="0039093C"/>
    <w:rsid w:val="003A2CB2"/>
    <w:rsid w:val="003A4CA6"/>
    <w:rsid w:val="003A72B9"/>
    <w:rsid w:val="003B73CC"/>
    <w:rsid w:val="003B77C0"/>
    <w:rsid w:val="003C28C3"/>
    <w:rsid w:val="003D3207"/>
    <w:rsid w:val="003D58A5"/>
    <w:rsid w:val="003E4944"/>
    <w:rsid w:val="003E58D9"/>
    <w:rsid w:val="003F420E"/>
    <w:rsid w:val="00401066"/>
    <w:rsid w:val="0040547D"/>
    <w:rsid w:val="00421BBD"/>
    <w:rsid w:val="00422AD3"/>
    <w:rsid w:val="00427C22"/>
    <w:rsid w:val="00430108"/>
    <w:rsid w:val="00435B88"/>
    <w:rsid w:val="0044669C"/>
    <w:rsid w:val="0046679B"/>
    <w:rsid w:val="004769A0"/>
    <w:rsid w:val="0048212C"/>
    <w:rsid w:val="00483BE7"/>
    <w:rsid w:val="004A451A"/>
    <w:rsid w:val="004A6589"/>
    <w:rsid w:val="004B4D66"/>
    <w:rsid w:val="004C33C1"/>
    <w:rsid w:val="004E28A9"/>
    <w:rsid w:val="004E2E88"/>
    <w:rsid w:val="004E5A1A"/>
    <w:rsid w:val="004F3BBD"/>
    <w:rsid w:val="005066AB"/>
    <w:rsid w:val="00515EA4"/>
    <w:rsid w:val="00517A42"/>
    <w:rsid w:val="00521999"/>
    <w:rsid w:val="00524555"/>
    <w:rsid w:val="005356A1"/>
    <w:rsid w:val="00536929"/>
    <w:rsid w:val="00537ED4"/>
    <w:rsid w:val="0055356B"/>
    <w:rsid w:val="00565B1C"/>
    <w:rsid w:val="005671D6"/>
    <w:rsid w:val="005720E7"/>
    <w:rsid w:val="0057694D"/>
    <w:rsid w:val="00582B23"/>
    <w:rsid w:val="00585C43"/>
    <w:rsid w:val="005868F5"/>
    <w:rsid w:val="0058696A"/>
    <w:rsid w:val="00587255"/>
    <w:rsid w:val="005A1B14"/>
    <w:rsid w:val="005D46BE"/>
    <w:rsid w:val="005D55CE"/>
    <w:rsid w:val="005D5EAC"/>
    <w:rsid w:val="005E56BC"/>
    <w:rsid w:val="005E7A8C"/>
    <w:rsid w:val="005F1D54"/>
    <w:rsid w:val="005F344F"/>
    <w:rsid w:val="005F5160"/>
    <w:rsid w:val="00613232"/>
    <w:rsid w:val="006210C4"/>
    <w:rsid w:val="00637FD9"/>
    <w:rsid w:val="00643A68"/>
    <w:rsid w:val="006837A3"/>
    <w:rsid w:val="00684D69"/>
    <w:rsid w:val="00697A2C"/>
    <w:rsid w:val="006A3B14"/>
    <w:rsid w:val="006B1D0D"/>
    <w:rsid w:val="006D2D0F"/>
    <w:rsid w:val="006E0DDC"/>
    <w:rsid w:val="006F6328"/>
    <w:rsid w:val="007000BA"/>
    <w:rsid w:val="00714096"/>
    <w:rsid w:val="007304E2"/>
    <w:rsid w:val="00732035"/>
    <w:rsid w:val="00734E99"/>
    <w:rsid w:val="00740255"/>
    <w:rsid w:val="00761807"/>
    <w:rsid w:val="00782F97"/>
    <w:rsid w:val="00791825"/>
    <w:rsid w:val="007B5FD2"/>
    <w:rsid w:val="007B6657"/>
    <w:rsid w:val="007C60ED"/>
    <w:rsid w:val="007D48D3"/>
    <w:rsid w:val="00802B51"/>
    <w:rsid w:val="00805072"/>
    <w:rsid w:val="00834A52"/>
    <w:rsid w:val="00845636"/>
    <w:rsid w:val="008526B9"/>
    <w:rsid w:val="00852B2F"/>
    <w:rsid w:val="008611D8"/>
    <w:rsid w:val="00865E69"/>
    <w:rsid w:val="00867970"/>
    <w:rsid w:val="0087309F"/>
    <w:rsid w:val="0088486F"/>
    <w:rsid w:val="00893D02"/>
    <w:rsid w:val="00896AD8"/>
    <w:rsid w:val="008B36C3"/>
    <w:rsid w:val="008D18FB"/>
    <w:rsid w:val="008D67A0"/>
    <w:rsid w:val="008F6816"/>
    <w:rsid w:val="00900C47"/>
    <w:rsid w:val="00902C69"/>
    <w:rsid w:val="00904EE9"/>
    <w:rsid w:val="0090522D"/>
    <w:rsid w:val="00907026"/>
    <w:rsid w:val="009109DC"/>
    <w:rsid w:val="00914188"/>
    <w:rsid w:val="009153AE"/>
    <w:rsid w:val="00915568"/>
    <w:rsid w:val="009251C7"/>
    <w:rsid w:val="0092568F"/>
    <w:rsid w:val="009264D2"/>
    <w:rsid w:val="00935369"/>
    <w:rsid w:val="00937940"/>
    <w:rsid w:val="00957C09"/>
    <w:rsid w:val="009843AE"/>
    <w:rsid w:val="00986376"/>
    <w:rsid w:val="009938E6"/>
    <w:rsid w:val="009C3F14"/>
    <w:rsid w:val="009D19DB"/>
    <w:rsid w:val="009D2E4F"/>
    <w:rsid w:val="009D35E3"/>
    <w:rsid w:val="009D51D9"/>
    <w:rsid w:val="009E6A32"/>
    <w:rsid w:val="009F38C0"/>
    <w:rsid w:val="00A07B12"/>
    <w:rsid w:val="00A113EC"/>
    <w:rsid w:val="00A1306E"/>
    <w:rsid w:val="00A3437A"/>
    <w:rsid w:val="00A413BB"/>
    <w:rsid w:val="00A42B94"/>
    <w:rsid w:val="00A50EC9"/>
    <w:rsid w:val="00A5375C"/>
    <w:rsid w:val="00A5463A"/>
    <w:rsid w:val="00A62B9C"/>
    <w:rsid w:val="00A67278"/>
    <w:rsid w:val="00A80ECF"/>
    <w:rsid w:val="00A83A65"/>
    <w:rsid w:val="00A83E3D"/>
    <w:rsid w:val="00A97CA3"/>
    <w:rsid w:val="00AA645C"/>
    <w:rsid w:val="00AB350E"/>
    <w:rsid w:val="00AB442B"/>
    <w:rsid w:val="00AB553D"/>
    <w:rsid w:val="00AB7024"/>
    <w:rsid w:val="00AC62D3"/>
    <w:rsid w:val="00AE4314"/>
    <w:rsid w:val="00AF262C"/>
    <w:rsid w:val="00AF33C6"/>
    <w:rsid w:val="00AF4078"/>
    <w:rsid w:val="00AF485D"/>
    <w:rsid w:val="00AF7C03"/>
    <w:rsid w:val="00B203C8"/>
    <w:rsid w:val="00B3511C"/>
    <w:rsid w:val="00B40D88"/>
    <w:rsid w:val="00B57319"/>
    <w:rsid w:val="00B629EE"/>
    <w:rsid w:val="00B639FB"/>
    <w:rsid w:val="00B74805"/>
    <w:rsid w:val="00B74927"/>
    <w:rsid w:val="00B83828"/>
    <w:rsid w:val="00BA2E3F"/>
    <w:rsid w:val="00BA6953"/>
    <w:rsid w:val="00BB4C1A"/>
    <w:rsid w:val="00BE0692"/>
    <w:rsid w:val="00BE163B"/>
    <w:rsid w:val="00BE6E26"/>
    <w:rsid w:val="00C03A6C"/>
    <w:rsid w:val="00C07176"/>
    <w:rsid w:val="00C151C8"/>
    <w:rsid w:val="00C15AF5"/>
    <w:rsid w:val="00C171CF"/>
    <w:rsid w:val="00C17849"/>
    <w:rsid w:val="00C20760"/>
    <w:rsid w:val="00C217FD"/>
    <w:rsid w:val="00C23CCA"/>
    <w:rsid w:val="00C24C68"/>
    <w:rsid w:val="00C515D7"/>
    <w:rsid w:val="00C52A22"/>
    <w:rsid w:val="00C630EA"/>
    <w:rsid w:val="00C706F7"/>
    <w:rsid w:val="00C72274"/>
    <w:rsid w:val="00C83C78"/>
    <w:rsid w:val="00CA1E4D"/>
    <w:rsid w:val="00CB2425"/>
    <w:rsid w:val="00CC7B02"/>
    <w:rsid w:val="00CF0048"/>
    <w:rsid w:val="00CF76E9"/>
    <w:rsid w:val="00D0474B"/>
    <w:rsid w:val="00D24BF2"/>
    <w:rsid w:val="00D27C03"/>
    <w:rsid w:val="00D36345"/>
    <w:rsid w:val="00D42346"/>
    <w:rsid w:val="00D568B9"/>
    <w:rsid w:val="00D6302B"/>
    <w:rsid w:val="00D929F9"/>
    <w:rsid w:val="00DA14E2"/>
    <w:rsid w:val="00DE616A"/>
    <w:rsid w:val="00DE7735"/>
    <w:rsid w:val="00DF0DAC"/>
    <w:rsid w:val="00DF7A23"/>
    <w:rsid w:val="00E0588C"/>
    <w:rsid w:val="00E07911"/>
    <w:rsid w:val="00E12684"/>
    <w:rsid w:val="00E12881"/>
    <w:rsid w:val="00E17CC0"/>
    <w:rsid w:val="00E2596C"/>
    <w:rsid w:val="00E412A7"/>
    <w:rsid w:val="00E418F0"/>
    <w:rsid w:val="00E43126"/>
    <w:rsid w:val="00E4333B"/>
    <w:rsid w:val="00E54F9F"/>
    <w:rsid w:val="00E55D21"/>
    <w:rsid w:val="00E71BB6"/>
    <w:rsid w:val="00E76A66"/>
    <w:rsid w:val="00E86F1D"/>
    <w:rsid w:val="00E87CC1"/>
    <w:rsid w:val="00E95A3C"/>
    <w:rsid w:val="00EA28CF"/>
    <w:rsid w:val="00EA31E4"/>
    <w:rsid w:val="00EA4CEE"/>
    <w:rsid w:val="00ED30D8"/>
    <w:rsid w:val="00ED56BD"/>
    <w:rsid w:val="00ED5724"/>
    <w:rsid w:val="00EE15C7"/>
    <w:rsid w:val="00EE29B9"/>
    <w:rsid w:val="00EE77F8"/>
    <w:rsid w:val="00EF3424"/>
    <w:rsid w:val="00EF487A"/>
    <w:rsid w:val="00F02AB3"/>
    <w:rsid w:val="00F20AEE"/>
    <w:rsid w:val="00F21FB9"/>
    <w:rsid w:val="00F242A0"/>
    <w:rsid w:val="00F517BA"/>
    <w:rsid w:val="00F62685"/>
    <w:rsid w:val="00F71B28"/>
    <w:rsid w:val="00F72139"/>
    <w:rsid w:val="00F86940"/>
    <w:rsid w:val="00F91D63"/>
    <w:rsid w:val="00F9230B"/>
    <w:rsid w:val="00F97013"/>
    <w:rsid w:val="00FA02A2"/>
    <w:rsid w:val="00FA4C1A"/>
    <w:rsid w:val="00FD24EE"/>
    <w:rsid w:val="00FD5BC6"/>
    <w:rsid w:val="00FE07DF"/>
    <w:rsid w:val="00FE6902"/>
    <w:rsid w:val="00FF4459"/>
    <w:rsid w:val="00FF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9065ED-5A8F-4C2F-80EB-D353D2C1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74B"/>
    <w:pPr>
      <w:widowControl w:val="0"/>
      <w:overflowPunct w:val="0"/>
      <w:autoSpaceDE w:val="0"/>
      <w:autoSpaceDN w:val="0"/>
      <w:adjustRightInd w:val="0"/>
      <w:spacing w:after="0" w:line="240" w:lineRule="auto"/>
      <w:textAlignment w:val="baseline"/>
    </w:pPr>
    <w:rPr>
      <w:rFonts w:ascii="Calibri" w:eastAsia="Times New Roman" w:hAnsi="Calibri" w:cs="Times New Roman"/>
      <w:szCs w:val="20"/>
    </w:rPr>
  </w:style>
  <w:style w:type="paragraph" w:styleId="Heading1">
    <w:name w:val="heading 1"/>
    <w:next w:val="Normal"/>
    <w:link w:val="Heading1Char"/>
    <w:uiPriority w:val="9"/>
    <w:qFormat/>
    <w:rsid w:val="00C23CCA"/>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uiPriority w:val="9"/>
    <w:unhideWhenUsed/>
    <w:qFormat/>
    <w:rsid w:val="00401066"/>
    <w:pPr>
      <w:numPr>
        <w:ilvl w:val="1"/>
      </w:numPr>
      <w:spacing w:before="200" w:after="120"/>
      <w:ind w:left="360"/>
      <w:outlineLvl w:val="1"/>
    </w:pPr>
    <w:rPr>
      <w:color w:val="4F81BD" w:themeColor="accent1"/>
      <w:sz w:val="26"/>
      <w:szCs w:val="26"/>
    </w:rPr>
  </w:style>
  <w:style w:type="paragraph" w:styleId="Heading3">
    <w:name w:val="heading 3"/>
    <w:basedOn w:val="Heading2"/>
    <w:next w:val="Normal"/>
    <w:link w:val="Heading3Char"/>
    <w:uiPriority w:val="9"/>
    <w:unhideWhenUsed/>
    <w:qFormat/>
    <w:rsid w:val="00C23CCA"/>
    <w:pPr>
      <w:numPr>
        <w:ilvl w:val="2"/>
      </w:numPr>
      <w:outlineLvl w:val="2"/>
    </w:pPr>
    <w:rPr>
      <w:b w:val="0"/>
      <w:bCs w:val="0"/>
    </w:rPr>
  </w:style>
  <w:style w:type="paragraph" w:styleId="Heading4">
    <w:name w:val="heading 4"/>
    <w:basedOn w:val="Normal"/>
    <w:next w:val="Normal"/>
    <w:link w:val="Heading4Char"/>
    <w:uiPriority w:val="9"/>
    <w:semiHidden/>
    <w:unhideWhenUsed/>
    <w:qFormat/>
    <w:rsid w:val="00C23CCA"/>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GTableSubHead">
    <w:name w:val="ASGTableSubHead"/>
    <w:rsid w:val="00C52A22"/>
    <w:pPr>
      <w:spacing w:before="240" w:after="240" w:line="240" w:lineRule="auto"/>
    </w:pPr>
    <w:rPr>
      <w:rFonts w:ascii="Helvetica" w:eastAsia="Times New Roman" w:hAnsi="Helvetica" w:cs="Times New Roman"/>
      <w:b/>
      <w:caps/>
      <w:color w:val="003366"/>
      <w:sz w:val="18"/>
      <w:szCs w:val="18"/>
    </w:rPr>
  </w:style>
  <w:style w:type="character" w:customStyle="1" w:styleId="Heading1Char">
    <w:name w:val="Heading 1 Char"/>
    <w:basedOn w:val="DefaultParagraphFont"/>
    <w:link w:val="Heading1"/>
    <w:uiPriority w:val="9"/>
    <w:rsid w:val="00C23C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106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12881"/>
    <w:rPr>
      <w:rFonts w:ascii="Tahoma" w:hAnsi="Tahoma" w:cs="Tahoma"/>
      <w:sz w:val="16"/>
      <w:szCs w:val="16"/>
    </w:rPr>
  </w:style>
  <w:style w:type="character" w:customStyle="1" w:styleId="BalloonTextChar">
    <w:name w:val="Balloon Text Char"/>
    <w:basedOn w:val="DefaultParagraphFont"/>
    <w:link w:val="BalloonText"/>
    <w:uiPriority w:val="99"/>
    <w:semiHidden/>
    <w:rsid w:val="00E12881"/>
    <w:rPr>
      <w:rFonts w:ascii="Tahoma" w:eastAsia="Times New Roman" w:hAnsi="Tahoma" w:cs="Tahoma"/>
      <w:sz w:val="16"/>
      <w:szCs w:val="16"/>
    </w:rPr>
  </w:style>
  <w:style w:type="paragraph" w:styleId="ListParagraph">
    <w:name w:val="List Paragraph"/>
    <w:basedOn w:val="Normal"/>
    <w:uiPriority w:val="34"/>
    <w:qFormat/>
    <w:rsid w:val="006E0DDC"/>
    <w:pPr>
      <w:ind w:left="720"/>
      <w:contextualSpacing/>
    </w:pPr>
  </w:style>
  <w:style w:type="paragraph" w:styleId="Header">
    <w:name w:val="header"/>
    <w:basedOn w:val="Normal"/>
    <w:link w:val="HeaderChar"/>
    <w:uiPriority w:val="99"/>
    <w:unhideWhenUsed/>
    <w:rsid w:val="004769A0"/>
    <w:pPr>
      <w:tabs>
        <w:tab w:val="center" w:pos="4680"/>
        <w:tab w:val="right" w:pos="9360"/>
      </w:tabs>
    </w:pPr>
  </w:style>
  <w:style w:type="character" w:customStyle="1" w:styleId="HeaderChar">
    <w:name w:val="Header Char"/>
    <w:basedOn w:val="DefaultParagraphFont"/>
    <w:link w:val="Header"/>
    <w:uiPriority w:val="99"/>
    <w:rsid w:val="004769A0"/>
    <w:rPr>
      <w:rFonts w:ascii="Arial" w:eastAsia="Times New Roman" w:hAnsi="Arial" w:cs="Times New Roman"/>
      <w:sz w:val="20"/>
      <w:szCs w:val="20"/>
    </w:rPr>
  </w:style>
  <w:style w:type="paragraph" w:styleId="Footer">
    <w:name w:val="footer"/>
    <w:basedOn w:val="Normal"/>
    <w:link w:val="FooterChar"/>
    <w:uiPriority w:val="99"/>
    <w:unhideWhenUsed/>
    <w:rsid w:val="004769A0"/>
    <w:pPr>
      <w:tabs>
        <w:tab w:val="center" w:pos="4680"/>
        <w:tab w:val="right" w:pos="9360"/>
      </w:tabs>
    </w:pPr>
  </w:style>
  <w:style w:type="character" w:customStyle="1" w:styleId="FooterChar">
    <w:name w:val="Footer Char"/>
    <w:basedOn w:val="DefaultParagraphFont"/>
    <w:link w:val="Footer"/>
    <w:uiPriority w:val="99"/>
    <w:rsid w:val="004769A0"/>
    <w:rPr>
      <w:rFonts w:ascii="Arial" w:eastAsia="Times New Roman" w:hAnsi="Arial" w:cs="Times New Roman"/>
      <w:sz w:val="20"/>
      <w:szCs w:val="20"/>
    </w:rPr>
  </w:style>
  <w:style w:type="paragraph" w:styleId="NoSpacing">
    <w:name w:val="No Spacing"/>
    <w:link w:val="NoSpacingChar"/>
    <w:uiPriority w:val="1"/>
    <w:qFormat/>
    <w:rsid w:val="00422AD3"/>
    <w:pPr>
      <w:spacing w:after="0" w:line="240" w:lineRule="auto"/>
    </w:pPr>
    <w:rPr>
      <w:rFonts w:eastAsiaTheme="minorEastAsia"/>
    </w:rPr>
  </w:style>
  <w:style w:type="character" w:customStyle="1" w:styleId="NoSpacingChar">
    <w:name w:val="No Spacing Char"/>
    <w:basedOn w:val="DefaultParagraphFont"/>
    <w:link w:val="NoSpacing"/>
    <w:uiPriority w:val="1"/>
    <w:rsid w:val="00422AD3"/>
    <w:rPr>
      <w:rFonts w:eastAsiaTheme="minorEastAsia"/>
    </w:rPr>
  </w:style>
  <w:style w:type="character" w:styleId="Hyperlink">
    <w:name w:val="Hyperlink"/>
    <w:basedOn w:val="DefaultParagraphFont"/>
    <w:uiPriority w:val="99"/>
    <w:unhideWhenUsed/>
    <w:rsid w:val="004F3BBD"/>
    <w:rPr>
      <w:color w:val="0000FF" w:themeColor="hyperlink"/>
      <w:u w:val="single"/>
    </w:rPr>
  </w:style>
  <w:style w:type="character" w:customStyle="1" w:styleId="Heading3Char">
    <w:name w:val="Heading 3 Char"/>
    <w:basedOn w:val="DefaultParagraphFont"/>
    <w:link w:val="Heading3"/>
    <w:uiPriority w:val="9"/>
    <w:rsid w:val="00C23CCA"/>
    <w:rPr>
      <w:rFonts w:asciiTheme="majorHAnsi" w:eastAsiaTheme="majorEastAsia" w:hAnsiTheme="majorHAnsi" w:cstheme="majorBidi"/>
      <w:color w:val="4F81BD" w:themeColor="accent1"/>
      <w:sz w:val="26"/>
      <w:szCs w:val="26"/>
    </w:rPr>
  </w:style>
  <w:style w:type="character" w:customStyle="1" w:styleId="Heading4Char">
    <w:name w:val="Heading 4 Char"/>
    <w:basedOn w:val="DefaultParagraphFont"/>
    <w:link w:val="Heading4"/>
    <w:uiPriority w:val="9"/>
    <w:semiHidden/>
    <w:rsid w:val="00C23CCA"/>
    <w:rPr>
      <w:rFonts w:asciiTheme="majorHAnsi" w:eastAsiaTheme="majorEastAsia" w:hAnsiTheme="majorHAnsi" w:cstheme="majorBidi"/>
      <w:b/>
      <w:bCs/>
      <w:i/>
      <w:iCs/>
      <w:color w:val="4F81BD" w:themeColor="accent1"/>
      <w:szCs w:val="20"/>
    </w:rPr>
  </w:style>
  <w:style w:type="paragraph" w:styleId="BodyText">
    <w:name w:val="Body Text"/>
    <w:basedOn w:val="Normal"/>
    <w:link w:val="BodyTextChar1"/>
    <w:rsid w:val="00C83C78"/>
    <w:pPr>
      <w:widowControl/>
      <w:overflowPunct/>
      <w:autoSpaceDE/>
      <w:autoSpaceDN/>
      <w:adjustRightInd/>
      <w:spacing w:after="120" w:line="360" w:lineRule="auto"/>
      <w:textAlignment w:val="auto"/>
    </w:pPr>
    <w:rPr>
      <w:rFonts w:ascii="Verdana" w:hAnsi="Verdana"/>
      <w:sz w:val="18"/>
      <w:szCs w:val="18"/>
    </w:rPr>
  </w:style>
  <w:style w:type="character" w:customStyle="1" w:styleId="BodyTextChar">
    <w:name w:val="Body Text Char"/>
    <w:basedOn w:val="DefaultParagraphFont"/>
    <w:uiPriority w:val="99"/>
    <w:semiHidden/>
    <w:rsid w:val="00C83C78"/>
    <w:rPr>
      <w:rFonts w:ascii="Calibri" w:eastAsia="Times New Roman" w:hAnsi="Calibri" w:cs="Times New Roman"/>
      <w:szCs w:val="20"/>
    </w:rPr>
  </w:style>
  <w:style w:type="character" w:customStyle="1" w:styleId="BodyTextChar1">
    <w:name w:val="Body Text Char1"/>
    <w:basedOn w:val="DefaultParagraphFont"/>
    <w:link w:val="BodyText"/>
    <w:locked/>
    <w:rsid w:val="00C83C78"/>
    <w:rPr>
      <w:rFonts w:ascii="Verdana" w:eastAsia="Times New Roman" w:hAnsi="Verdana" w:cs="Times New Roman"/>
      <w:sz w:val="18"/>
      <w:szCs w:val="18"/>
    </w:rPr>
  </w:style>
  <w:style w:type="character" w:styleId="CommentReference">
    <w:name w:val="annotation reference"/>
    <w:basedOn w:val="DefaultParagraphFont"/>
    <w:uiPriority w:val="99"/>
    <w:semiHidden/>
    <w:unhideWhenUsed/>
    <w:rsid w:val="00EE29B9"/>
    <w:rPr>
      <w:sz w:val="16"/>
      <w:szCs w:val="16"/>
    </w:rPr>
  </w:style>
  <w:style w:type="paragraph" w:styleId="CommentText">
    <w:name w:val="annotation text"/>
    <w:basedOn w:val="Normal"/>
    <w:link w:val="CommentTextChar"/>
    <w:uiPriority w:val="99"/>
    <w:semiHidden/>
    <w:unhideWhenUsed/>
    <w:rsid w:val="00EE29B9"/>
    <w:rPr>
      <w:sz w:val="20"/>
    </w:rPr>
  </w:style>
  <w:style w:type="character" w:customStyle="1" w:styleId="CommentTextChar">
    <w:name w:val="Comment Text Char"/>
    <w:basedOn w:val="DefaultParagraphFont"/>
    <w:link w:val="CommentText"/>
    <w:uiPriority w:val="99"/>
    <w:semiHidden/>
    <w:rsid w:val="00EE29B9"/>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E29B9"/>
    <w:rPr>
      <w:b/>
      <w:bCs/>
    </w:rPr>
  </w:style>
  <w:style w:type="character" w:customStyle="1" w:styleId="CommentSubjectChar">
    <w:name w:val="Comment Subject Char"/>
    <w:basedOn w:val="CommentTextChar"/>
    <w:link w:val="CommentSubject"/>
    <w:uiPriority w:val="99"/>
    <w:semiHidden/>
    <w:rsid w:val="00EE29B9"/>
    <w:rPr>
      <w:rFonts w:ascii="Calibri" w:eastAsia="Times New Roman" w:hAnsi="Calibri" w:cs="Times New Roman"/>
      <w:b/>
      <w:bCs/>
      <w:sz w:val="20"/>
      <w:szCs w:val="20"/>
    </w:rPr>
  </w:style>
  <w:style w:type="character" w:customStyle="1" w:styleId="st">
    <w:name w:val="st"/>
    <w:basedOn w:val="DefaultParagraphFont"/>
    <w:rsid w:val="00E86F1D"/>
  </w:style>
  <w:style w:type="character" w:styleId="Emphasis">
    <w:name w:val="Emphasis"/>
    <w:basedOn w:val="DefaultParagraphFont"/>
    <w:uiPriority w:val="20"/>
    <w:qFormat/>
    <w:rsid w:val="00E86F1D"/>
    <w:rPr>
      <w:i/>
      <w:iCs/>
    </w:rPr>
  </w:style>
  <w:style w:type="paragraph" w:styleId="NormalWeb">
    <w:name w:val="Normal (Web)"/>
    <w:basedOn w:val="Normal"/>
    <w:uiPriority w:val="99"/>
    <w:unhideWhenUsed/>
    <w:rsid w:val="00B83828"/>
    <w:pPr>
      <w:widowControl/>
      <w:overflowPunct/>
      <w:autoSpaceDE/>
      <w:autoSpaceDN/>
      <w:adjustRightInd/>
      <w:spacing w:before="100" w:beforeAutospacing="1" w:after="100" w:afterAutospacing="1"/>
      <w:textAlignment w:val="auto"/>
    </w:pPr>
    <w:rPr>
      <w:rFonts w:ascii="Times New Roman" w:hAnsi="Times New Roman"/>
      <w:sz w:val="24"/>
      <w:szCs w:val="24"/>
    </w:rPr>
  </w:style>
  <w:style w:type="character" w:styleId="Strong">
    <w:name w:val="Strong"/>
    <w:basedOn w:val="DefaultParagraphFont"/>
    <w:uiPriority w:val="22"/>
    <w:qFormat/>
    <w:rsid w:val="00B83828"/>
    <w:rPr>
      <w:b/>
      <w:bCs/>
    </w:rPr>
  </w:style>
  <w:style w:type="paragraph" w:customStyle="1" w:styleId="AxureTOCHeading">
    <w:name w:val="AxureTOCHeading"/>
    <w:basedOn w:val="Normal"/>
    <w:rsid w:val="005D46BE"/>
    <w:pPr>
      <w:widowControl/>
      <w:overflowPunct/>
      <w:autoSpaceDE/>
      <w:autoSpaceDN/>
      <w:adjustRightInd/>
      <w:spacing w:before="360"/>
      <w:jc w:val="center"/>
      <w:textAlignment w:val="auto"/>
    </w:pPr>
    <w:rPr>
      <w:rFonts w:cs="Arial"/>
      <w:b/>
      <w:sz w:val="28"/>
      <w:szCs w:val="24"/>
    </w:rPr>
  </w:style>
  <w:style w:type="paragraph" w:customStyle="1" w:styleId="StyleNoSpacingLatinHeadings18pt">
    <w:name w:val="Style No Spacing + (Latin) +Headings 18 pt"/>
    <w:basedOn w:val="NoSpacing"/>
    <w:rsid w:val="005D46BE"/>
    <w:pPr>
      <w:jc w:val="center"/>
    </w:pPr>
    <w:rPr>
      <w:rFonts w:asciiTheme="majorHAnsi" w:hAnsiTheme="majorHAnsi"/>
      <w:sz w:val="36"/>
    </w:rPr>
  </w:style>
  <w:style w:type="paragraph" w:customStyle="1" w:styleId="StyleNoSpacing100ptAccent1">
    <w:name w:val="Style No Spacing + 100 pt Accent 1"/>
    <w:basedOn w:val="NoSpacing"/>
    <w:rsid w:val="005D46BE"/>
    <w:pPr>
      <w:jc w:val="center"/>
    </w:pPr>
    <w:rPr>
      <w:color w:val="0F6596"/>
      <w:sz w:val="100"/>
    </w:rPr>
  </w:style>
  <w:style w:type="paragraph" w:customStyle="1" w:styleId="StyleNoSpacingLatinHeadings36pt">
    <w:name w:val="Style No Spacing + (Latin) +Headings 36 pt"/>
    <w:basedOn w:val="NoSpacing"/>
    <w:rsid w:val="005D46BE"/>
    <w:pPr>
      <w:jc w:val="center"/>
    </w:pPr>
    <w:rPr>
      <w:rFonts w:asciiTheme="majorHAnsi" w:hAnsiTheme="majorHAnsi"/>
      <w:b/>
      <w:sz w:val="96"/>
    </w:rPr>
  </w:style>
  <w:style w:type="paragraph" w:customStyle="1" w:styleId="TableHeaderRow">
    <w:name w:val="Table Header Row"/>
    <w:basedOn w:val="BodyText"/>
    <w:rsid w:val="00EA4CEE"/>
    <w:pPr>
      <w:suppressAutoHyphens/>
      <w:spacing w:before="100" w:after="100" w:line="240" w:lineRule="auto"/>
    </w:pPr>
    <w:rPr>
      <w:rFonts w:ascii="Trebuchet MS" w:hAnsi="Trebuchet MS"/>
      <w:b/>
      <w:i/>
      <w:sz w:val="20"/>
      <w:szCs w:val="20"/>
      <w:lang w:val="en-GB" w:eastAsia="ar-SA"/>
    </w:rPr>
  </w:style>
  <w:style w:type="paragraph" w:styleId="Title">
    <w:name w:val="Title"/>
    <w:basedOn w:val="Normal"/>
    <w:next w:val="Normal"/>
    <w:link w:val="TitleChar"/>
    <w:uiPriority w:val="10"/>
    <w:qFormat/>
    <w:rsid w:val="005769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94D"/>
    <w:rPr>
      <w:rFonts w:asciiTheme="majorHAnsi" w:eastAsiaTheme="majorEastAsia" w:hAnsiTheme="majorHAnsi" w:cstheme="majorBidi"/>
      <w:spacing w:val="-10"/>
      <w:kern w:val="28"/>
      <w:sz w:val="56"/>
      <w:szCs w:val="56"/>
    </w:rPr>
  </w:style>
  <w:style w:type="paragraph" w:customStyle="1" w:styleId="Default">
    <w:name w:val="Default"/>
    <w:rsid w:val="00033DC6"/>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4B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xureImageParagraph">
    <w:name w:val="AxureImageParagraph"/>
    <w:basedOn w:val="Normal"/>
    <w:rsid w:val="00DF0E9A"/>
    <w:pPr>
      <w:jc w:val="center"/>
    </w:pPr>
  </w:style>
  <w:style w:type="paragraph" w:customStyle="1" w:styleId="AxureHiddenParagraph">
    <w:name w:val="AxureHiddenParagraph"/>
    <w:basedOn w:val="Normal"/>
    <w:rsid w:val="00DF0E9A"/>
    <w:rPr>
      <w:sz w:val="2"/>
    </w:rPr>
  </w:style>
  <w:style w:type="paragraph" w:customStyle="1" w:styleId="AxureTableHeaderText">
    <w:name w:val="AxureTableHeaderText"/>
    <w:basedOn w:val="Normal"/>
    <w:rsid w:val="004D04E9"/>
    <w:pPr>
      <w:spacing w:before="60" w:after="60"/>
    </w:pPr>
    <w:rPr>
      <w:b/>
      <w:sz w:val="16"/>
    </w:rPr>
  </w:style>
  <w:style w:type="paragraph" w:customStyle="1" w:styleId="AxureTableNormalText">
    <w:name w:val="AxureTableNormalText"/>
    <w:basedOn w:val="Normal"/>
    <w:rsid w:val="00FB48F5"/>
    <w:pPr>
      <w:spacing w:before="60" w:after="60"/>
    </w:pPr>
    <w:rPr>
      <w:sz w:val="16"/>
    </w:rPr>
  </w:style>
  <w:style w:type="paragraph" w:customStyle="1" w:styleId="Heading51">
    <w:name w:val="Heading 51"/>
    <w:basedOn w:val="Normal"/>
    <w:rsid w:val="00953C09"/>
    <w:pPr>
      <w:spacing w:before="240"/>
    </w:pPr>
    <w:rPr>
      <w:b/>
      <w:u w:val="single"/>
    </w:rPr>
  </w:style>
  <w:style w:type="table" w:customStyle="1" w:styleId="AxureTableStyle">
    <w:name w:val="AxureTableStyle"/>
    <w:basedOn w:val="TableNormal"/>
    <w:uiPriority w:val="99"/>
    <w:rsid w:val="00E11AC0"/>
    <w:rPr>
      <w:rFonts w:ascii="Arial" w:hAnsi="Arial"/>
      <w:sz w:val="16"/>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cPr>
      <w:shd w:val="clear" w:color="auto" w:fill="FFFFFF" w:themeFill="background1"/>
    </w:tcPr>
    <w:tblStylePr w:type="firstRow">
      <w:rPr>
        <w:b/>
      </w:rPr>
      <w:tblPr/>
      <w:tcPr>
        <w:shd w:val="clear" w:color="auto" w:fill="D9D9D9" w:themeFill="background1" w:themeFillShade="D9"/>
      </w:tcPr>
    </w:tblStylePr>
    <w:tblStylePr w:type="band2Horz">
      <w:tblPr/>
      <w:tcPr>
        <w:shd w:val="clear" w:color="auto" w:fill="F2F2F2" w:themeFill="background1" w:themeFillShade="F2"/>
      </w:tcPr>
    </w:tblStylePr>
  </w:style>
  <w:style w:type="paragraph" w:styleId="TOC1">
    <w:name w:val="toc 1"/>
    <w:basedOn w:val="Normal"/>
    <w:next w:val="Normal"/>
    <w:autoRedefine/>
    <w:uiPriority w:val="39"/>
    <w:unhideWhenUsed/>
    <w:rsid w:val="00401066"/>
    <w:pPr>
      <w:tabs>
        <w:tab w:val="left" w:pos="440"/>
        <w:tab w:val="right" w:leader="dot" w:pos="9350"/>
      </w:tabs>
      <w:spacing w:after="100"/>
    </w:pPr>
  </w:style>
  <w:style w:type="paragraph" w:styleId="TOC2">
    <w:name w:val="toc 2"/>
    <w:basedOn w:val="Normal"/>
    <w:next w:val="Normal"/>
    <w:autoRedefine/>
    <w:uiPriority w:val="39"/>
    <w:unhideWhenUsed/>
    <w:rsid w:val="00401066"/>
    <w:pPr>
      <w:spacing w:after="100"/>
      <w:ind w:left="220"/>
    </w:pPr>
  </w:style>
  <w:style w:type="paragraph" w:styleId="TOC3">
    <w:name w:val="toc 3"/>
    <w:basedOn w:val="Normal"/>
    <w:next w:val="Normal"/>
    <w:autoRedefine/>
    <w:uiPriority w:val="39"/>
    <w:unhideWhenUsed/>
    <w:rsid w:val="004010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43690">
      <w:bodyDiv w:val="1"/>
      <w:marLeft w:val="0"/>
      <w:marRight w:val="0"/>
      <w:marTop w:val="0"/>
      <w:marBottom w:val="0"/>
      <w:divBdr>
        <w:top w:val="none" w:sz="0" w:space="0" w:color="auto"/>
        <w:left w:val="none" w:sz="0" w:space="0" w:color="auto"/>
        <w:bottom w:val="none" w:sz="0" w:space="0" w:color="auto"/>
        <w:right w:val="none" w:sz="0" w:space="0" w:color="auto"/>
      </w:divBdr>
    </w:div>
    <w:div w:id="303510063">
      <w:bodyDiv w:val="1"/>
      <w:marLeft w:val="0"/>
      <w:marRight w:val="0"/>
      <w:marTop w:val="0"/>
      <w:marBottom w:val="0"/>
      <w:divBdr>
        <w:top w:val="none" w:sz="0" w:space="0" w:color="auto"/>
        <w:left w:val="none" w:sz="0" w:space="0" w:color="auto"/>
        <w:bottom w:val="none" w:sz="0" w:space="0" w:color="auto"/>
        <w:right w:val="none" w:sz="0" w:space="0" w:color="auto"/>
      </w:divBdr>
    </w:div>
    <w:div w:id="336153267">
      <w:bodyDiv w:val="1"/>
      <w:marLeft w:val="0"/>
      <w:marRight w:val="0"/>
      <w:marTop w:val="0"/>
      <w:marBottom w:val="0"/>
      <w:divBdr>
        <w:top w:val="none" w:sz="0" w:space="0" w:color="auto"/>
        <w:left w:val="none" w:sz="0" w:space="0" w:color="auto"/>
        <w:bottom w:val="none" w:sz="0" w:space="0" w:color="auto"/>
        <w:right w:val="none" w:sz="0" w:space="0" w:color="auto"/>
      </w:divBdr>
    </w:div>
    <w:div w:id="344357694">
      <w:bodyDiv w:val="1"/>
      <w:marLeft w:val="0"/>
      <w:marRight w:val="0"/>
      <w:marTop w:val="0"/>
      <w:marBottom w:val="0"/>
      <w:divBdr>
        <w:top w:val="none" w:sz="0" w:space="0" w:color="auto"/>
        <w:left w:val="none" w:sz="0" w:space="0" w:color="auto"/>
        <w:bottom w:val="none" w:sz="0" w:space="0" w:color="auto"/>
        <w:right w:val="none" w:sz="0" w:space="0" w:color="auto"/>
      </w:divBdr>
    </w:div>
    <w:div w:id="377246739">
      <w:bodyDiv w:val="1"/>
      <w:marLeft w:val="0"/>
      <w:marRight w:val="0"/>
      <w:marTop w:val="0"/>
      <w:marBottom w:val="0"/>
      <w:divBdr>
        <w:top w:val="none" w:sz="0" w:space="0" w:color="auto"/>
        <w:left w:val="none" w:sz="0" w:space="0" w:color="auto"/>
        <w:bottom w:val="none" w:sz="0" w:space="0" w:color="auto"/>
        <w:right w:val="none" w:sz="0" w:space="0" w:color="auto"/>
      </w:divBdr>
    </w:div>
    <w:div w:id="415519573">
      <w:bodyDiv w:val="1"/>
      <w:marLeft w:val="0"/>
      <w:marRight w:val="0"/>
      <w:marTop w:val="0"/>
      <w:marBottom w:val="0"/>
      <w:divBdr>
        <w:top w:val="none" w:sz="0" w:space="0" w:color="auto"/>
        <w:left w:val="none" w:sz="0" w:space="0" w:color="auto"/>
        <w:bottom w:val="none" w:sz="0" w:space="0" w:color="auto"/>
        <w:right w:val="none" w:sz="0" w:space="0" w:color="auto"/>
      </w:divBdr>
    </w:div>
    <w:div w:id="678002516">
      <w:bodyDiv w:val="1"/>
      <w:marLeft w:val="0"/>
      <w:marRight w:val="0"/>
      <w:marTop w:val="0"/>
      <w:marBottom w:val="0"/>
      <w:divBdr>
        <w:top w:val="none" w:sz="0" w:space="0" w:color="auto"/>
        <w:left w:val="none" w:sz="0" w:space="0" w:color="auto"/>
        <w:bottom w:val="none" w:sz="0" w:space="0" w:color="auto"/>
        <w:right w:val="none" w:sz="0" w:space="0" w:color="auto"/>
      </w:divBdr>
    </w:div>
    <w:div w:id="819153977">
      <w:bodyDiv w:val="1"/>
      <w:marLeft w:val="0"/>
      <w:marRight w:val="0"/>
      <w:marTop w:val="0"/>
      <w:marBottom w:val="0"/>
      <w:divBdr>
        <w:top w:val="none" w:sz="0" w:space="0" w:color="auto"/>
        <w:left w:val="none" w:sz="0" w:space="0" w:color="auto"/>
        <w:bottom w:val="none" w:sz="0" w:space="0" w:color="auto"/>
        <w:right w:val="none" w:sz="0" w:space="0" w:color="auto"/>
      </w:divBdr>
    </w:div>
    <w:div w:id="903564355">
      <w:bodyDiv w:val="1"/>
      <w:marLeft w:val="0"/>
      <w:marRight w:val="0"/>
      <w:marTop w:val="0"/>
      <w:marBottom w:val="0"/>
      <w:divBdr>
        <w:top w:val="none" w:sz="0" w:space="0" w:color="auto"/>
        <w:left w:val="none" w:sz="0" w:space="0" w:color="auto"/>
        <w:bottom w:val="none" w:sz="0" w:space="0" w:color="auto"/>
        <w:right w:val="none" w:sz="0" w:space="0" w:color="auto"/>
      </w:divBdr>
    </w:div>
    <w:div w:id="916478354">
      <w:bodyDiv w:val="1"/>
      <w:marLeft w:val="0"/>
      <w:marRight w:val="0"/>
      <w:marTop w:val="0"/>
      <w:marBottom w:val="0"/>
      <w:divBdr>
        <w:top w:val="none" w:sz="0" w:space="0" w:color="auto"/>
        <w:left w:val="none" w:sz="0" w:space="0" w:color="auto"/>
        <w:bottom w:val="none" w:sz="0" w:space="0" w:color="auto"/>
        <w:right w:val="none" w:sz="0" w:space="0" w:color="auto"/>
      </w:divBdr>
    </w:div>
    <w:div w:id="921453524">
      <w:bodyDiv w:val="1"/>
      <w:marLeft w:val="0"/>
      <w:marRight w:val="0"/>
      <w:marTop w:val="0"/>
      <w:marBottom w:val="0"/>
      <w:divBdr>
        <w:top w:val="none" w:sz="0" w:space="0" w:color="auto"/>
        <w:left w:val="none" w:sz="0" w:space="0" w:color="auto"/>
        <w:bottom w:val="none" w:sz="0" w:space="0" w:color="auto"/>
        <w:right w:val="none" w:sz="0" w:space="0" w:color="auto"/>
      </w:divBdr>
    </w:div>
    <w:div w:id="1242523656">
      <w:bodyDiv w:val="1"/>
      <w:marLeft w:val="0"/>
      <w:marRight w:val="0"/>
      <w:marTop w:val="0"/>
      <w:marBottom w:val="0"/>
      <w:divBdr>
        <w:top w:val="none" w:sz="0" w:space="0" w:color="auto"/>
        <w:left w:val="none" w:sz="0" w:space="0" w:color="auto"/>
        <w:bottom w:val="none" w:sz="0" w:space="0" w:color="auto"/>
        <w:right w:val="none" w:sz="0" w:space="0" w:color="auto"/>
      </w:divBdr>
    </w:div>
    <w:div w:id="1591423193">
      <w:bodyDiv w:val="1"/>
      <w:marLeft w:val="0"/>
      <w:marRight w:val="0"/>
      <w:marTop w:val="0"/>
      <w:marBottom w:val="0"/>
      <w:divBdr>
        <w:top w:val="none" w:sz="0" w:space="0" w:color="auto"/>
        <w:left w:val="none" w:sz="0" w:space="0" w:color="auto"/>
        <w:bottom w:val="none" w:sz="0" w:space="0" w:color="auto"/>
        <w:right w:val="none" w:sz="0" w:space="0" w:color="auto"/>
      </w:divBdr>
    </w:div>
    <w:div w:id="1647010264">
      <w:bodyDiv w:val="1"/>
      <w:marLeft w:val="0"/>
      <w:marRight w:val="0"/>
      <w:marTop w:val="0"/>
      <w:marBottom w:val="0"/>
      <w:divBdr>
        <w:top w:val="none" w:sz="0" w:space="0" w:color="auto"/>
        <w:left w:val="none" w:sz="0" w:space="0" w:color="auto"/>
        <w:bottom w:val="none" w:sz="0" w:space="0" w:color="auto"/>
        <w:right w:val="none" w:sz="0" w:space="0" w:color="auto"/>
      </w:divBdr>
    </w:div>
    <w:div w:id="1774474046">
      <w:bodyDiv w:val="1"/>
      <w:marLeft w:val="0"/>
      <w:marRight w:val="0"/>
      <w:marTop w:val="0"/>
      <w:marBottom w:val="0"/>
      <w:divBdr>
        <w:top w:val="none" w:sz="0" w:space="0" w:color="auto"/>
        <w:left w:val="none" w:sz="0" w:space="0" w:color="auto"/>
        <w:bottom w:val="none" w:sz="0" w:space="0" w:color="auto"/>
        <w:right w:val="none" w:sz="0" w:space="0" w:color="auto"/>
      </w:divBdr>
    </w:div>
    <w:div w:id="1861164679">
      <w:bodyDiv w:val="1"/>
      <w:marLeft w:val="0"/>
      <w:marRight w:val="0"/>
      <w:marTop w:val="0"/>
      <w:marBottom w:val="0"/>
      <w:divBdr>
        <w:top w:val="none" w:sz="0" w:space="0" w:color="auto"/>
        <w:left w:val="none" w:sz="0" w:space="0" w:color="auto"/>
        <w:bottom w:val="none" w:sz="0" w:space="0" w:color="auto"/>
        <w:right w:val="none" w:sz="0" w:space="0" w:color="auto"/>
      </w:divBdr>
      <w:divsChild>
        <w:div w:id="438108763">
          <w:marLeft w:val="0"/>
          <w:marRight w:val="0"/>
          <w:marTop w:val="0"/>
          <w:marBottom w:val="0"/>
          <w:divBdr>
            <w:top w:val="none" w:sz="0" w:space="0" w:color="auto"/>
            <w:left w:val="none" w:sz="0" w:space="0" w:color="auto"/>
            <w:bottom w:val="none" w:sz="0" w:space="0" w:color="auto"/>
            <w:right w:val="none" w:sz="0" w:space="0" w:color="auto"/>
          </w:divBdr>
        </w:div>
        <w:div w:id="1668053352">
          <w:marLeft w:val="0"/>
          <w:marRight w:val="0"/>
          <w:marTop w:val="0"/>
          <w:marBottom w:val="0"/>
          <w:divBdr>
            <w:top w:val="none" w:sz="0" w:space="0" w:color="auto"/>
            <w:left w:val="none" w:sz="0" w:space="0" w:color="auto"/>
            <w:bottom w:val="none" w:sz="0" w:space="0" w:color="auto"/>
            <w:right w:val="none" w:sz="0" w:space="0" w:color="auto"/>
          </w:divBdr>
        </w:div>
        <w:div w:id="1462722174">
          <w:marLeft w:val="0"/>
          <w:marRight w:val="0"/>
          <w:marTop w:val="0"/>
          <w:marBottom w:val="0"/>
          <w:divBdr>
            <w:top w:val="none" w:sz="0" w:space="0" w:color="auto"/>
            <w:left w:val="none" w:sz="0" w:space="0" w:color="auto"/>
            <w:bottom w:val="none" w:sz="0" w:space="0" w:color="auto"/>
            <w:right w:val="none" w:sz="0" w:space="0" w:color="auto"/>
          </w:divBdr>
        </w:div>
        <w:div w:id="647132605">
          <w:marLeft w:val="0"/>
          <w:marRight w:val="0"/>
          <w:marTop w:val="0"/>
          <w:marBottom w:val="0"/>
          <w:divBdr>
            <w:top w:val="none" w:sz="0" w:space="0" w:color="auto"/>
            <w:left w:val="none" w:sz="0" w:space="0" w:color="auto"/>
            <w:bottom w:val="none" w:sz="0" w:space="0" w:color="auto"/>
            <w:right w:val="none" w:sz="0" w:space="0" w:color="auto"/>
          </w:divBdr>
        </w:div>
      </w:divsChild>
    </w:div>
    <w:div w:id="191045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04.%20BA%20Team%20Related\Kony%20Axure%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B0DDC7-630B-43E2-8208-B721DA616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Kony Axure Word Template.dotx</Template>
  <TotalTime>256</TotalTime>
  <Pages>23</Pages>
  <Words>4271</Words>
  <Characters>24350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IndusInd Bank Mobile Application</vt:lpstr>
    </vt:vector>
  </TitlesOfParts>
  <Company>Kony Solutions, INC.</Company>
  <LinksUpToDate>false</LinksUpToDate>
  <CharactersWithSpaces>28564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IndusInd Bank Mobile Application</dc:title>
  <dc:subject>      Functional Specifications Document</dc:subject>
  <dc:creator>Krishnakanth Perumal</dc:creator>
  <cp:lastModifiedBy>Krishnakanth Perumal</cp:lastModifiedBy>
  <cp:revision>12</cp:revision>
  <dcterms:created xsi:type="dcterms:W3CDTF">2012-06-29T18:00:00Z</dcterms:created>
  <dcterms:modified xsi:type="dcterms:W3CDTF">2015-05-05T09:12:00Z</dcterms:modified>
</cp:coreProperties>
</file>